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711D16" w:rsidP="00DF4E80">
            <w:pPr>
              <w:spacing w:before="0" w:after="0" w:line="240" w:lineRule="auto"/>
              <w:jc w:val="center"/>
              <w:rPr>
                <w:rFonts w:cs="Arial"/>
                <w:b/>
                <w:color w:val="EFA800"/>
                <w:sz w:val="44"/>
                <w:szCs w:val="48"/>
              </w:rPr>
            </w:pPr>
            <w:r>
              <w:rPr>
                <w:rFonts w:cs="Arial"/>
                <w:b/>
                <w:color w:val="EFA800"/>
                <w:sz w:val="44"/>
                <w:szCs w:val="48"/>
              </w:rPr>
              <w:t>Movie Cruiser</w:t>
            </w:r>
          </w:p>
          <w:p w:rsidR="00E0550A" w:rsidRPr="00E0550A" w:rsidRDefault="00E0550A" w:rsidP="00DF4E80">
            <w:pPr>
              <w:spacing w:before="0" w:after="0" w:line="240" w:lineRule="auto"/>
              <w:jc w:val="center"/>
              <w:rPr>
                <w:rFonts w:cs="Arial"/>
                <w:b/>
                <w:color w:val="EFA800"/>
                <w:sz w:val="44"/>
                <w:szCs w:val="48"/>
              </w:rPr>
            </w:pPr>
          </w:p>
          <w:p w:rsidR="00E0550A" w:rsidRDefault="00214ED8" w:rsidP="00DF4E80">
            <w:pPr>
              <w:spacing w:before="0" w:after="0" w:line="240" w:lineRule="auto"/>
              <w:jc w:val="center"/>
              <w:rPr>
                <w:rFonts w:cs="Arial"/>
                <w:b/>
                <w:color w:val="EFA800"/>
                <w:sz w:val="44"/>
                <w:szCs w:val="48"/>
              </w:rPr>
            </w:pPr>
            <w:r>
              <w:rPr>
                <w:rFonts w:cs="Arial"/>
                <w:b/>
                <w:color w:val="EFA800"/>
                <w:sz w:val="44"/>
                <w:szCs w:val="48"/>
              </w:rPr>
              <w:t>C#</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D75655">
              <w:rPr>
                <w:rFonts w:cs="Arial"/>
                <w:b/>
                <w:color w:val="EFA800"/>
                <w:sz w:val="44"/>
                <w:szCs w:val="48"/>
              </w:rPr>
              <w:t>1.0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5"/>
              <w:gridCol w:w="2415"/>
              <w:gridCol w:w="2410"/>
              <w:gridCol w:w="2447"/>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5E77D4" w:rsidP="005E77D4">
                  <w:pPr>
                    <w:spacing w:before="0" w:after="0" w:line="240" w:lineRule="auto"/>
                    <w:jc w:val="center"/>
                    <w:rPr>
                      <w:rFonts w:cs="Arial"/>
                    </w:rPr>
                  </w:pPr>
                  <w:r>
                    <w:rPr>
                      <w:rFonts w:cs="Arial"/>
                    </w:rPr>
                    <w:t>Ramamoorthy</w:t>
                  </w:r>
                  <w:r w:rsidR="00C01D89">
                    <w:rPr>
                      <w:rFonts w:cs="Arial"/>
                    </w:rPr>
                    <w:t xml:space="preserve"> </w:t>
                  </w:r>
                  <w:r>
                    <w:rPr>
                      <w:rFonts w:cs="Arial"/>
                    </w:rPr>
                    <w:t>Selvam</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p w:rsidR="00652ED7"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942645" w:history="1">
        <w:r w:rsidR="00652ED7" w:rsidRPr="00A14600">
          <w:rPr>
            <w:rStyle w:val="Hyperlink"/>
            <w:noProof/>
          </w:rPr>
          <w:t>1.0</w:t>
        </w:r>
        <w:r w:rsidR="00652ED7">
          <w:rPr>
            <w:rFonts w:asciiTheme="minorHAnsi" w:eastAsiaTheme="minorEastAsia" w:hAnsiTheme="minorHAnsi" w:cstheme="minorBidi"/>
            <w:b w:val="0"/>
            <w:noProof/>
            <w:szCs w:val="22"/>
          </w:rPr>
          <w:tab/>
        </w:r>
        <w:r w:rsidR="00652ED7" w:rsidRPr="00A14600">
          <w:rPr>
            <w:rStyle w:val="Hyperlink"/>
            <w:noProof/>
          </w:rPr>
          <w:t>Introduction</w:t>
        </w:r>
        <w:r w:rsidR="00652ED7">
          <w:rPr>
            <w:noProof/>
            <w:webHidden/>
          </w:rPr>
          <w:tab/>
        </w:r>
        <w:r w:rsidR="00652ED7">
          <w:rPr>
            <w:noProof/>
            <w:webHidden/>
          </w:rPr>
          <w:fldChar w:fldCharType="begin"/>
        </w:r>
        <w:r w:rsidR="00652ED7">
          <w:rPr>
            <w:noProof/>
            <w:webHidden/>
          </w:rPr>
          <w:instrText xml:space="preserve"> PAGEREF _Toc11942645 \h </w:instrText>
        </w:r>
        <w:r w:rsidR="00652ED7">
          <w:rPr>
            <w:noProof/>
            <w:webHidden/>
          </w:rPr>
        </w:r>
        <w:r w:rsidR="00652ED7">
          <w:rPr>
            <w:noProof/>
            <w:webHidden/>
          </w:rPr>
          <w:fldChar w:fldCharType="separate"/>
        </w:r>
        <w:r w:rsidR="00652ED7">
          <w:rPr>
            <w:noProof/>
            <w:webHidden/>
          </w:rPr>
          <w:t>4</w:t>
        </w:r>
        <w:r w:rsidR="00652ED7">
          <w:rPr>
            <w:noProof/>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46" w:history="1">
        <w:r w:rsidR="00652ED7" w:rsidRPr="00A14600">
          <w:rPr>
            <w:rStyle w:val="Hyperlink"/>
          </w:rPr>
          <w:t>1.1</w:t>
        </w:r>
        <w:r w:rsidR="00652ED7">
          <w:rPr>
            <w:rFonts w:asciiTheme="minorHAnsi" w:eastAsiaTheme="minorEastAsia" w:hAnsiTheme="minorHAnsi" w:cstheme="minorBidi"/>
            <w:b w:val="0"/>
            <w:sz w:val="22"/>
            <w:szCs w:val="22"/>
          </w:rPr>
          <w:tab/>
        </w:r>
        <w:r w:rsidR="00652ED7" w:rsidRPr="00A14600">
          <w:rPr>
            <w:rStyle w:val="Hyperlink"/>
          </w:rPr>
          <w:t>Purpose of this document</w:t>
        </w:r>
        <w:r w:rsidR="00652ED7">
          <w:rPr>
            <w:webHidden/>
          </w:rPr>
          <w:tab/>
        </w:r>
        <w:r w:rsidR="00652ED7">
          <w:rPr>
            <w:webHidden/>
          </w:rPr>
          <w:fldChar w:fldCharType="begin"/>
        </w:r>
        <w:r w:rsidR="00652ED7">
          <w:rPr>
            <w:webHidden/>
          </w:rPr>
          <w:instrText xml:space="preserve"> PAGEREF _Toc11942646 \h </w:instrText>
        </w:r>
        <w:r w:rsidR="00652ED7">
          <w:rPr>
            <w:webHidden/>
          </w:rPr>
        </w:r>
        <w:r w:rsidR="00652ED7">
          <w:rPr>
            <w:webHidden/>
          </w:rPr>
          <w:fldChar w:fldCharType="separate"/>
        </w:r>
        <w:r w:rsidR="00652ED7">
          <w:rPr>
            <w:webHidden/>
          </w:rPr>
          <w:t>4</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47" w:history="1">
        <w:r w:rsidR="00652ED7" w:rsidRPr="00A14600">
          <w:rPr>
            <w:rStyle w:val="Hyperlink"/>
          </w:rPr>
          <w:t>1.2</w:t>
        </w:r>
        <w:r w:rsidR="00652ED7">
          <w:rPr>
            <w:rFonts w:asciiTheme="minorHAnsi" w:eastAsiaTheme="minorEastAsia" w:hAnsiTheme="minorHAnsi" w:cstheme="minorBidi"/>
            <w:b w:val="0"/>
            <w:sz w:val="22"/>
            <w:szCs w:val="22"/>
          </w:rPr>
          <w:tab/>
        </w:r>
        <w:r w:rsidR="00652ED7" w:rsidRPr="00A14600">
          <w:rPr>
            <w:rStyle w:val="Hyperlink"/>
          </w:rPr>
          <w:t>Definitions &amp; Acronyms</w:t>
        </w:r>
        <w:r w:rsidR="00652ED7">
          <w:rPr>
            <w:webHidden/>
          </w:rPr>
          <w:tab/>
        </w:r>
        <w:r w:rsidR="00652ED7">
          <w:rPr>
            <w:webHidden/>
          </w:rPr>
          <w:fldChar w:fldCharType="begin"/>
        </w:r>
        <w:r w:rsidR="00652ED7">
          <w:rPr>
            <w:webHidden/>
          </w:rPr>
          <w:instrText xml:space="preserve"> PAGEREF _Toc11942647 \h </w:instrText>
        </w:r>
        <w:r w:rsidR="00652ED7">
          <w:rPr>
            <w:webHidden/>
          </w:rPr>
        </w:r>
        <w:r w:rsidR="00652ED7">
          <w:rPr>
            <w:webHidden/>
          </w:rPr>
          <w:fldChar w:fldCharType="separate"/>
        </w:r>
        <w:r w:rsidR="00652ED7">
          <w:rPr>
            <w:webHidden/>
          </w:rPr>
          <w:t>4</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48" w:history="1">
        <w:r w:rsidR="00652ED7" w:rsidRPr="00A14600">
          <w:rPr>
            <w:rStyle w:val="Hyperlink"/>
          </w:rPr>
          <w:t>1.3</w:t>
        </w:r>
        <w:r w:rsidR="00652ED7">
          <w:rPr>
            <w:rFonts w:asciiTheme="minorHAnsi" w:eastAsiaTheme="minorEastAsia" w:hAnsiTheme="minorHAnsi" w:cstheme="minorBidi"/>
            <w:b w:val="0"/>
            <w:sz w:val="22"/>
            <w:szCs w:val="22"/>
          </w:rPr>
          <w:tab/>
        </w:r>
        <w:r w:rsidR="00652ED7" w:rsidRPr="00A14600">
          <w:rPr>
            <w:rStyle w:val="Hyperlink"/>
          </w:rPr>
          <w:t>Project Overview</w:t>
        </w:r>
        <w:r w:rsidR="00652ED7">
          <w:rPr>
            <w:webHidden/>
          </w:rPr>
          <w:tab/>
        </w:r>
        <w:r w:rsidR="00652ED7">
          <w:rPr>
            <w:webHidden/>
          </w:rPr>
          <w:fldChar w:fldCharType="begin"/>
        </w:r>
        <w:r w:rsidR="00652ED7">
          <w:rPr>
            <w:webHidden/>
          </w:rPr>
          <w:instrText xml:space="preserve"> PAGEREF _Toc11942648 \h </w:instrText>
        </w:r>
        <w:r w:rsidR="00652ED7">
          <w:rPr>
            <w:webHidden/>
          </w:rPr>
        </w:r>
        <w:r w:rsidR="00652ED7">
          <w:rPr>
            <w:webHidden/>
          </w:rPr>
          <w:fldChar w:fldCharType="separate"/>
        </w:r>
        <w:r w:rsidR="00652ED7">
          <w:rPr>
            <w:webHidden/>
          </w:rPr>
          <w:t>4</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49" w:history="1">
        <w:r w:rsidR="00652ED7" w:rsidRPr="00A14600">
          <w:rPr>
            <w:rStyle w:val="Hyperlink"/>
          </w:rPr>
          <w:t>1.4</w:t>
        </w:r>
        <w:r w:rsidR="00652ED7">
          <w:rPr>
            <w:rFonts w:asciiTheme="minorHAnsi" w:eastAsiaTheme="minorEastAsia" w:hAnsiTheme="minorHAnsi" w:cstheme="minorBidi"/>
            <w:b w:val="0"/>
            <w:sz w:val="22"/>
            <w:szCs w:val="22"/>
          </w:rPr>
          <w:tab/>
        </w:r>
        <w:r w:rsidR="00652ED7" w:rsidRPr="00A14600">
          <w:rPr>
            <w:rStyle w:val="Hyperlink"/>
          </w:rPr>
          <w:t>Scope</w:t>
        </w:r>
        <w:r w:rsidR="00652ED7">
          <w:rPr>
            <w:webHidden/>
          </w:rPr>
          <w:tab/>
        </w:r>
        <w:r w:rsidR="00652ED7">
          <w:rPr>
            <w:webHidden/>
          </w:rPr>
          <w:fldChar w:fldCharType="begin"/>
        </w:r>
        <w:r w:rsidR="00652ED7">
          <w:rPr>
            <w:webHidden/>
          </w:rPr>
          <w:instrText xml:space="preserve"> PAGEREF _Toc11942649 \h </w:instrText>
        </w:r>
        <w:r w:rsidR="00652ED7">
          <w:rPr>
            <w:webHidden/>
          </w:rPr>
        </w:r>
        <w:r w:rsidR="00652ED7">
          <w:rPr>
            <w:webHidden/>
          </w:rPr>
          <w:fldChar w:fldCharType="separate"/>
        </w:r>
        <w:r w:rsidR="00652ED7">
          <w:rPr>
            <w:webHidden/>
          </w:rPr>
          <w:t>4</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50" w:history="1">
        <w:r w:rsidR="00652ED7" w:rsidRPr="00A14600">
          <w:rPr>
            <w:rStyle w:val="Hyperlink"/>
          </w:rPr>
          <w:t>1.5</w:t>
        </w:r>
        <w:r w:rsidR="00652ED7">
          <w:rPr>
            <w:rFonts w:asciiTheme="minorHAnsi" w:eastAsiaTheme="minorEastAsia" w:hAnsiTheme="minorHAnsi" w:cstheme="minorBidi"/>
            <w:b w:val="0"/>
            <w:sz w:val="22"/>
            <w:szCs w:val="22"/>
          </w:rPr>
          <w:tab/>
        </w:r>
        <w:r w:rsidR="00652ED7" w:rsidRPr="00A14600">
          <w:rPr>
            <w:rStyle w:val="Hyperlink"/>
          </w:rPr>
          <w:t>Intended Audience</w:t>
        </w:r>
        <w:r w:rsidR="00652ED7">
          <w:rPr>
            <w:webHidden/>
          </w:rPr>
          <w:tab/>
        </w:r>
        <w:r w:rsidR="00652ED7">
          <w:rPr>
            <w:webHidden/>
          </w:rPr>
          <w:fldChar w:fldCharType="begin"/>
        </w:r>
        <w:r w:rsidR="00652ED7">
          <w:rPr>
            <w:webHidden/>
          </w:rPr>
          <w:instrText xml:space="preserve"> PAGEREF _Toc11942650 \h </w:instrText>
        </w:r>
        <w:r w:rsidR="00652ED7">
          <w:rPr>
            <w:webHidden/>
          </w:rPr>
        </w:r>
        <w:r w:rsidR="00652ED7">
          <w:rPr>
            <w:webHidden/>
          </w:rPr>
          <w:fldChar w:fldCharType="separate"/>
        </w:r>
        <w:r w:rsidR="00652ED7">
          <w:rPr>
            <w:webHidden/>
          </w:rPr>
          <w:t>4</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51" w:history="1">
        <w:r w:rsidR="00652ED7" w:rsidRPr="00A14600">
          <w:rPr>
            <w:rStyle w:val="Hyperlink"/>
          </w:rPr>
          <w:t>1.6</w:t>
        </w:r>
        <w:r w:rsidR="00652ED7">
          <w:rPr>
            <w:rFonts w:asciiTheme="minorHAnsi" w:eastAsiaTheme="minorEastAsia" w:hAnsiTheme="minorHAnsi" w:cstheme="minorBidi"/>
            <w:b w:val="0"/>
            <w:sz w:val="22"/>
            <w:szCs w:val="22"/>
          </w:rPr>
          <w:tab/>
        </w:r>
        <w:r w:rsidR="00652ED7" w:rsidRPr="00A14600">
          <w:rPr>
            <w:rStyle w:val="Hyperlink"/>
          </w:rPr>
          <w:t>Hardware and Software Requirement</w:t>
        </w:r>
        <w:r w:rsidR="00652ED7">
          <w:rPr>
            <w:webHidden/>
          </w:rPr>
          <w:tab/>
        </w:r>
        <w:r w:rsidR="00652ED7">
          <w:rPr>
            <w:webHidden/>
          </w:rPr>
          <w:fldChar w:fldCharType="begin"/>
        </w:r>
        <w:r w:rsidR="00652ED7">
          <w:rPr>
            <w:webHidden/>
          </w:rPr>
          <w:instrText xml:space="preserve"> PAGEREF _Toc11942651 \h </w:instrText>
        </w:r>
        <w:r w:rsidR="00652ED7">
          <w:rPr>
            <w:webHidden/>
          </w:rPr>
        </w:r>
        <w:r w:rsidR="00652ED7">
          <w:rPr>
            <w:webHidden/>
          </w:rPr>
          <w:fldChar w:fldCharType="separate"/>
        </w:r>
        <w:r w:rsidR="00652ED7">
          <w:rPr>
            <w:webHidden/>
          </w:rPr>
          <w:t>4</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52" w:history="1">
        <w:r w:rsidR="00652ED7" w:rsidRPr="00A14600">
          <w:rPr>
            <w:rStyle w:val="Hyperlink"/>
          </w:rPr>
          <w:t>1.7</w:t>
        </w:r>
        <w:r w:rsidR="00652ED7">
          <w:rPr>
            <w:rFonts w:asciiTheme="minorHAnsi" w:eastAsiaTheme="minorEastAsia" w:hAnsiTheme="minorHAnsi" w:cstheme="minorBidi"/>
            <w:b w:val="0"/>
            <w:sz w:val="22"/>
            <w:szCs w:val="22"/>
          </w:rPr>
          <w:tab/>
        </w:r>
        <w:r w:rsidR="00652ED7" w:rsidRPr="00A14600">
          <w:rPr>
            <w:rStyle w:val="Hyperlink"/>
          </w:rPr>
          <w:t>Visual Studio 2015 Project Configuration</w:t>
        </w:r>
        <w:r w:rsidR="00652ED7">
          <w:rPr>
            <w:webHidden/>
          </w:rPr>
          <w:tab/>
        </w:r>
        <w:r w:rsidR="00652ED7">
          <w:rPr>
            <w:webHidden/>
          </w:rPr>
          <w:fldChar w:fldCharType="begin"/>
        </w:r>
        <w:r w:rsidR="00652ED7">
          <w:rPr>
            <w:webHidden/>
          </w:rPr>
          <w:instrText xml:space="preserve"> PAGEREF _Toc11942652 \h </w:instrText>
        </w:r>
        <w:r w:rsidR="00652ED7">
          <w:rPr>
            <w:webHidden/>
          </w:rPr>
        </w:r>
        <w:r w:rsidR="00652ED7">
          <w:rPr>
            <w:webHidden/>
          </w:rPr>
          <w:fldChar w:fldCharType="separate"/>
        </w:r>
        <w:r w:rsidR="00652ED7">
          <w:rPr>
            <w:webHidden/>
          </w:rPr>
          <w:t>5</w:t>
        </w:r>
        <w:r w:rsidR="00652ED7">
          <w:rPr>
            <w:webHidden/>
          </w:rPr>
          <w:fldChar w:fldCharType="end"/>
        </w:r>
      </w:hyperlink>
    </w:p>
    <w:p w:rsidR="00652ED7" w:rsidRDefault="002D64A0">
      <w:pPr>
        <w:pStyle w:val="TOC1"/>
        <w:rPr>
          <w:rFonts w:asciiTheme="minorHAnsi" w:eastAsiaTheme="minorEastAsia" w:hAnsiTheme="minorHAnsi" w:cstheme="minorBidi"/>
          <w:b w:val="0"/>
          <w:noProof/>
          <w:szCs w:val="22"/>
        </w:rPr>
      </w:pPr>
      <w:hyperlink w:anchor="_Toc11942653" w:history="1">
        <w:r w:rsidR="00652ED7" w:rsidRPr="00A14600">
          <w:rPr>
            <w:rStyle w:val="Hyperlink"/>
            <w:noProof/>
          </w:rPr>
          <w:t>2.0</w:t>
        </w:r>
        <w:r w:rsidR="00652ED7">
          <w:rPr>
            <w:rFonts w:asciiTheme="minorHAnsi" w:eastAsiaTheme="minorEastAsia" w:hAnsiTheme="minorHAnsi" w:cstheme="minorBidi"/>
            <w:b w:val="0"/>
            <w:noProof/>
            <w:szCs w:val="22"/>
          </w:rPr>
          <w:tab/>
        </w:r>
        <w:r w:rsidR="00652ED7" w:rsidRPr="00A14600">
          <w:rPr>
            <w:rStyle w:val="Hyperlink"/>
            <w:noProof/>
          </w:rPr>
          <w:t>Class Diagram</w:t>
        </w:r>
        <w:r w:rsidR="00652ED7">
          <w:rPr>
            <w:noProof/>
            <w:webHidden/>
          </w:rPr>
          <w:tab/>
        </w:r>
        <w:r w:rsidR="00652ED7">
          <w:rPr>
            <w:noProof/>
            <w:webHidden/>
          </w:rPr>
          <w:fldChar w:fldCharType="begin"/>
        </w:r>
        <w:r w:rsidR="00652ED7">
          <w:rPr>
            <w:noProof/>
            <w:webHidden/>
          </w:rPr>
          <w:instrText xml:space="preserve"> PAGEREF _Toc11942653 \h </w:instrText>
        </w:r>
        <w:r w:rsidR="00652ED7">
          <w:rPr>
            <w:noProof/>
            <w:webHidden/>
          </w:rPr>
        </w:r>
        <w:r w:rsidR="00652ED7">
          <w:rPr>
            <w:noProof/>
            <w:webHidden/>
          </w:rPr>
          <w:fldChar w:fldCharType="separate"/>
        </w:r>
        <w:r w:rsidR="00652ED7">
          <w:rPr>
            <w:noProof/>
            <w:webHidden/>
          </w:rPr>
          <w:t>5</w:t>
        </w:r>
        <w:r w:rsidR="00652ED7">
          <w:rPr>
            <w:noProof/>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54" w:history="1">
        <w:r w:rsidR="00652ED7" w:rsidRPr="00A14600">
          <w:rPr>
            <w:rStyle w:val="Hyperlink"/>
          </w:rPr>
          <w:t>2.1</w:t>
        </w:r>
        <w:r w:rsidR="00652ED7">
          <w:rPr>
            <w:rFonts w:asciiTheme="minorHAnsi" w:eastAsiaTheme="minorEastAsia" w:hAnsiTheme="minorHAnsi" w:cstheme="minorBidi"/>
            <w:b w:val="0"/>
            <w:sz w:val="22"/>
            <w:szCs w:val="22"/>
          </w:rPr>
          <w:tab/>
        </w:r>
        <w:r w:rsidR="00652ED7" w:rsidRPr="00A14600">
          <w:rPr>
            <w:rStyle w:val="Hyperlink"/>
          </w:rPr>
          <w:t>Model Namespace</w:t>
        </w:r>
        <w:r w:rsidR="00652ED7">
          <w:rPr>
            <w:webHidden/>
          </w:rPr>
          <w:tab/>
        </w:r>
        <w:r w:rsidR="00652ED7">
          <w:rPr>
            <w:webHidden/>
          </w:rPr>
          <w:fldChar w:fldCharType="begin"/>
        </w:r>
        <w:r w:rsidR="00652ED7">
          <w:rPr>
            <w:webHidden/>
          </w:rPr>
          <w:instrText xml:space="preserve"> PAGEREF _Toc11942654 \h </w:instrText>
        </w:r>
        <w:r w:rsidR="00652ED7">
          <w:rPr>
            <w:webHidden/>
          </w:rPr>
        </w:r>
        <w:r w:rsidR="00652ED7">
          <w:rPr>
            <w:webHidden/>
          </w:rPr>
          <w:fldChar w:fldCharType="separate"/>
        </w:r>
        <w:r w:rsidR="00652ED7">
          <w:rPr>
            <w:webHidden/>
          </w:rPr>
          <w:t>5</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55" w:history="1">
        <w:r w:rsidR="00652ED7" w:rsidRPr="00A14600">
          <w:rPr>
            <w:rStyle w:val="Hyperlink"/>
          </w:rPr>
          <w:t>2.2</w:t>
        </w:r>
        <w:r w:rsidR="00652ED7">
          <w:rPr>
            <w:rFonts w:asciiTheme="minorHAnsi" w:eastAsiaTheme="minorEastAsia" w:hAnsiTheme="minorHAnsi" w:cstheme="minorBidi"/>
            <w:b w:val="0"/>
            <w:sz w:val="22"/>
            <w:szCs w:val="22"/>
          </w:rPr>
          <w:tab/>
        </w:r>
        <w:r w:rsidR="00652ED7" w:rsidRPr="00A14600">
          <w:rPr>
            <w:rStyle w:val="Hyperlink"/>
          </w:rPr>
          <w:t>Util Namespace</w:t>
        </w:r>
        <w:r w:rsidR="00652ED7">
          <w:rPr>
            <w:webHidden/>
          </w:rPr>
          <w:tab/>
        </w:r>
        <w:r w:rsidR="00652ED7">
          <w:rPr>
            <w:webHidden/>
          </w:rPr>
          <w:fldChar w:fldCharType="begin"/>
        </w:r>
        <w:r w:rsidR="00652ED7">
          <w:rPr>
            <w:webHidden/>
          </w:rPr>
          <w:instrText xml:space="preserve"> PAGEREF _Toc11942655 \h </w:instrText>
        </w:r>
        <w:r w:rsidR="00652ED7">
          <w:rPr>
            <w:webHidden/>
          </w:rPr>
        </w:r>
        <w:r w:rsidR="00652ED7">
          <w:rPr>
            <w:webHidden/>
          </w:rPr>
          <w:fldChar w:fldCharType="separate"/>
        </w:r>
        <w:r w:rsidR="00652ED7">
          <w:rPr>
            <w:webHidden/>
          </w:rPr>
          <w:t>6</w:t>
        </w:r>
        <w:r w:rsidR="00652ED7">
          <w:rPr>
            <w:webHidden/>
          </w:rPr>
          <w:fldChar w:fldCharType="end"/>
        </w:r>
      </w:hyperlink>
    </w:p>
    <w:p w:rsidR="00652ED7" w:rsidRDefault="002D64A0">
      <w:pPr>
        <w:pStyle w:val="TOC3"/>
        <w:tabs>
          <w:tab w:val="left" w:pos="1200"/>
        </w:tabs>
        <w:rPr>
          <w:rFonts w:asciiTheme="minorHAnsi" w:eastAsiaTheme="minorEastAsia" w:hAnsiTheme="minorHAnsi" w:cstheme="minorBidi"/>
          <w:noProof/>
          <w:sz w:val="22"/>
          <w:szCs w:val="22"/>
        </w:rPr>
      </w:pPr>
      <w:hyperlink w:anchor="_Toc11942656" w:history="1">
        <w:r w:rsidR="00652ED7" w:rsidRPr="00A14600">
          <w:rPr>
            <w:rStyle w:val="Hyperlink"/>
            <w:noProof/>
          </w:rPr>
          <w:t>2.2.1</w:t>
        </w:r>
        <w:r w:rsidR="00652ED7">
          <w:rPr>
            <w:rFonts w:asciiTheme="minorHAnsi" w:eastAsiaTheme="minorEastAsia" w:hAnsiTheme="minorHAnsi" w:cstheme="minorBidi"/>
            <w:noProof/>
            <w:sz w:val="22"/>
            <w:szCs w:val="22"/>
          </w:rPr>
          <w:tab/>
        </w:r>
        <w:r w:rsidR="00652ED7" w:rsidRPr="00A14600">
          <w:rPr>
            <w:rStyle w:val="Hyperlink"/>
            <w:noProof/>
          </w:rPr>
          <w:t>DateUtil.cs</w:t>
        </w:r>
        <w:r w:rsidR="00652ED7">
          <w:rPr>
            <w:noProof/>
            <w:webHidden/>
          </w:rPr>
          <w:tab/>
        </w:r>
        <w:r w:rsidR="00652ED7">
          <w:rPr>
            <w:noProof/>
            <w:webHidden/>
          </w:rPr>
          <w:fldChar w:fldCharType="begin"/>
        </w:r>
        <w:r w:rsidR="00652ED7">
          <w:rPr>
            <w:noProof/>
            <w:webHidden/>
          </w:rPr>
          <w:instrText xml:space="preserve"> PAGEREF _Toc11942656 \h </w:instrText>
        </w:r>
        <w:r w:rsidR="00652ED7">
          <w:rPr>
            <w:noProof/>
            <w:webHidden/>
          </w:rPr>
        </w:r>
        <w:r w:rsidR="00652ED7">
          <w:rPr>
            <w:noProof/>
            <w:webHidden/>
          </w:rPr>
          <w:fldChar w:fldCharType="separate"/>
        </w:r>
        <w:r w:rsidR="00652ED7">
          <w:rPr>
            <w:noProof/>
            <w:webHidden/>
          </w:rPr>
          <w:t>7</w:t>
        </w:r>
        <w:r w:rsidR="00652ED7">
          <w:rPr>
            <w:noProof/>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57" w:history="1">
        <w:r w:rsidR="00652ED7" w:rsidRPr="00A14600">
          <w:rPr>
            <w:rStyle w:val="Hyperlink"/>
          </w:rPr>
          <w:t>2.3</w:t>
        </w:r>
        <w:r w:rsidR="00652ED7">
          <w:rPr>
            <w:rFonts w:asciiTheme="minorHAnsi" w:eastAsiaTheme="minorEastAsia" w:hAnsiTheme="minorHAnsi" w:cstheme="minorBidi"/>
            <w:b w:val="0"/>
            <w:sz w:val="22"/>
            <w:szCs w:val="22"/>
          </w:rPr>
          <w:tab/>
        </w:r>
        <w:r w:rsidR="00652ED7" w:rsidRPr="00A14600">
          <w:rPr>
            <w:rStyle w:val="Hyperlink"/>
          </w:rPr>
          <w:t>Dao namespace</w:t>
        </w:r>
        <w:r w:rsidR="00652ED7">
          <w:rPr>
            <w:webHidden/>
          </w:rPr>
          <w:tab/>
        </w:r>
        <w:r w:rsidR="00652ED7">
          <w:rPr>
            <w:webHidden/>
          </w:rPr>
          <w:fldChar w:fldCharType="begin"/>
        </w:r>
        <w:r w:rsidR="00652ED7">
          <w:rPr>
            <w:webHidden/>
          </w:rPr>
          <w:instrText xml:space="preserve"> PAGEREF _Toc11942657 \h </w:instrText>
        </w:r>
        <w:r w:rsidR="00652ED7">
          <w:rPr>
            <w:webHidden/>
          </w:rPr>
        </w:r>
        <w:r w:rsidR="00652ED7">
          <w:rPr>
            <w:webHidden/>
          </w:rPr>
          <w:fldChar w:fldCharType="separate"/>
        </w:r>
        <w:r w:rsidR="00652ED7">
          <w:rPr>
            <w:webHidden/>
          </w:rPr>
          <w:t>7</w:t>
        </w:r>
        <w:r w:rsidR="00652ED7">
          <w:rPr>
            <w:webHidden/>
          </w:rPr>
          <w:fldChar w:fldCharType="end"/>
        </w:r>
      </w:hyperlink>
    </w:p>
    <w:p w:rsidR="00652ED7" w:rsidRDefault="002D64A0">
      <w:pPr>
        <w:pStyle w:val="TOC1"/>
        <w:rPr>
          <w:rFonts w:asciiTheme="minorHAnsi" w:eastAsiaTheme="minorEastAsia" w:hAnsiTheme="minorHAnsi" w:cstheme="minorBidi"/>
          <w:b w:val="0"/>
          <w:noProof/>
          <w:szCs w:val="22"/>
        </w:rPr>
      </w:pPr>
      <w:hyperlink w:anchor="_Toc11942658" w:history="1">
        <w:r w:rsidR="00652ED7" w:rsidRPr="00A14600">
          <w:rPr>
            <w:rStyle w:val="Hyperlink"/>
            <w:noProof/>
          </w:rPr>
          <w:t>3.0</w:t>
        </w:r>
        <w:r w:rsidR="00652ED7">
          <w:rPr>
            <w:rFonts w:asciiTheme="minorHAnsi" w:eastAsiaTheme="minorEastAsia" w:hAnsiTheme="minorHAnsi" w:cstheme="minorBidi"/>
            <w:b w:val="0"/>
            <w:noProof/>
            <w:szCs w:val="22"/>
          </w:rPr>
          <w:tab/>
        </w:r>
        <w:r w:rsidR="00652ED7" w:rsidRPr="00A14600">
          <w:rPr>
            <w:rStyle w:val="Hyperlink"/>
            <w:noProof/>
          </w:rPr>
          <w:t>Design for View Movie List Admin (EKUC001)</w:t>
        </w:r>
        <w:r w:rsidR="00652ED7">
          <w:rPr>
            <w:noProof/>
            <w:webHidden/>
          </w:rPr>
          <w:tab/>
        </w:r>
        <w:r w:rsidR="00652ED7">
          <w:rPr>
            <w:noProof/>
            <w:webHidden/>
          </w:rPr>
          <w:fldChar w:fldCharType="begin"/>
        </w:r>
        <w:r w:rsidR="00652ED7">
          <w:rPr>
            <w:noProof/>
            <w:webHidden/>
          </w:rPr>
          <w:instrText xml:space="preserve"> PAGEREF _Toc11942658 \h </w:instrText>
        </w:r>
        <w:r w:rsidR="00652ED7">
          <w:rPr>
            <w:noProof/>
            <w:webHidden/>
          </w:rPr>
        </w:r>
        <w:r w:rsidR="00652ED7">
          <w:rPr>
            <w:noProof/>
            <w:webHidden/>
          </w:rPr>
          <w:fldChar w:fldCharType="separate"/>
        </w:r>
        <w:r w:rsidR="00652ED7">
          <w:rPr>
            <w:noProof/>
            <w:webHidden/>
          </w:rPr>
          <w:t>9</w:t>
        </w:r>
        <w:r w:rsidR="00652ED7">
          <w:rPr>
            <w:noProof/>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59" w:history="1">
        <w:r w:rsidR="00652ED7" w:rsidRPr="00A14600">
          <w:rPr>
            <w:rStyle w:val="Hyperlink"/>
          </w:rPr>
          <w:t>3.1</w:t>
        </w:r>
        <w:r w:rsidR="00652ED7">
          <w:rPr>
            <w:rFonts w:asciiTheme="minorHAnsi" w:eastAsiaTheme="minorEastAsia" w:hAnsiTheme="minorHAnsi" w:cstheme="minorBidi"/>
            <w:b w:val="0"/>
            <w:sz w:val="22"/>
            <w:szCs w:val="22"/>
          </w:rPr>
          <w:tab/>
        </w:r>
        <w:r w:rsidR="00652ED7" w:rsidRPr="00A14600">
          <w:rPr>
            <w:rStyle w:val="Hyperlink"/>
          </w:rPr>
          <w:t>Class Diagram</w:t>
        </w:r>
        <w:r w:rsidR="00652ED7">
          <w:rPr>
            <w:webHidden/>
          </w:rPr>
          <w:tab/>
        </w:r>
        <w:r w:rsidR="00652ED7">
          <w:rPr>
            <w:webHidden/>
          </w:rPr>
          <w:fldChar w:fldCharType="begin"/>
        </w:r>
        <w:r w:rsidR="00652ED7">
          <w:rPr>
            <w:webHidden/>
          </w:rPr>
          <w:instrText xml:space="preserve"> PAGEREF _Toc11942659 \h </w:instrText>
        </w:r>
        <w:r w:rsidR="00652ED7">
          <w:rPr>
            <w:webHidden/>
          </w:rPr>
        </w:r>
        <w:r w:rsidR="00652ED7">
          <w:rPr>
            <w:webHidden/>
          </w:rPr>
          <w:fldChar w:fldCharType="separate"/>
        </w:r>
        <w:r w:rsidR="00652ED7">
          <w:rPr>
            <w:webHidden/>
          </w:rPr>
          <w:t>9</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60" w:history="1">
        <w:r w:rsidR="00652ED7" w:rsidRPr="00A14600">
          <w:rPr>
            <w:rStyle w:val="Hyperlink"/>
          </w:rPr>
          <w:t>3.2</w:t>
        </w:r>
        <w:r w:rsidR="00652ED7">
          <w:rPr>
            <w:rFonts w:asciiTheme="minorHAnsi" w:eastAsiaTheme="minorEastAsia" w:hAnsiTheme="minorHAnsi" w:cstheme="minorBidi"/>
            <w:b w:val="0"/>
            <w:sz w:val="22"/>
            <w:szCs w:val="22"/>
          </w:rPr>
          <w:tab/>
        </w:r>
        <w:r w:rsidR="004563EF">
          <w:rPr>
            <w:rStyle w:val="Hyperlink"/>
          </w:rPr>
          <w:t>Movie</w:t>
        </w:r>
        <w:r w:rsidR="00652ED7" w:rsidRPr="00A14600">
          <w:rPr>
            <w:rStyle w:val="Hyperlink"/>
          </w:rPr>
          <w:t>Dao.cs</w:t>
        </w:r>
        <w:r w:rsidR="00652ED7">
          <w:rPr>
            <w:webHidden/>
          </w:rPr>
          <w:tab/>
        </w:r>
        <w:r w:rsidR="00652ED7">
          <w:rPr>
            <w:webHidden/>
          </w:rPr>
          <w:fldChar w:fldCharType="begin"/>
        </w:r>
        <w:r w:rsidR="00652ED7">
          <w:rPr>
            <w:webHidden/>
          </w:rPr>
          <w:instrText xml:space="preserve"> PAGEREF _Toc11942660 \h </w:instrText>
        </w:r>
        <w:r w:rsidR="00652ED7">
          <w:rPr>
            <w:webHidden/>
          </w:rPr>
        </w:r>
        <w:r w:rsidR="00652ED7">
          <w:rPr>
            <w:webHidden/>
          </w:rPr>
          <w:fldChar w:fldCharType="separate"/>
        </w:r>
        <w:r w:rsidR="00652ED7">
          <w:rPr>
            <w:webHidden/>
          </w:rPr>
          <w:t>9</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61" w:history="1">
        <w:r w:rsidR="00652ED7" w:rsidRPr="00A14600">
          <w:rPr>
            <w:rStyle w:val="Hyperlink"/>
          </w:rPr>
          <w:t>3.3</w:t>
        </w:r>
        <w:r w:rsidR="00652ED7">
          <w:rPr>
            <w:rFonts w:asciiTheme="minorHAnsi" w:eastAsiaTheme="minorEastAsia" w:hAnsiTheme="minorHAnsi" w:cstheme="minorBidi"/>
            <w:b w:val="0"/>
            <w:sz w:val="22"/>
            <w:szCs w:val="22"/>
          </w:rPr>
          <w:tab/>
        </w:r>
        <w:r w:rsidR="004563EF">
          <w:rPr>
            <w:rStyle w:val="Hyperlink"/>
          </w:rPr>
          <w:t>Movie</w:t>
        </w:r>
        <w:r w:rsidR="00652ED7" w:rsidRPr="00A14600">
          <w:rPr>
            <w:rStyle w:val="Hyperlink"/>
          </w:rPr>
          <w:t>DaoCollectionImpl.cs</w:t>
        </w:r>
        <w:r w:rsidR="00652ED7">
          <w:rPr>
            <w:webHidden/>
          </w:rPr>
          <w:tab/>
        </w:r>
        <w:r w:rsidR="00652ED7">
          <w:rPr>
            <w:webHidden/>
          </w:rPr>
          <w:fldChar w:fldCharType="begin"/>
        </w:r>
        <w:r w:rsidR="00652ED7">
          <w:rPr>
            <w:webHidden/>
          </w:rPr>
          <w:instrText xml:space="preserve"> PAGEREF _Toc11942661 \h </w:instrText>
        </w:r>
        <w:r w:rsidR="00652ED7">
          <w:rPr>
            <w:webHidden/>
          </w:rPr>
        </w:r>
        <w:r w:rsidR="00652ED7">
          <w:rPr>
            <w:webHidden/>
          </w:rPr>
          <w:fldChar w:fldCharType="separate"/>
        </w:r>
        <w:r w:rsidR="00652ED7">
          <w:rPr>
            <w:webHidden/>
          </w:rPr>
          <w:t>10</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62" w:history="1">
        <w:r w:rsidR="00652ED7" w:rsidRPr="00A14600">
          <w:rPr>
            <w:rStyle w:val="Hyperlink"/>
          </w:rPr>
          <w:t>3.4</w:t>
        </w:r>
        <w:r w:rsidR="00652ED7">
          <w:rPr>
            <w:rFonts w:asciiTheme="minorHAnsi" w:eastAsiaTheme="minorEastAsia" w:hAnsiTheme="minorHAnsi" w:cstheme="minorBidi"/>
            <w:b w:val="0"/>
            <w:sz w:val="22"/>
            <w:szCs w:val="22"/>
          </w:rPr>
          <w:tab/>
        </w:r>
        <w:r w:rsidR="004563EF">
          <w:rPr>
            <w:rStyle w:val="Hyperlink"/>
          </w:rPr>
          <w:t>Movie</w:t>
        </w:r>
        <w:r w:rsidR="00652ED7" w:rsidRPr="00A14600">
          <w:rPr>
            <w:rStyle w:val="Hyperlink"/>
          </w:rPr>
          <w:t>DaoCollectionImplTest.cs</w:t>
        </w:r>
        <w:r w:rsidR="00652ED7">
          <w:rPr>
            <w:webHidden/>
          </w:rPr>
          <w:tab/>
        </w:r>
        <w:r w:rsidR="00652ED7">
          <w:rPr>
            <w:webHidden/>
          </w:rPr>
          <w:fldChar w:fldCharType="begin"/>
        </w:r>
        <w:r w:rsidR="00652ED7">
          <w:rPr>
            <w:webHidden/>
          </w:rPr>
          <w:instrText xml:space="preserve"> PAGEREF _Toc11942662 \h </w:instrText>
        </w:r>
        <w:r w:rsidR="00652ED7">
          <w:rPr>
            <w:webHidden/>
          </w:rPr>
        </w:r>
        <w:r w:rsidR="00652ED7">
          <w:rPr>
            <w:webHidden/>
          </w:rPr>
          <w:fldChar w:fldCharType="separate"/>
        </w:r>
        <w:r w:rsidR="00652ED7">
          <w:rPr>
            <w:webHidden/>
          </w:rPr>
          <w:t>10</w:t>
        </w:r>
        <w:r w:rsidR="00652ED7">
          <w:rPr>
            <w:webHidden/>
          </w:rPr>
          <w:fldChar w:fldCharType="end"/>
        </w:r>
      </w:hyperlink>
    </w:p>
    <w:p w:rsidR="00652ED7" w:rsidRDefault="002D64A0">
      <w:pPr>
        <w:pStyle w:val="TOC1"/>
        <w:rPr>
          <w:rFonts w:asciiTheme="minorHAnsi" w:eastAsiaTheme="minorEastAsia" w:hAnsiTheme="minorHAnsi" w:cstheme="minorBidi"/>
          <w:b w:val="0"/>
          <w:noProof/>
          <w:szCs w:val="22"/>
        </w:rPr>
      </w:pPr>
      <w:hyperlink w:anchor="_Toc11942663" w:history="1">
        <w:r w:rsidR="00652ED7" w:rsidRPr="00A14600">
          <w:rPr>
            <w:rStyle w:val="Hyperlink"/>
            <w:noProof/>
          </w:rPr>
          <w:t>4.0</w:t>
        </w:r>
        <w:r w:rsidR="00652ED7">
          <w:rPr>
            <w:rFonts w:asciiTheme="minorHAnsi" w:eastAsiaTheme="minorEastAsia" w:hAnsiTheme="minorHAnsi" w:cstheme="minorBidi"/>
            <w:b w:val="0"/>
            <w:noProof/>
            <w:szCs w:val="22"/>
          </w:rPr>
          <w:tab/>
        </w:r>
        <w:r w:rsidR="00652ED7" w:rsidRPr="00A14600">
          <w:rPr>
            <w:rStyle w:val="Hyperlink"/>
            <w:noProof/>
          </w:rPr>
          <w:t>Design for View Movie List Customer (EKUC002)</w:t>
        </w:r>
        <w:r w:rsidR="00652ED7">
          <w:rPr>
            <w:noProof/>
            <w:webHidden/>
          </w:rPr>
          <w:tab/>
        </w:r>
        <w:r w:rsidR="00652ED7">
          <w:rPr>
            <w:noProof/>
            <w:webHidden/>
          </w:rPr>
          <w:fldChar w:fldCharType="begin"/>
        </w:r>
        <w:r w:rsidR="00652ED7">
          <w:rPr>
            <w:noProof/>
            <w:webHidden/>
          </w:rPr>
          <w:instrText xml:space="preserve"> PAGEREF _Toc11942663 \h </w:instrText>
        </w:r>
        <w:r w:rsidR="00652ED7">
          <w:rPr>
            <w:noProof/>
            <w:webHidden/>
          </w:rPr>
        </w:r>
        <w:r w:rsidR="00652ED7">
          <w:rPr>
            <w:noProof/>
            <w:webHidden/>
          </w:rPr>
          <w:fldChar w:fldCharType="separate"/>
        </w:r>
        <w:r w:rsidR="00652ED7">
          <w:rPr>
            <w:noProof/>
            <w:webHidden/>
          </w:rPr>
          <w:t>12</w:t>
        </w:r>
        <w:r w:rsidR="00652ED7">
          <w:rPr>
            <w:noProof/>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64" w:history="1">
        <w:r w:rsidR="00652ED7" w:rsidRPr="00A14600">
          <w:rPr>
            <w:rStyle w:val="Hyperlink"/>
          </w:rPr>
          <w:t>4.1</w:t>
        </w:r>
        <w:r w:rsidR="00652ED7">
          <w:rPr>
            <w:rFonts w:asciiTheme="minorHAnsi" w:eastAsiaTheme="minorEastAsia" w:hAnsiTheme="minorHAnsi" w:cstheme="minorBidi"/>
            <w:b w:val="0"/>
            <w:sz w:val="22"/>
            <w:szCs w:val="22"/>
          </w:rPr>
          <w:tab/>
        </w:r>
        <w:r w:rsidR="00652ED7" w:rsidRPr="00A14600">
          <w:rPr>
            <w:rStyle w:val="Hyperlink"/>
          </w:rPr>
          <w:t>Class Diagram</w:t>
        </w:r>
        <w:r w:rsidR="00652ED7">
          <w:rPr>
            <w:webHidden/>
          </w:rPr>
          <w:tab/>
        </w:r>
        <w:r w:rsidR="00652ED7">
          <w:rPr>
            <w:webHidden/>
          </w:rPr>
          <w:fldChar w:fldCharType="begin"/>
        </w:r>
        <w:r w:rsidR="00652ED7">
          <w:rPr>
            <w:webHidden/>
          </w:rPr>
          <w:instrText xml:space="preserve"> PAGEREF _Toc11942664 \h </w:instrText>
        </w:r>
        <w:r w:rsidR="00652ED7">
          <w:rPr>
            <w:webHidden/>
          </w:rPr>
        </w:r>
        <w:r w:rsidR="00652ED7">
          <w:rPr>
            <w:webHidden/>
          </w:rPr>
          <w:fldChar w:fldCharType="separate"/>
        </w:r>
        <w:r w:rsidR="00652ED7">
          <w:rPr>
            <w:webHidden/>
          </w:rPr>
          <w:t>12</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65" w:history="1">
        <w:r w:rsidR="00652ED7" w:rsidRPr="00A14600">
          <w:rPr>
            <w:rStyle w:val="Hyperlink"/>
          </w:rPr>
          <w:t>4.2</w:t>
        </w:r>
        <w:r w:rsidR="00652ED7">
          <w:rPr>
            <w:rFonts w:asciiTheme="minorHAnsi" w:eastAsiaTheme="minorEastAsia" w:hAnsiTheme="minorHAnsi" w:cstheme="minorBidi"/>
            <w:b w:val="0"/>
            <w:sz w:val="22"/>
            <w:szCs w:val="22"/>
          </w:rPr>
          <w:tab/>
        </w:r>
        <w:r w:rsidR="004563EF">
          <w:rPr>
            <w:rStyle w:val="Hyperlink"/>
          </w:rPr>
          <w:t>Movie</w:t>
        </w:r>
        <w:r w:rsidR="00652ED7" w:rsidRPr="00A14600">
          <w:rPr>
            <w:rStyle w:val="Hyperlink"/>
          </w:rPr>
          <w:t>Dao.cs</w:t>
        </w:r>
        <w:r w:rsidR="00652ED7">
          <w:rPr>
            <w:webHidden/>
          </w:rPr>
          <w:tab/>
        </w:r>
        <w:r w:rsidR="00652ED7">
          <w:rPr>
            <w:webHidden/>
          </w:rPr>
          <w:fldChar w:fldCharType="begin"/>
        </w:r>
        <w:r w:rsidR="00652ED7">
          <w:rPr>
            <w:webHidden/>
          </w:rPr>
          <w:instrText xml:space="preserve"> PAGEREF _Toc11942665 \h </w:instrText>
        </w:r>
        <w:r w:rsidR="00652ED7">
          <w:rPr>
            <w:webHidden/>
          </w:rPr>
        </w:r>
        <w:r w:rsidR="00652ED7">
          <w:rPr>
            <w:webHidden/>
          </w:rPr>
          <w:fldChar w:fldCharType="separate"/>
        </w:r>
        <w:r w:rsidR="00652ED7">
          <w:rPr>
            <w:webHidden/>
          </w:rPr>
          <w:t>12</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66" w:history="1">
        <w:r w:rsidR="00652ED7" w:rsidRPr="00A14600">
          <w:rPr>
            <w:rStyle w:val="Hyperlink"/>
          </w:rPr>
          <w:t>4.3</w:t>
        </w:r>
        <w:r w:rsidR="00652ED7">
          <w:rPr>
            <w:rFonts w:asciiTheme="minorHAnsi" w:eastAsiaTheme="minorEastAsia" w:hAnsiTheme="minorHAnsi" w:cstheme="minorBidi"/>
            <w:b w:val="0"/>
            <w:sz w:val="22"/>
            <w:szCs w:val="22"/>
          </w:rPr>
          <w:tab/>
        </w:r>
        <w:r w:rsidR="004563EF">
          <w:rPr>
            <w:rStyle w:val="Hyperlink"/>
          </w:rPr>
          <w:t>Movie</w:t>
        </w:r>
        <w:r w:rsidR="00652ED7" w:rsidRPr="00A14600">
          <w:rPr>
            <w:rStyle w:val="Hyperlink"/>
          </w:rPr>
          <w:t>DaoCollectionImpl.cs</w:t>
        </w:r>
        <w:r w:rsidR="00652ED7">
          <w:rPr>
            <w:webHidden/>
          </w:rPr>
          <w:tab/>
        </w:r>
        <w:r w:rsidR="00652ED7">
          <w:rPr>
            <w:webHidden/>
          </w:rPr>
          <w:fldChar w:fldCharType="begin"/>
        </w:r>
        <w:r w:rsidR="00652ED7">
          <w:rPr>
            <w:webHidden/>
          </w:rPr>
          <w:instrText xml:space="preserve"> PAGEREF _Toc11942666 \h </w:instrText>
        </w:r>
        <w:r w:rsidR="00652ED7">
          <w:rPr>
            <w:webHidden/>
          </w:rPr>
        </w:r>
        <w:r w:rsidR="00652ED7">
          <w:rPr>
            <w:webHidden/>
          </w:rPr>
          <w:fldChar w:fldCharType="separate"/>
        </w:r>
        <w:r w:rsidR="00652ED7">
          <w:rPr>
            <w:webHidden/>
          </w:rPr>
          <w:t>12</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67" w:history="1">
        <w:r w:rsidR="00652ED7" w:rsidRPr="00A14600">
          <w:rPr>
            <w:rStyle w:val="Hyperlink"/>
          </w:rPr>
          <w:t>4.4</w:t>
        </w:r>
        <w:r w:rsidR="00652ED7">
          <w:rPr>
            <w:rFonts w:asciiTheme="minorHAnsi" w:eastAsiaTheme="minorEastAsia" w:hAnsiTheme="minorHAnsi" w:cstheme="minorBidi"/>
            <w:b w:val="0"/>
            <w:sz w:val="22"/>
            <w:szCs w:val="22"/>
          </w:rPr>
          <w:tab/>
        </w:r>
        <w:r w:rsidR="004563EF">
          <w:rPr>
            <w:rStyle w:val="Hyperlink"/>
          </w:rPr>
          <w:t>Movie</w:t>
        </w:r>
        <w:r w:rsidR="00652ED7" w:rsidRPr="00A14600">
          <w:rPr>
            <w:rStyle w:val="Hyperlink"/>
          </w:rPr>
          <w:t>DaoTest.cs</w:t>
        </w:r>
        <w:r w:rsidR="00652ED7">
          <w:rPr>
            <w:webHidden/>
          </w:rPr>
          <w:tab/>
        </w:r>
        <w:r w:rsidR="00652ED7">
          <w:rPr>
            <w:webHidden/>
          </w:rPr>
          <w:fldChar w:fldCharType="begin"/>
        </w:r>
        <w:r w:rsidR="00652ED7">
          <w:rPr>
            <w:webHidden/>
          </w:rPr>
          <w:instrText xml:space="preserve"> PAGEREF _Toc11942667 \h </w:instrText>
        </w:r>
        <w:r w:rsidR="00652ED7">
          <w:rPr>
            <w:webHidden/>
          </w:rPr>
        </w:r>
        <w:r w:rsidR="00652ED7">
          <w:rPr>
            <w:webHidden/>
          </w:rPr>
          <w:fldChar w:fldCharType="separate"/>
        </w:r>
        <w:r w:rsidR="00652ED7">
          <w:rPr>
            <w:webHidden/>
          </w:rPr>
          <w:t>13</w:t>
        </w:r>
        <w:r w:rsidR="00652ED7">
          <w:rPr>
            <w:webHidden/>
          </w:rPr>
          <w:fldChar w:fldCharType="end"/>
        </w:r>
      </w:hyperlink>
    </w:p>
    <w:p w:rsidR="00652ED7" w:rsidRDefault="002D64A0">
      <w:pPr>
        <w:pStyle w:val="TOC1"/>
        <w:rPr>
          <w:rFonts w:asciiTheme="minorHAnsi" w:eastAsiaTheme="minorEastAsia" w:hAnsiTheme="minorHAnsi" w:cstheme="minorBidi"/>
          <w:b w:val="0"/>
          <w:noProof/>
          <w:szCs w:val="22"/>
        </w:rPr>
      </w:pPr>
      <w:hyperlink w:anchor="_Toc11942668" w:history="1">
        <w:r w:rsidR="00652ED7" w:rsidRPr="00A14600">
          <w:rPr>
            <w:rStyle w:val="Hyperlink"/>
            <w:noProof/>
          </w:rPr>
          <w:t>5.0</w:t>
        </w:r>
        <w:r w:rsidR="00652ED7">
          <w:rPr>
            <w:rFonts w:asciiTheme="minorHAnsi" w:eastAsiaTheme="minorEastAsia" w:hAnsiTheme="minorHAnsi" w:cstheme="minorBidi"/>
            <w:b w:val="0"/>
            <w:noProof/>
            <w:szCs w:val="22"/>
          </w:rPr>
          <w:tab/>
        </w:r>
        <w:r w:rsidR="00652ED7" w:rsidRPr="00A14600">
          <w:rPr>
            <w:rStyle w:val="Hyperlink"/>
            <w:noProof/>
          </w:rPr>
          <w:t>Design for Edit Movie (EKUC003)</w:t>
        </w:r>
        <w:r w:rsidR="00652ED7">
          <w:rPr>
            <w:noProof/>
            <w:webHidden/>
          </w:rPr>
          <w:tab/>
        </w:r>
        <w:r w:rsidR="00652ED7">
          <w:rPr>
            <w:noProof/>
            <w:webHidden/>
          </w:rPr>
          <w:fldChar w:fldCharType="begin"/>
        </w:r>
        <w:r w:rsidR="00652ED7">
          <w:rPr>
            <w:noProof/>
            <w:webHidden/>
          </w:rPr>
          <w:instrText xml:space="preserve"> PAGEREF _Toc11942668 \h </w:instrText>
        </w:r>
        <w:r w:rsidR="00652ED7">
          <w:rPr>
            <w:noProof/>
            <w:webHidden/>
          </w:rPr>
        </w:r>
        <w:r w:rsidR="00652ED7">
          <w:rPr>
            <w:noProof/>
            <w:webHidden/>
          </w:rPr>
          <w:fldChar w:fldCharType="separate"/>
        </w:r>
        <w:r w:rsidR="00652ED7">
          <w:rPr>
            <w:noProof/>
            <w:webHidden/>
          </w:rPr>
          <w:t>14</w:t>
        </w:r>
        <w:r w:rsidR="00652ED7">
          <w:rPr>
            <w:noProof/>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69" w:history="1">
        <w:r w:rsidR="00652ED7" w:rsidRPr="00A14600">
          <w:rPr>
            <w:rStyle w:val="Hyperlink"/>
          </w:rPr>
          <w:t>5.1</w:t>
        </w:r>
        <w:r w:rsidR="00652ED7">
          <w:rPr>
            <w:rFonts w:asciiTheme="minorHAnsi" w:eastAsiaTheme="minorEastAsia" w:hAnsiTheme="minorHAnsi" w:cstheme="minorBidi"/>
            <w:b w:val="0"/>
            <w:sz w:val="22"/>
            <w:szCs w:val="22"/>
          </w:rPr>
          <w:tab/>
        </w:r>
        <w:r w:rsidR="00652ED7" w:rsidRPr="00A14600">
          <w:rPr>
            <w:rStyle w:val="Hyperlink"/>
          </w:rPr>
          <w:t>Class Diagram</w:t>
        </w:r>
        <w:r w:rsidR="00652ED7">
          <w:rPr>
            <w:webHidden/>
          </w:rPr>
          <w:tab/>
        </w:r>
        <w:r w:rsidR="00652ED7">
          <w:rPr>
            <w:webHidden/>
          </w:rPr>
          <w:fldChar w:fldCharType="begin"/>
        </w:r>
        <w:r w:rsidR="00652ED7">
          <w:rPr>
            <w:webHidden/>
          </w:rPr>
          <w:instrText xml:space="preserve"> PAGEREF _Toc11942669 \h </w:instrText>
        </w:r>
        <w:r w:rsidR="00652ED7">
          <w:rPr>
            <w:webHidden/>
          </w:rPr>
        </w:r>
        <w:r w:rsidR="00652ED7">
          <w:rPr>
            <w:webHidden/>
          </w:rPr>
          <w:fldChar w:fldCharType="separate"/>
        </w:r>
        <w:r w:rsidR="00652ED7">
          <w:rPr>
            <w:webHidden/>
          </w:rPr>
          <w:t>14</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70" w:history="1">
        <w:r w:rsidR="00652ED7" w:rsidRPr="00A14600">
          <w:rPr>
            <w:rStyle w:val="Hyperlink"/>
          </w:rPr>
          <w:t>5.2</w:t>
        </w:r>
        <w:r w:rsidR="00652ED7">
          <w:rPr>
            <w:rFonts w:asciiTheme="minorHAnsi" w:eastAsiaTheme="minorEastAsia" w:hAnsiTheme="minorHAnsi" w:cstheme="minorBidi"/>
            <w:b w:val="0"/>
            <w:sz w:val="22"/>
            <w:szCs w:val="22"/>
          </w:rPr>
          <w:tab/>
        </w:r>
        <w:r w:rsidR="004563EF">
          <w:rPr>
            <w:rStyle w:val="Hyperlink"/>
          </w:rPr>
          <w:t>Movie</w:t>
        </w:r>
        <w:r w:rsidR="00652ED7" w:rsidRPr="00A14600">
          <w:rPr>
            <w:rStyle w:val="Hyperlink"/>
          </w:rPr>
          <w:t>Dao.cs</w:t>
        </w:r>
        <w:r w:rsidR="00652ED7">
          <w:rPr>
            <w:webHidden/>
          </w:rPr>
          <w:tab/>
        </w:r>
        <w:r w:rsidR="00652ED7">
          <w:rPr>
            <w:webHidden/>
          </w:rPr>
          <w:fldChar w:fldCharType="begin"/>
        </w:r>
        <w:r w:rsidR="00652ED7">
          <w:rPr>
            <w:webHidden/>
          </w:rPr>
          <w:instrText xml:space="preserve"> PAGEREF _Toc11942670 \h </w:instrText>
        </w:r>
        <w:r w:rsidR="00652ED7">
          <w:rPr>
            <w:webHidden/>
          </w:rPr>
        </w:r>
        <w:r w:rsidR="00652ED7">
          <w:rPr>
            <w:webHidden/>
          </w:rPr>
          <w:fldChar w:fldCharType="separate"/>
        </w:r>
        <w:r w:rsidR="00652ED7">
          <w:rPr>
            <w:webHidden/>
          </w:rPr>
          <w:t>14</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71" w:history="1">
        <w:r w:rsidR="00652ED7" w:rsidRPr="00A14600">
          <w:rPr>
            <w:rStyle w:val="Hyperlink"/>
          </w:rPr>
          <w:t>5.3</w:t>
        </w:r>
        <w:r w:rsidR="00652ED7">
          <w:rPr>
            <w:rFonts w:asciiTheme="minorHAnsi" w:eastAsiaTheme="minorEastAsia" w:hAnsiTheme="minorHAnsi" w:cstheme="minorBidi"/>
            <w:b w:val="0"/>
            <w:sz w:val="22"/>
            <w:szCs w:val="22"/>
          </w:rPr>
          <w:tab/>
        </w:r>
        <w:r w:rsidR="004563EF">
          <w:rPr>
            <w:rStyle w:val="Hyperlink"/>
          </w:rPr>
          <w:t>Movie</w:t>
        </w:r>
        <w:r w:rsidR="00652ED7" w:rsidRPr="00A14600">
          <w:rPr>
            <w:rStyle w:val="Hyperlink"/>
          </w:rPr>
          <w:t>DaoCollectionImpl.cs</w:t>
        </w:r>
        <w:r w:rsidR="00652ED7">
          <w:rPr>
            <w:webHidden/>
          </w:rPr>
          <w:tab/>
        </w:r>
        <w:r w:rsidR="00652ED7">
          <w:rPr>
            <w:webHidden/>
          </w:rPr>
          <w:fldChar w:fldCharType="begin"/>
        </w:r>
        <w:r w:rsidR="00652ED7">
          <w:rPr>
            <w:webHidden/>
          </w:rPr>
          <w:instrText xml:space="preserve"> PAGEREF _Toc11942671 \h </w:instrText>
        </w:r>
        <w:r w:rsidR="00652ED7">
          <w:rPr>
            <w:webHidden/>
          </w:rPr>
        </w:r>
        <w:r w:rsidR="00652ED7">
          <w:rPr>
            <w:webHidden/>
          </w:rPr>
          <w:fldChar w:fldCharType="separate"/>
        </w:r>
        <w:r w:rsidR="00652ED7">
          <w:rPr>
            <w:webHidden/>
          </w:rPr>
          <w:t>14</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72" w:history="1">
        <w:r w:rsidR="00652ED7" w:rsidRPr="00A14600">
          <w:rPr>
            <w:rStyle w:val="Hyperlink"/>
          </w:rPr>
          <w:t>5.4</w:t>
        </w:r>
        <w:r w:rsidR="00652ED7">
          <w:rPr>
            <w:rFonts w:asciiTheme="minorHAnsi" w:eastAsiaTheme="minorEastAsia" w:hAnsiTheme="minorHAnsi" w:cstheme="minorBidi"/>
            <w:b w:val="0"/>
            <w:sz w:val="22"/>
            <w:szCs w:val="22"/>
          </w:rPr>
          <w:tab/>
        </w:r>
        <w:r w:rsidR="004563EF">
          <w:rPr>
            <w:rStyle w:val="Hyperlink"/>
          </w:rPr>
          <w:t>Movie</w:t>
        </w:r>
        <w:r w:rsidR="00652ED7" w:rsidRPr="00A14600">
          <w:rPr>
            <w:rStyle w:val="Hyperlink"/>
          </w:rPr>
          <w:t>DaoTest.cs</w:t>
        </w:r>
        <w:r w:rsidR="00652ED7">
          <w:rPr>
            <w:webHidden/>
          </w:rPr>
          <w:tab/>
        </w:r>
        <w:r w:rsidR="00652ED7">
          <w:rPr>
            <w:webHidden/>
          </w:rPr>
          <w:fldChar w:fldCharType="begin"/>
        </w:r>
        <w:r w:rsidR="00652ED7">
          <w:rPr>
            <w:webHidden/>
          </w:rPr>
          <w:instrText xml:space="preserve"> PAGEREF _Toc11942672 \h </w:instrText>
        </w:r>
        <w:r w:rsidR="00652ED7">
          <w:rPr>
            <w:webHidden/>
          </w:rPr>
        </w:r>
        <w:r w:rsidR="00652ED7">
          <w:rPr>
            <w:webHidden/>
          </w:rPr>
          <w:fldChar w:fldCharType="separate"/>
        </w:r>
        <w:r w:rsidR="00652ED7">
          <w:rPr>
            <w:webHidden/>
          </w:rPr>
          <w:t>14</w:t>
        </w:r>
        <w:r w:rsidR="00652ED7">
          <w:rPr>
            <w:webHidden/>
          </w:rPr>
          <w:fldChar w:fldCharType="end"/>
        </w:r>
      </w:hyperlink>
    </w:p>
    <w:p w:rsidR="00652ED7" w:rsidRDefault="002D64A0">
      <w:pPr>
        <w:pStyle w:val="TOC1"/>
        <w:rPr>
          <w:rFonts w:asciiTheme="minorHAnsi" w:eastAsiaTheme="minorEastAsia" w:hAnsiTheme="minorHAnsi" w:cstheme="minorBidi"/>
          <w:b w:val="0"/>
          <w:noProof/>
          <w:szCs w:val="22"/>
        </w:rPr>
      </w:pPr>
      <w:hyperlink w:anchor="_Toc11942673" w:history="1">
        <w:r w:rsidR="00652ED7" w:rsidRPr="00A14600">
          <w:rPr>
            <w:rStyle w:val="Hyperlink"/>
            <w:noProof/>
          </w:rPr>
          <w:t>6.0</w:t>
        </w:r>
        <w:r w:rsidR="00652ED7">
          <w:rPr>
            <w:rFonts w:asciiTheme="minorHAnsi" w:eastAsiaTheme="minorEastAsia" w:hAnsiTheme="minorHAnsi" w:cstheme="minorBidi"/>
            <w:b w:val="0"/>
            <w:noProof/>
            <w:szCs w:val="22"/>
          </w:rPr>
          <w:tab/>
        </w:r>
        <w:r w:rsidR="00652ED7" w:rsidRPr="00A14600">
          <w:rPr>
            <w:rStyle w:val="Hyperlink"/>
            <w:noProof/>
          </w:rPr>
          <w:t>Design for Add to Favorites (EKUC004)</w:t>
        </w:r>
        <w:r w:rsidR="00652ED7">
          <w:rPr>
            <w:noProof/>
            <w:webHidden/>
          </w:rPr>
          <w:tab/>
        </w:r>
        <w:r w:rsidR="00652ED7">
          <w:rPr>
            <w:noProof/>
            <w:webHidden/>
          </w:rPr>
          <w:fldChar w:fldCharType="begin"/>
        </w:r>
        <w:r w:rsidR="00652ED7">
          <w:rPr>
            <w:noProof/>
            <w:webHidden/>
          </w:rPr>
          <w:instrText xml:space="preserve"> PAGEREF _Toc11942673 \h </w:instrText>
        </w:r>
        <w:r w:rsidR="00652ED7">
          <w:rPr>
            <w:noProof/>
            <w:webHidden/>
          </w:rPr>
        </w:r>
        <w:r w:rsidR="00652ED7">
          <w:rPr>
            <w:noProof/>
            <w:webHidden/>
          </w:rPr>
          <w:fldChar w:fldCharType="separate"/>
        </w:r>
        <w:r w:rsidR="00652ED7">
          <w:rPr>
            <w:noProof/>
            <w:webHidden/>
          </w:rPr>
          <w:t>16</w:t>
        </w:r>
        <w:r w:rsidR="00652ED7">
          <w:rPr>
            <w:noProof/>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74" w:history="1">
        <w:r w:rsidR="00652ED7" w:rsidRPr="00A14600">
          <w:rPr>
            <w:rStyle w:val="Hyperlink"/>
          </w:rPr>
          <w:t>6.1</w:t>
        </w:r>
        <w:r w:rsidR="00652ED7">
          <w:rPr>
            <w:rFonts w:asciiTheme="minorHAnsi" w:eastAsiaTheme="minorEastAsia" w:hAnsiTheme="minorHAnsi" w:cstheme="minorBidi"/>
            <w:b w:val="0"/>
            <w:sz w:val="22"/>
            <w:szCs w:val="22"/>
          </w:rPr>
          <w:tab/>
        </w:r>
        <w:r w:rsidR="00652ED7" w:rsidRPr="00A14600">
          <w:rPr>
            <w:rStyle w:val="Hyperlink"/>
          </w:rPr>
          <w:t>Class Diagram</w:t>
        </w:r>
        <w:r w:rsidR="00652ED7">
          <w:rPr>
            <w:webHidden/>
          </w:rPr>
          <w:tab/>
        </w:r>
        <w:r w:rsidR="00652ED7">
          <w:rPr>
            <w:webHidden/>
          </w:rPr>
          <w:fldChar w:fldCharType="begin"/>
        </w:r>
        <w:r w:rsidR="00652ED7">
          <w:rPr>
            <w:webHidden/>
          </w:rPr>
          <w:instrText xml:space="preserve"> PAGEREF _Toc11942674 \h </w:instrText>
        </w:r>
        <w:r w:rsidR="00652ED7">
          <w:rPr>
            <w:webHidden/>
          </w:rPr>
        </w:r>
        <w:r w:rsidR="00652ED7">
          <w:rPr>
            <w:webHidden/>
          </w:rPr>
          <w:fldChar w:fldCharType="separate"/>
        </w:r>
        <w:r w:rsidR="00652ED7">
          <w:rPr>
            <w:webHidden/>
          </w:rPr>
          <w:t>16</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75" w:history="1">
        <w:r w:rsidR="00652ED7" w:rsidRPr="00A14600">
          <w:rPr>
            <w:rStyle w:val="Hyperlink"/>
          </w:rPr>
          <w:t>6.2</w:t>
        </w:r>
        <w:r w:rsidR="00652ED7">
          <w:rPr>
            <w:rFonts w:asciiTheme="minorHAnsi" w:eastAsiaTheme="minorEastAsia" w:hAnsiTheme="minorHAnsi" w:cstheme="minorBidi"/>
            <w:b w:val="0"/>
            <w:sz w:val="22"/>
            <w:szCs w:val="22"/>
          </w:rPr>
          <w:tab/>
        </w:r>
        <w:r w:rsidR="00652ED7" w:rsidRPr="00A14600">
          <w:rPr>
            <w:rStyle w:val="Hyperlink"/>
          </w:rPr>
          <w:t>FavoritesDao.cs</w:t>
        </w:r>
        <w:r w:rsidR="00652ED7">
          <w:rPr>
            <w:webHidden/>
          </w:rPr>
          <w:tab/>
        </w:r>
        <w:r w:rsidR="00652ED7">
          <w:rPr>
            <w:webHidden/>
          </w:rPr>
          <w:fldChar w:fldCharType="begin"/>
        </w:r>
        <w:r w:rsidR="00652ED7">
          <w:rPr>
            <w:webHidden/>
          </w:rPr>
          <w:instrText xml:space="preserve"> PAGEREF _Toc11942675 \h </w:instrText>
        </w:r>
        <w:r w:rsidR="00652ED7">
          <w:rPr>
            <w:webHidden/>
          </w:rPr>
        </w:r>
        <w:r w:rsidR="00652ED7">
          <w:rPr>
            <w:webHidden/>
          </w:rPr>
          <w:fldChar w:fldCharType="separate"/>
        </w:r>
        <w:r w:rsidR="00652ED7">
          <w:rPr>
            <w:webHidden/>
          </w:rPr>
          <w:t>17</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76" w:history="1">
        <w:r w:rsidR="00652ED7" w:rsidRPr="00A14600">
          <w:rPr>
            <w:rStyle w:val="Hyperlink"/>
          </w:rPr>
          <w:t>6.3</w:t>
        </w:r>
        <w:r w:rsidR="00652ED7">
          <w:rPr>
            <w:rFonts w:asciiTheme="minorHAnsi" w:eastAsiaTheme="minorEastAsia" w:hAnsiTheme="minorHAnsi" w:cstheme="minorBidi"/>
            <w:b w:val="0"/>
            <w:sz w:val="22"/>
            <w:szCs w:val="22"/>
          </w:rPr>
          <w:tab/>
        </w:r>
        <w:r w:rsidR="00652ED7" w:rsidRPr="00A14600">
          <w:rPr>
            <w:rStyle w:val="Hyperlink"/>
          </w:rPr>
          <w:t>FavoritesDaoCollectionImpl.cs</w:t>
        </w:r>
        <w:r w:rsidR="00652ED7">
          <w:rPr>
            <w:webHidden/>
          </w:rPr>
          <w:tab/>
        </w:r>
        <w:r w:rsidR="00652ED7">
          <w:rPr>
            <w:webHidden/>
          </w:rPr>
          <w:fldChar w:fldCharType="begin"/>
        </w:r>
        <w:r w:rsidR="00652ED7">
          <w:rPr>
            <w:webHidden/>
          </w:rPr>
          <w:instrText xml:space="preserve"> PAGEREF _Toc11942676 \h </w:instrText>
        </w:r>
        <w:r w:rsidR="00652ED7">
          <w:rPr>
            <w:webHidden/>
          </w:rPr>
        </w:r>
        <w:r w:rsidR="00652ED7">
          <w:rPr>
            <w:webHidden/>
          </w:rPr>
          <w:fldChar w:fldCharType="separate"/>
        </w:r>
        <w:r w:rsidR="00652ED7">
          <w:rPr>
            <w:webHidden/>
          </w:rPr>
          <w:t>17</w:t>
        </w:r>
        <w:r w:rsidR="00652ED7">
          <w:rPr>
            <w:webHidden/>
          </w:rPr>
          <w:fldChar w:fldCharType="end"/>
        </w:r>
      </w:hyperlink>
    </w:p>
    <w:p w:rsidR="00652ED7" w:rsidRDefault="002D64A0">
      <w:pPr>
        <w:pStyle w:val="TOC1"/>
        <w:rPr>
          <w:rFonts w:asciiTheme="minorHAnsi" w:eastAsiaTheme="minorEastAsia" w:hAnsiTheme="minorHAnsi" w:cstheme="minorBidi"/>
          <w:b w:val="0"/>
          <w:noProof/>
          <w:szCs w:val="22"/>
        </w:rPr>
      </w:pPr>
      <w:hyperlink w:anchor="_Toc11942677" w:history="1">
        <w:r w:rsidR="00652ED7" w:rsidRPr="00A14600">
          <w:rPr>
            <w:rStyle w:val="Hyperlink"/>
            <w:noProof/>
          </w:rPr>
          <w:t>7.0</w:t>
        </w:r>
        <w:r w:rsidR="00652ED7">
          <w:rPr>
            <w:rFonts w:asciiTheme="minorHAnsi" w:eastAsiaTheme="minorEastAsia" w:hAnsiTheme="minorHAnsi" w:cstheme="minorBidi"/>
            <w:b w:val="0"/>
            <w:noProof/>
            <w:szCs w:val="22"/>
          </w:rPr>
          <w:tab/>
        </w:r>
        <w:r w:rsidR="00652ED7" w:rsidRPr="00A14600">
          <w:rPr>
            <w:rStyle w:val="Hyperlink"/>
            <w:noProof/>
          </w:rPr>
          <w:t>Design for View Favorites (EKUC005)</w:t>
        </w:r>
        <w:r w:rsidR="00652ED7">
          <w:rPr>
            <w:noProof/>
            <w:webHidden/>
          </w:rPr>
          <w:tab/>
        </w:r>
        <w:r w:rsidR="00652ED7">
          <w:rPr>
            <w:noProof/>
            <w:webHidden/>
          </w:rPr>
          <w:fldChar w:fldCharType="begin"/>
        </w:r>
        <w:r w:rsidR="00652ED7">
          <w:rPr>
            <w:noProof/>
            <w:webHidden/>
          </w:rPr>
          <w:instrText xml:space="preserve"> PAGEREF _Toc11942677 \h </w:instrText>
        </w:r>
        <w:r w:rsidR="00652ED7">
          <w:rPr>
            <w:noProof/>
            <w:webHidden/>
          </w:rPr>
        </w:r>
        <w:r w:rsidR="00652ED7">
          <w:rPr>
            <w:noProof/>
            <w:webHidden/>
          </w:rPr>
          <w:fldChar w:fldCharType="separate"/>
        </w:r>
        <w:r w:rsidR="00652ED7">
          <w:rPr>
            <w:noProof/>
            <w:webHidden/>
          </w:rPr>
          <w:t>19</w:t>
        </w:r>
        <w:r w:rsidR="00652ED7">
          <w:rPr>
            <w:noProof/>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78" w:history="1">
        <w:r w:rsidR="00652ED7" w:rsidRPr="00A14600">
          <w:rPr>
            <w:rStyle w:val="Hyperlink"/>
          </w:rPr>
          <w:t>7.1</w:t>
        </w:r>
        <w:r w:rsidR="00652ED7">
          <w:rPr>
            <w:rFonts w:asciiTheme="minorHAnsi" w:eastAsiaTheme="minorEastAsia" w:hAnsiTheme="minorHAnsi" w:cstheme="minorBidi"/>
            <w:b w:val="0"/>
            <w:sz w:val="22"/>
            <w:szCs w:val="22"/>
          </w:rPr>
          <w:tab/>
        </w:r>
        <w:r w:rsidR="00652ED7" w:rsidRPr="00A14600">
          <w:rPr>
            <w:rStyle w:val="Hyperlink"/>
          </w:rPr>
          <w:t>Class Diagram</w:t>
        </w:r>
        <w:r w:rsidR="00652ED7">
          <w:rPr>
            <w:webHidden/>
          </w:rPr>
          <w:tab/>
        </w:r>
        <w:r w:rsidR="00652ED7">
          <w:rPr>
            <w:webHidden/>
          </w:rPr>
          <w:fldChar w:fldCharType="begin"/>
        </w:r>
        <w:r w:rsidR="00652ED7">
          <w:rPr>
            <w:webHidden/>
          </w:rPr>
          <w:instrText xml:space="preserve"> PAGEREF _Toc11942678 \h </w:instrText>
        </w:r>
        <w:r w:rsidR="00652ED7">
          <w:rPr>
            <w:webHidden/>
          </w:rPr>
        </w:r>
        <w:r w:rsidR="00652ED7">
          <w:rPr>
            <w:webHidden/>
          </w:rPr>
          <w:fldChar w:fldCharType="separate"/>
        </w:r>
        <w:r w:rsidR="00652ED7">
          <w:rPr>
            <w:webHidden/>
          </w:rPr>
          <w:t>19</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79" w:history="1">
        <w:r w:rsidR="00652ED7" w:rsidRPr="00A14600">
          <w:rPr>
            <w:rStyle w:val="Hyperlink"/>
          </w:rPr>
          <w:t>7.2</w:t>
        </w:r>
        <w:r w:rsidR="00652ED7">
          <w:rPr>
            <w:rFonts w:asciiTheme="minorHAnsi" w:eastAsiaTheme="minorEastAsia" w:hAnsiTheme="minorHAnsi" w:cstheme="minorBidi"/>
            <w:b w:val="0"/>
            <w:sz w:val="22"/>
            <w:szCs w:val="22"/>
          </w:rPr>
          <w:tab/>
        </w:r>
        <w:r w:rsidR="00652ED7" w:rsidRPr="00A14600">
          <w:rPr>
            <w:rStyle w:val="Hyperlink"/>
          </w:rPr>
          <w:t>FavoritesDao.cs</w:t>
        </w:r>
        <w:r w:rsidR="00652ED7">
          <w:rPr>
            <w:webHidden/>
          </w:rPr>
          <w:tab/>
        </w:r>
        <w:r w:rsidR="00652ED7">
          <w:rPr>
            <w:webHidden/>
          </w:rPr>
          <w:fldChar w:fldCharType="begin"/>
        </w:r>
        <w:r w:rsidR="00652ED7">
          <w:rPr>
            <w:webHidden/>
          </w:rPr>
          <w:instrText xml:space="preserve"> PAGEREF _Toc11942679 \h </w:instrText>
        </w:r>
        <w:r w:rsidR="00652ED7">
          <w:rPr>
            <w:webHidden/>
          </w:rPr>
        </w:r>
        <w:r w:rsidR="00652ED7">
          <w:rPr>
            <w:webHidden/>
          </w:rPr>
          <w:fldChar w:fldCharType="separate"/>
        </w:r>
        <w:r w:rsidR="00652ED7">
          <w:rPr>
            <w:webHidden/>
          </w:rPr>
          <w:t>20</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80" w:history="1">
        <w:r w:rsidR="00652ED7" w:rsidRPr="00A14600">
          <w:rPr>
            <w:rStyle w:val="Hyperlink"/>
          </w:rPr>
          <w:t>7.3</w:t>
        </w:r>
        <w:r w:rsidR="00652ED7">
          <w:rPr>
            <w:rFonts w:asciiTheme="minorHAnsi" w:eastAsiaTheme="minorEastAsia" w:hAnsiTheme="minorHAnsi" w:cstheme="minorBidi"/>
            <w:b w:val="0"/>
            <w:sz w:val="22"/>
            <w:szCs w:val="22"/>
          </w:rPr>
          <w:tab/>
        </w:r>
        <w:r w:rsidR="00652ED7" w:rsidRPr="00A14600">
          <w:rPr>
            <w:rStyle w:val="Hyperlink"/>
          </w:rPr>
          <w:t>FavoritesEmptyException.cs</w:t>
        </w:r>
        <w:r w:rsidR="00652ED7">
          <w:rPr>
            <w:webHidden/>
          </w:rPr>
          <w:tab/>
        </w:r>
        <w:r w:rsidR="00652ED7">
          <w:rPr>
            <w:webHidden/>
          </w:rPr>
          <w:fldChar w:fldCharType="begin"/>
        </w:r>
        <w:r w:rsidR="00652ED7">
          <w:rPr>
            <w:webHidden/>
          </w:rPr>
          <w:instrText xml:space="preserve"> PAGEREF _Toc11942680 \h </w:instrText>
        </w:r>
        <w:r w:rsidR="00652ED7">
          <w:rPr>
            <w:webHidden/>
          </w:rPr>
        </w:r>
        <w:r w:rsidR="00652ED7">
          <w:rPr>
            <w:webHidden/>
          </w:rPr>
          <w:fldChar w:fldCharType="separate"/>
        </w:r>
        <w:r w:rsidR="00652ED7">
          <w:rPr>
            <w:webHidden/>
          </w:rPr>
          <w:t>20</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81" w:history="1">
        <w:r w:rsidR="00652ED7" w:rsidRPr="00A14600">
          <w:rPr>
            <w:rStyle w:val="Hyperlink"/>
          </w:rPr>
          <w:t>7.4</w:t>
        </w:r>
        <w:r w:rsidR="00652ED7">
          <w:rPr>
            <w:rFonts w:asciiTheme="minorHAnsi" w:eastAsiaTheme="minorEastAsia" w:hAnsiTheme="minorHAnsi" w:cstheme="minorBidi"/>
            <w:b w:val="0"/>
            <w:sz w:val="22"/>
            <w:szCs w:val="22"/>
          </w:rPr>
          <w:tab/>
        </w:r>
        <w:r w:rsidR="00652ED7" w:rsidRPr="00A14600">
          <w:rPr>
            <w:rStyle w:val="Hyperlink"/>
          </w:rPr>
          <w:t>FavoritesDaoCollectionImpl.cs</w:t>
        </w:r>
        <w:r w:rsidR="00652ED7">
          <w:rPr>
            <w:webHidden/>
          </w:rPr>
          <w:tab/>
        </w:r>
        <w:r w:rsidR="00652ED7">
          <w:rPr>
            <w:webHidden/>
          </w:rPr>
          <w:fldChar w:fldCharType="begin"/>
        </w:r>
        <w:r w:rsidR="00652ED7">
          <w:rPr>
            <w:webHidden/>
          </w:rPr>
          <w:instrText xml:space="preserve"> PAGEREF _Toc11942681 \h </w:instrText>
        </w:r>
        <w:r w:rsidR="00652ED7">
          <w:rPr>
            <w:webHidden/>
          </w:rPr>
        </w:r>
        <w:r w:rsidR="00652ED7">
          <w:rPr>
            <w:webHidden/>
          </w:rPr>
          <w:fldChar w:fldCharType="separate"/>
        </w:r>
        <w:r w:rsidR="00652ED7">
          <w:rPr>
            <w:webHidden/>
          </w:rPr>
          <w:t>20</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82" w:history="1">
        <w:r w:rsidR="00652ED7" w:rsidRPr="00A14600">
          <w:rPr>
            <w:rStyle w:val="Hyperlink"/>
          </w:rPr>
          <w:t>7.5</w:t>
        </w:r>
        <w:r w:rsidR="00652ED7">
          <w:rPr>
            <w:rFonts w:asciiTheme="minorHAnsi" w:eastAsiaTheme="minorEastAsia" w:hAnsiTheme="minorHAnsi" w:cstheme="minorBidi"/>
            <w:b w:val="0"/>
            <w:sz w:val="22"/>
            <w:szCs w:val="22"/>
          </w:rPr>
          <w:tab/>
        </w:r>
        <w:r w:rsidR="00652ED7" w:rsidRPr="00A14600">
          <w:rPr>
            <w:rStyle w:val="Hyperlink"/>
          </w:rPr>
          <w:t>FavoritesDaoCollectionImplTest.cs</w:t>
        </w:r>
        <w:r w:rsidR="00652ED7">
          <w:rPr>
            <w:webHidden/>
          </w:rPr>
          <w:tab/>
        </w:r>
        <w:r w:rsidR="00652ED7">
          <w:rPr>
            <w:webHidden/>
          </w:rPr>
          <w:fldChar w:fldCharType="begin"/>
        </w:r>
        <w:r w:rsidR="00652ED7">
          <w:rPr>
            <w:webHidden/>
          </w:rPr>
          <w:instrText xml:space="preserve"> PAGEREF _Toc11942682 \h </w:instrText>
        </w:r>
        <w:r w:rsidR="00652ED7">
          <w:rPr>
            <w:webHidden/>
          </w:rPr>
        </w:r>
        <w:r w:rsidR="00652ED7">
          <w:rPr>
            <w:webHidden/>
          </w:rPr>
          <w:fldChar w:fldCharType="separate"/>
        </w:r>
        <w:r w:rsidR="00652ED7">
          <w:rPr>
            <w:webHidden/>
          </w:rPr>
          <w:t>20</w:t>
        </w:r>
        <w:r w:rsidR="00652ED7">
          <w:rPr>
            <w:webHidden/>
          </w:rPr>
          <w:fldChar w:fldCharType="end"/>
        </w:r>
      </w:hyperlink>
    </w:p>
    <w:p w:rsidR="00652ED7" w:rsidRDefault="002D64A0">
      <w:pPr>
        <w:pStyle w:val="TOC1"/>
        <w:rPr>
          <w:rFonts w:asciiTheme="minorHAnsi" w:eastAsiaTheme="minorEastAsia" w:hAnsiTheme="minorHAnsi" w:cstheme="minorBidi"/>
          <w:b w:val="0"/>
          <w:noProof/>
          <w:szCs w:val="22"/>
        </w:rPr>
      </w:pPr>
      <w:hyperlink w:anchor="_Toc11942683" w:history="1">
        <w:r w:rsidR="00652ED7" w:rsidRPr="00A14600">
          <w:rPr>
            <w:rStyle w:val="Hyperlink"/>
            <w:noProof/>
          </w:rPr>
          <w:t>8.0</w:t>
        </w:r>
        <w:r w:rsidR="00652ED7">
          <w:rPr>
            <w:rFonts w:asciiTheme="minorHAnsi" w:eastAsiaTheme="minorEastAsia" w:hAnsiTheme="minorHAnsi" w:cstheme="minorBidi"/>
            <w:b w:val="0"/>
            <w:noProof/>
            <w:szCs w:val="22"/>
          </w:rPr>
          <w:tab/>
        </w:r>
        <w:r w:rsidR="00652ED7" w:rsidRPr="00A14600">
          <w:rPr>
            <w:rStyle w:val="Hyperlink"/>
            <w:noProof/>
          </w:rPr>
          <w:t>Design for Remove Favorites Item (EKUC006)</w:t>
        </w:r>
        <w:r w:rsidR="00652ED7">
          <w:rPr>
            <w:noProof/>
            <w:webHidden/>
          </w:rPr>
          <w:tab/>
        </w:r>
        <w:r w:rsidR="00652ED7">
          <w:rPr>
            <w:noProof/>
            <w:webHidden/>
          </w:rPr>
          <w:fldChar w:fldCharType="begin"/>
        </w:r>
        <w:r w:rsidR="00652ED7">
          <w:rPr>
            <w:noProof/>
            <w:webHidden/>
          </w:rPr>
          <w:instrText xml:space="preserve"> PAGEREF _Toc11942683 \h </w:instrText>
        </w:r>
        <w:r w:rsidR="00652ED7">
          <w:rPr>
            <w:noProof/>
            <w:webHidden/>
          </w:rPr>
        </w:r>
        <w:r w:rsidR="00652ED7">
          <w:rPr>
            <w:noProof/>
            <w:webHidden/>
          </w:rPr>
          <w:fldChar w:fldCharType="separate"/>
        </w:r>
        <w:r w:rsidR="00652ED7">
          <w:rPr>
            <w:noProof/>
            <w:webHidden/>
          </w:rPr>
          <w:t>22</w:t>
        </w:r>
        <w:r w:rsidR="00652ED7">
          <w:rPr>
            <w:noProof/>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84" w:history="1">
        <w:r w:rsidR="00652ED7" w:rsidRPr="00A14600">
          <w:rPr>
            <w:rStyle w:val="Hyperlink"/>
          </w:rPr>
          <w:t>8.1</w:t>
        </w:r>
        <w:r w:rsidR="00652ED7">
          <w:rPr>
            <w:rFonts w:asciiTheme="minorHAnsi" w:eastAsiaTheme="minorEastAsia" w:hAnsiTheme="minorHAnsi" w:cstheme="minorBidi"/>
            <w:b w:val="0"/>
            <w:sz w:val="22"/>
            <w:szCs w:val="22"/>
          </w:rPr>
          <w:tab/>
        </w:r>
        <w:r w:rsidR="00652ED7" w:rsidRPr="00A14600">
          <w:rPr>
            <w:rStyle w:val="Hyperlink"/>
          </w:rPr>
          <w:t>Class Diagram</w:t>
        </w:r>
        <w:r w:rsidR="00652ED7">
          <w:rPr>
            <w:webHidden/>
          </w:rPr>
          <w:tab/>
        </w:r>
        <w:r w:rsidR="00652ED7">
          <w:rPr>
            <w:webHidden/>
          </w:rPr>
          <w:fldChar w:fldCharType="begin"/>
        </w:r>
        <w:r w:rsidR="00652ED7">
          <w:rPr>
            <w:webHidden/>
          </w:rPr>
          <w:instrText xml:space="preserve"> PAGEREF _Toc11942684 \h </w:instrText>
        </w:r>
        <w:r w:rsidR="00652ED7">
          <w:rPr>
            <w:webHidden/>
          </w:rPr>
        </w:r>
        <w:r w:rsidR="00652ED7">
          <w:rPr>
            <w:webHidden/>
          </w:rPr>
          <w:fldChar w:fldCharType="separate"/>
        </w:r>
        <w:r w:rsidR="00652ED7">
          <w:rPr>
            <w:webHidden/>
          </w:rPr>
          <w:t>22</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85" w:history="1">
        <w:r w:rsidR="00652ED7" w:rsidRPr="00A14600">
          <w:rPr>
            <w:rStyle w:val="Hyperlink"/>
          </w:rPr>
          <w:t>8.2</w:t>
        </w:r>
        <w:r w:rsidR="00652ED7">
          <w:rPr>
            <w:rFonts w:asciiTheme="minorHAnsi" w:eastAsiaTheme="minorEastAsia" w:hAnsiTheme="minorHAnsi" w:cstheme="minorBidi"/>
            <w:b w:val="0"/>
            <w:sz w:val="22"/>
            <w:szCs w:val="22"/>
          </w:rPr>
          <w:tab/>
        </w:r>
        <w:r w:rsidR="00652ED7" w:rsidRPr="00A14600">
          <w:rPr>
            <w:rStyle w:val="Hyperlink"/>
          </w:rPr>
          <w:t>FavoritesDao.cs</w:t>
        </w:r>
        <w:r w:rsidR="00652ED7">
          <w:rPr>
            <w:webHidden/>
          </w:rPr>
          <w:tab/>
        </w:r>
        <w:r w:rsidR="00652ED7">
          <w:rPr>
            <w:webHidden/>
          </w:rPr>
          <w:fldChar w:fldCharType="begin"/>
        </w:r>
        <w:r w:rsidR="00652ED7">
          <w:rPr>
            <w:webHidden/>
          </w:rPr>
          <w:instrText xml:space="preserve"> PAGEREF _Toc11942685 \h </w:instrText>
        </w:r>
        <w:r w:rsidR="00652ED7">
          <w:rPr>
            <w:webHidden/>
          </w:rPr>
        </w:r>
        <w:r w:rsidR="00652ED7">
          <w:rPr>
            <w:webHidden/>
          </w:rPr>
          <w:fldChar w:fldCharType="separate"/>
        </w:r>
        <w:r w:rsidR="00652ED7">
          <w:rPr>
            <w:webHidden/>
          </w:rPr>
          <w:t>22</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86" w:history="1">
        <w:r w:rsidR="00652ED7" w:rsidRPr="00A14600">
          <w:rPr>
            <w:rStyle w:val="Hyperlink"/>
          </w:rPr>
          <w:t>8.3</w:t>
        </w:r>
        <w:r w:rsidR="00652ED7">
          <w:rPr>
            <w:rFonts w:asciiTheme="minorHAnsi" w:eastAsiaTheme="minorEastAsia" w:hAnsiTheme="minorHAnsi" w:cstheme="minorBidi"/>
            <w:b w:val="0"/>
            <w:sz w:val="22"/>
            <w:szCs w:val="22"/>
          </w:rPr>
          <w:tab/>
        </w:r>
        <w:r w:rsidR="00652ED7" w:rsidRPr="00A14600">
          <w:rPr>
            <w:rStyle w:val="Hyperlink"/>
          </w:rPr>
          <w:t>FavoritesDaoCollectionImpl.cs</w:t>
        </w:r>
        <w:r w:rsidR="00652ED7">
          <w:rPr>
            <w:webHidden/>
          </w:rPr>
          <w:tab/>
        </w:r>
        <w:r w:rsidR="00652ED7">
          <w:rPr>
            <w:webHidden/>
          </w:rPr>
          <w:fldChar w:fldCharType="begin"/>
        </w:r>
        <w:r w:rsidR="00652ED7">
          <w:rPr>
            <w:webHidden/>
          </w:rPr>
          <w:instrText xml:space="preserve"> PAGEREF _Toc11942686 \h </w:instrText>
        </w:r>
        <w:r w:rsidR="00652ED7">
          <w:rPr>
            <w:webHidden/>
          </w:rPr>
        </w:r>
        <w:r w:rsidR="00652ED7">
          <w:rPr>
            <w:webHidden/>
          </w:rPr>
          <w:fldChar w:fldCharType="separate"/>
        </w:r>
        <w:r w:rsidR="00652ED7">
          <w:rPr>
            <w:webHidden/>
          </w:rPr>
          <w:t>23</w:t>
        </w:r>
        <w:r w:rsidR="00652ED7">
          <w:rPr>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87" w:history="1">
        <w:r w:rsidR="00652ED7" w:rsidRPr="00A14600">
          <w:rPr>
            <w:rStyle w:val="Hyperlink"/>
          </w:rPr>
          <w:t>8.4</w:t>
        </w:r>
        <w:r w:rsidR="00652ED7">
          <w:rPr>
            <w:rFonts w:asciiTheme="minorHAnsi" w:eastAsiaTheme="minorEastAsia" w:hAnsiTheme="minorHAnsi" w:cstheme="minorBidi"/>
            <w:b w:val="0"/>
            <w:sz w:val="22"/>
            <w:szCs w:val="22"/>
          </w:rPr>
          <w:tab/>
        </w:r>
        <w:r w:rsidR="00652ED7" w:rsidRPr="00A14600">
          <w:rPr>
            <w:rStyle w:val="Hyperlink"/>
          </w:rPr>
          <w:t>FavoritesDaoCollectionImplTest.cs</w:t>
        </w:r>
        <w:r w:rsidR="00652ED7">
          <w:rPr>
            <w:webHidden/>
          </w:rPr>
          <w:tab/>
        </w:r>
        <w:r w:rsidR="00652ED7">
          <w:rPr>
            <w:webHidden/>
          </w:rPr>
          <w:fldChar w:fldCharType="begin"/>
        </w:r>
        <w:r w:rsidR="00652ED7">
          <w:rPr>
            <w:webHidden/>
          </w:rPr>
          <w:instrText xml:space="preserve"> PAGEREF _Toc11942687 \h </w:instrText>
        </w:r>
        <w:r w:rsidR="00652ED7">
          <w:rPr>
            <w:webHidden/>
          </w:rPr>
        </w:r>
        <w:r w:rsidR="00652ED7">
          <w:rPr>
            <w:webHidden/>
          </w:rPr>
          <w:fldChar w:fldCharType="separate"/>
        </w:r>
        <w:r w:rsidR="00652ED7">
          <w:rPr>
            <w:webHidden/>
          </w:rPr>
          <w:t>23</w:t>
        </w:r>
        <w:r w:rsidR="00652ED7">
          <w:rPr>
            <w:webHidden/>
          </w:rPr>
          <w:fldChar w:fldCharType="end"/>
        </w:r>
      </w:hyperlink>
    </w:p>
    <w:p w:rsidR="00652ED7" w:rsidRDefault="002D64A0">
      <w:pPr>
        <w:pStyle w:val="TOC1"/>
        <w:rPr>
          <w:rFonts w:asciiTheme="minorHAnsi" w:eastAsiaTheme="minorEastAsia" w:hAnsiTheme="minorHAnsi" w:cstheme="minorBidi"/>
          <w:b w:val="0"/>
          <w:noProof/>
          <w:szCs w:val="22"/>
        </w:rPr>
      </w:pPr>
      <w:hyperlink w:anchor="_Toc11942688" w:history="1">
        <w:r w:rsidR="00652ED7" w:rsidRPr="00A14600">
          <w:rPr>
            <w:rStyle w:val="Hyperlink"/>
            <w:noProof/>
          </w:rPr>
          <w:t>9.0</w:t>
        </w:r>
        <w:r w:rsidR="00652ED7">
          <w:rPr>
            <w:rFonts w:asciiTheme="minorHAnsi" w:eastAsiaTheme="minorEastAsia" w:hAnsiTheme="minorHAnsi" w:cstheme="minorBidi"/>
            <w:b w:val="0"/>
            <w:noProof/>
            <w:szCs w:val="22"/>
          </w:rPr>
          <w:tab/>
        </w:r>
        <w:r w:rsidR="00652ED7" w:rsidRPr="00A14600">
          <w:rPr>
            <w:rStyle w:val="Hyperlink"/>
            <w:noProof/>
          </w:rPr>
          <w:t>Standards and Guidelines</w:t>
        </w:r>
        <w:r w:rsidR="00652ED7">
          <w:rPr>
            <w:noProof/>
            <w:webHidden/>
          </w:rPr>
          <w:tab/>
        </w:r>
        <w:r w:rsidR="00652ED7">
          <w:rPr>
            <w:noProof/>
            <w:webHidden/>
          </w:rPr>
          <w:fldChar w:fldCharType="begin"/>
        </w:r>
        <w:r w:rsidR="00652ED7">
          <w:rPr>
            <w:noProof/>
            <w:webHidden/>
          </w:rPr>
          <w:instrText xml:space="preserve"> PAGEREF _Toc11942688 \h </w:instrText>
        </w:r>
        <w:r w:rsidR="00652ED7">
          <w:rPr>
            <w:noProof/>
            <w:webHidden/>
          </w:rPr>
        </w:r>
        <w:r w:rsidR="00652ED7">
          <w:rPr>
            <w:noProof/>
            <w:webHidden/>
          </w:rPr>
          <w:fldChar w:fldCharType="separate"/>
        </w:r>
        <w:r w:rsidR="00652ED7">
          <w:rPr>
            <w:noProof/>
            <w:webHidden/>
          </w:rPr>
          <w:t>24</w:t>
        </w:r>
        <w:r w:rsidR="00652ED7">
          <w:rPr>
            <w:noProof/>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89" w:history="1">
        <w:r w:rsidR="00652ED7" w:rsidRPr="00A14600">
          <w:rPr>
            <w:rStyle w:val="Hyperlink"/>
          </w:rPr>
          <w:t>9.1</w:t>
        </w:r>
        <w:r w:rsidR="00652ED7">
          <w:rPr>
            <w:rFonts w:asciiTheme="minorHAnsi" w:eastAsiaTheme="minorEastAsia" w:hAnsiTheme="minorHAnsi" w:cstheme="minorBidi"/>
            <w:b w:val="0"/>
            <w:sz w:val="22"/>
            <w:szCs w:val="22"/>
          </w:rPr>
          <w:tab/>
        </w:r>
        <w:r w:rsidR="00652ED7" w:rsidRPr="00A14600">
          <w:rPr>
            <w:rStyle w:val="Hyperlink"/>
          </w:rPr>
          <w:t>C#</w:t>
        </w:r>
        <w:r w:rsidR="00652ED7">
          <w:rPr>
            <w:webHidden/>
          </w:rPr>
          <w:tab/>
        </w:r>
        <w:r w:rsidR="00652ED7">
          <w:rPr>
            <w:webHidden/>
          </w:rPr>
          <w:fldChar w:fldCharType="begin"/>
        </w:r>
        <w:r w:rsidR="00652ED7">
          <w:rPr>
            <w:webHidden/>
          </w:rPr>
          <w:instrText xml:space="preserve"> PAGEREF _Toc11942689 \h </w:instrText>
        </w:r>
        <w:r w:rsidR="00652ED7">
          <w:rPr>
            <w:webHidden/>
          </w:rPr>
        </w:r>
        <w:r w:rsidR="00652ED7">
          <w:rPr>
            <w:webHidden/>
          </w:rPr>
          <w:fldChar w:fldCharType="separate"/>
        </w:r>
        <w:r w:rsidR="00652ED7">
          <w:rPr>
            <w:webHidden/>
          </w:rPr>
          <w:t>24</w:t>
        </w:r>
        <w:r w:rsidR="00652ED7">
          <w:rPr>
            <w:webHidden/>
          </w:rPr>
          <w:fldChar w:fldCharType="end"/>
        </w:r>
      </w:hyperlink>
    </w:p>
    <w:p w:rsidR="00652ED7" w:rsidRDefault="002D64A0">
      <w:pPr>
        <w:pStyle w:val="TOC1"/>
        <w:rPr>
          <w:rFonts w:asciiTheme="minorHAnsi" w:eastAsiaTheme="minorEastAsia" w:hAnsiTheme="minorHAnsi" w:cstheme="minorBidi"/>
          <w:b w:val="0"/>
          <w:noProof/>
          <w:szCs w:val="22"/>
        </w:rPr>
      </w:pPr>
      <w:hyperlink w:anchor="_Toc11942690" w:history="1">
        <w:r w:rsidR="00652ED7" w:rsidRPr="00A14600">
          <w:rPr>
            <w:rStyle w:val="Hyperlink"/>
            <w:noProof/>
          </w:rPr>
          <w:t>10.0</w:t>
        </w:r>
        <w:r w:rsidR="00652ED7">
          <w:rPr>
            <w:rFonts w:asciiTheme="minorHAnsi" w:eastAsiaTheme="minorEastAsia" w:hAnsiTheme="minorHAnsi" w:cstheme="minorBidi"/>
            <w:b w:val="0"/>
            <w:noProof/>
            <w:szCs w:val="22"/>
          </w:rPr>
          <w:tab/>
        </w:r>
        <w:r w:rsidR="00652ED7" w:rsidRPr="00A14600">
          <w:rPr>
            <w:rStyle w:val="Hyperlink"/>
            <w:noProof/>
          </w:rPr>
          <w:t>Submission</w:t>
        </w:r>
        <w:r w:rsidR="00652ED7">
          <w:rPr>
            <w:noProof/>
            <w:webHidden/>
          </w:rPr>
          <w:tab/>
        </w:r>
        <w:r w:rsidR="00652ED7">
          <w:rPr>
            <w:noProof/>
            <w:webHidden/>
          </w:rPr>
          <w:fldChar w:fldCharType="begin"/>
        </w:r>
        <w:r w:rsidR="00652ED7">
          <w:rPr>
            <w:noProof/>
            <w:webHidden/>
          </w:rPr>
          <w:instrText xml:space="preserve"> PAGEREF _Toc11942690 \h </w:instrText>
        </w:r>
        <w:r w:rsidR="00652ED7">
          <w:rPr>
            <w:noProof/>
            <w:webHidden/>
          </w:rPr>
        </w:r>
        <w:r w:rsidR="00652ED7">
          <w:rPr>
            <w:noProof/>
            <w:webHidden/>
          </w:rPr>
          <w:fldChar w:fldCharType="separate"/>
        </w:r>
        <w:r w:rsidR="00652ED7">
          <w:rPr>
            <w:noProof/>
            <w:webHidden/>
          </w:rPr>
          <w:t>25</w:t>
        </w:r>
        <w:r w:rsidR="00652ED7">
          <w:rPr>
            <w:noProof/>
            <w:webHidden/>
          </w:rPr>
          <w:fldChar w:fldCharType="end"/>
        </w:r>
      </w:hyperlink>
    </w:p>
    <w:p w:rsidR="00652ED7" w:rsidRDefault="002D64A0">
      <w:pPr>
        <w:pStyle w:val="TOC2"/>
        <w:rPr>
          <w:rFonts w:asciiTheme="minorHAnsi" w:eastAsiaTheme="minorEastAsia" w:hAnsiTheme="minorHAnsi" w:cstheme="minorBidi"/>
          <w:b w:val="0"/>
          <w:sz w:val="22"/>
          <w:szCs w:val="22"/>
        </w:rPr>
      </w:pPr>
      <w:hyperlink w:anchor="_Toc11942691" w:history="1">
        <w:r w:rsidR="00652ED7" w:rsidRPr="00A14600">
          <w:rPr>
            <w:rStyle w:val="Hyperlink"/>
          </w:rPr>
          <w:t>10.1</w:t>
        </w:r>
        <w:r w:rsidR="00652ED7">
          <w:rPr>
            <w:rFonts w:asciiTheme="minorHAnsi" w:eastAsiaTheme="minorEastAsia" w:hAnsiTheme="minorHAnsi" w:cstheme="minorBidi"/>
            <w:b w:val="0"/>
            <w:sz w:val="22"/>
            <w:szCs w:val="22"/>
          </w:rPr>
          <w:tab/>
        </w:r>
        <w:r w:rsidR="00652ED7" w:rsidRPr="00A14600">
          <w:rPr>
            <w:rStyle w:val="Hyperlink"/>
          </w:rPr>
          <w:t>Code submission instructions</w:t>
        </w:r>
        <w:r w:rsidR="00652ED7">
          <w:rPr>
            <w:webHidden/>
          </w:rPr>
          <w:tab/>
        </w:r>
        <w:r w:rsidR="00652ED7">
          <w:rPr>
            <w:webHidden/>
          </w:rPr>
          <w:fldChar w:fldCharType="begin"/>
        </w:r>
        <w:r w:rsidR="00652ED7">
          <w:rPr>
            <w:webHidden/>
          </w:rPr>
          <w:instrText xml:space="preserve"> PAGEREF _Toc11942691 \h </w:instrText>
        </w:r>
        <w:r w:rsidR="00652ED7">
          <w:rPr>
            <w:webHidden/>
          </w:rPr>
        </w:r>
        <w:r w:rsidR="00652ED7">
          <w:rPr>
            <w:webHidden/>
          </w:rPr>
          <w:fldChar w:fldCharType="separate"/>
        </w:r>
        <w:r w:rsidR="00652ED7">
          <w:rPr>
            <w:webHidden/>
          </w:rPr>
          <w:t>25</w:t>
        </w:r>
        <w:r w:rsidR="00652ED7">
          <w:rPr>
            <w:webHidden/>
          </w:rPr>
          <w:fldChar w:fldCharType="end"/>
        </w:r>
      </w:hyperlink>
    </w:p>
    <w:p w:rsidR="00652ED7" w:rsidRDefault="002D64A0">
      <w:pPr>
        <w:pStyle w:val="TOC1"/>
        <w:rPr>
          <w:rFonts w:asciiTheme="minorHAnsi" w:eastAsiaTheme="minorEastAsia" w:hAnsiTheme="minorHAnsi" w:cstheme="minorBidi"/>
          <w:b w:val="0"/>
          <w:noProof/>
          <w:szCs w:val="22"/>
        </w:rPr>
      </w:pPr>
      <w:hyperlink w:anchor="_Toc11942692" w:history="1">
        <w:r w:rsidR="00652ED7" w:rsidRPr="00A14600">
          <w:rPr>
            <w:rStyle w:val="Hyperlink"/>
            <w:noProof/>
          </w:rPr>
          <w:t>11.0</w:t>
        </w:r>
        <w:r w:rsidR="00652ED7">
          <w:rPr>
            <w:rFonts w:asciiTheme="minorHAnsi" w:eastAsiaTheme="minorEastAsia" w:hAnsiTheme="minorHAnsi" w:cstheme="minorBidi"/>
            <w:b w:val="0"/>
            <w:noProof/>
            <w:szCs w:val="22"/>
          </w:rPr>
          <w:tab/>
        </w:r>
        <w:r w:rsidR="00652ED7" w:rsidRPr="00A14600">
          <w:rPr>
            <w:rStyle w:val="Hyperlink"/>
            <w:noProof/>
          </w:rPr>
          <w:t>Change Log</w:t>
        </w:r>
        <w:r w:rsidR="00652ED7">
          <w:rPr>
            <w:noProof/>
            <w:webHidden/>
          </w:rPr>
          <w:tab/>
        </w:r>
        <w:r w:rsidR="00652ED7">
          <w:rPr>
            <w:noProof/>
            <w:webHidden/>
          </w:rPr>
          <w:fldChar w:fldCharType="begin"/>
        </w:r>
        <w:r w:rsidR="00652ED7">
          <w:rPr>
            <w:noProof/>
            <w:webHidden/>
          </w:rPr>
          <w:instrText xml:space="preserve"> PAGEREF _Toc11942692 \h </w:instrText>
        </w:r>
        <w:r w:rsidR="00652ED7">
          <w:rPr>
            <w:noProof/>
            <w:webHidden/>
          </w:rPr>
        </w:r>
        <w:r w:rsidR="00652ED7">
          <w:rPr>
            <w:noProof/>
            <w:webHidden/>
          </w:rPr>
          <w:fldChar w:fldCharType="separate"/>
        </w:r>
        <w:r w:rsidR="00652ED7">
          <w:rPr>
            <w:noProof/>
            <w:webHidden/>
          </w:rPr>
          <w:t>26</w:t>
        </w:r>
        <w:r w:rsidR="00652ED7">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4" w:name="_Toc246846469"/>
      <w:r>
        <w:br w:type="page"/>
      </w:r>
      <w:bookmarkStart w:id="5" w:name="_Toc11942645"/>
      <w:r w:rsidR="005670B6">
        <w:lastRenderedPageBreak/>
        <w:t>Introduction</w:t>
      </w:r>
      <w:bookmarkEnd w:id="4"/>
      <w:bookmarkEnd w:id="5"/>
    </w:p>
    <w:p w:rsidR="005670B6" w:rsidRDefault="005670B6" w:rsidP="00BB13F8">
      <w:pPr>
        <w:pStyle w:val="Heading2"/>
      </w:pPr>
      <w:bookmarkStart w:id="6" w:name="_Toc246846470"/>
      <w:bookmarkStart w:id="7" w:name="_Toc11942646"/>
      <w:r w:rsidRPr="00BB13F8">
        <w:t>Purpose</w:t>
      </w:r>
      <w:r>
        <w:t xml:space="preserve"> of this document</w:t>
      </w:r>
      <w:bookmarkEnd w:id="6"/>
      <w:bookmarkEnd w:id="7"/>
    </w:p>
    <w:p w:rsidR="00105A98" w:rsidRPr="00BB13F8" w:rsidRDefault="00C01D89" w:rsidP="00BB13F8">
      <w:pPr>
        <w:pStyle w:val="Bodytext"/>
      </w:pPr>
      <w:r>
        <w:t xml:space="preserve">The purpose of this document is to define the </w:t>
      </w:r>
      <w:r w:rsidR="005E77D4">
        <w:t>C#</w:t>
      </w:r>
      <w:r w:rsidR="0052010A">
        <w:t xml:space="preserve"> </w:t>
      </w:r>
      <w:r w:rsidR="001A1290">
        <w:t>class</w:t>
      </w:r>
      <w:r w:rsidR="005E77D4">
        <w:t>es</w:t>
      </w:r>
      <w:r w:rsidR="001A1290">
        <w:t xml:space="preserve"> related </w:t>
      </w:r>
      <w:r w:rsidR="0052010A">
        <w:t>implementation</w:t>
      </w:r>
      <w:r w:rsidR="008A51C2">
        <w:t xml:space="preserve"> for </w:t>
      </w:r>
      <w:r w:rsidR="00711D16">
        <w:t>Movie Cruiser</w:t>
      </w:r>
      <w:r w:rsidR="008A51C2">
        <w:t xml:space="preserve"> project.</w:t>
      </w:r>
    </w:p>
    <w:p w:rsidR="006E47D3" w:rsidRDefault="006E47D3" w:rsidP="00BB13F8">
      <w:pPr>
        <w:pStyle w:val="Heading2"/>
      </w:pPr>
      <w:bookmarkStart w:id="8" w:name="_Toc246846477"/>
      <w:bookmarkStart w:id="9" w:name="_Toc11942647"/>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6E47D3" w:rsidP="008D5A9E">
            <w:pPr>
              <w:pStyle w:val="tabletext"/>
              <w:spacing w:before="120" w:after="120"/>
              <w:ind w:left="0" w:firstLine="0"/>
              <w:jc w:val="both"/>
            </w:pPr>
          </w:p>
        </w:tc>
        <w:tc>
          <w:tcPr>
            <w:tcW w:w="5220" w:type="dxa"/>
            <w:tcBorders>
              <w:top w:val="single" w:sz="4" w:space="0" w:color="auto"/>
              <w:bottom w:val="single" w:sz="4" w:space="0" w:color="auto"/>
            </w:tcBorders>
          </w:tcPr>
          <w:p w:rsidR="006E47D3" w:rsidRPr="00231500" w:rsidRDefault="006E47D3" w:rsidP="008D5A9E">
            <w:pPr>
              <w:pStyle w:val="tabletext"/>
              <w:spacing w:before="120" w:after="120"/>
              <w:ind w:left="0" w:firstLine="0"/>
              <w:jc w:val="both"/>
            </w:pPr>
          </w:p>
        </w:tc>
      </w:tr>
    </w:tbl>
    <w:p w:rsidR="005670B6" w:rsidRDefault="005670B6" w:rsidP="00BB13F8">
      <w:pPr>
        <w:pStyle w:val="Heading2"/>
      </w:pPr>
      <w:bookmarkStart w:id="10" w:name="_Toc246846471"/>
      <w:bookmarkStart w:id="11" w:name="_Toc11942648"/>
      <w:bookmarkStart w:id="12" w:name="_Toc527193509"/>
      <w:r w:rsidRPr="00BB13F8">
        <w:t>Project</w:t>
      </w:r>
      <w:r>
        <w:t xml:space="preserve"> Overview</w:t>
      </w:r>
      <w:bookmarkEnd w:id="10"/>
      <w:bookmarkEnd w:id="11"/>
    </w:p>
    <w:p w:rsidR="00DC1C67" w:rsidRDefault="008D5A9E" w:rsidP="00BB13F8">
      <w:pPr>
        <w:pStyle w:val="Bodytext"/>
      </w:pPr>
      <w:r>
        <w:t>Refer Use Case specification document for understanding the functionality and features.</w:t>
      </w:r>
    </w:p>
    <w:bookmarkStart w:id="13" w:name="_MON_1622552863"/>
    <w:bookmarkEnd w:id="13"/>
    <w:p w:rsidR="008D5A9E" w:rsidRPr="00BB13F8" w:rsidRDefault="00711D16" w:rsidP="00BB13F8">
      <w:pPr>
        <w:pStyle w:val="Bodytext"/>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623762224" r:id="rId13">
            <o:FieldCodes>\s</o:FieldCodes>
          </o:OLEObject>
        </w:object>
      </w:r>
    </w:p>
    <w:p w:rsidR="005670B6" w:rsidRDefault="005670B6" w:rsidP="00BB13F8">
      <w:pPr>
        <w:pStyle w:val="Heading2"/>
      </w:pPr>
      <w:bookmarkStart w:id="14" w:name="_Toc246846472"/>
      <w:bookmarkStart w:id="15" w:name="_Toc11942649"/>
      <w:r>
        <w:t>Scope</w:t>
      </w:r>
      <w:bookmarkEnd w:id="14"/>
      <w:bookmarkEnd w:id="15"/>
    </w:p>
    <w:p w:rsidR="0052010A" w:rsidRDefault="0052010A" w:rsidP="008A51C2">
      <w:pPr>
        <w:pStyle w:val="Bodytext"/>
      </w:pPr>
      <w:r>
        <w:t xml:space="preserve">Creation of model and </w:t>
      </w:r>
      <w:r w:rsidR="001A1290">
        <w:t>data access object</w:t>
      </w:r>
      <w:r>
        <w:t xml:space="preserve"> classes</w:t>
      </w:r>
      <w:r w:rsidR="008A51C2">
        <w:t xml:space="preserve"> for </w:t>
      </w:r>
      <w:r w:rsidR="00711D16">
        <w:t>movie cruiser</w:t>
      </w:r>
      <w:r w:rsidR="008A51C2">
        <w:t xml:space="preserve"> application</w:t>
      </w:r>
    </w:p>
    <w:p w:rsidR="005670B6" w:rsidRDefault="005670B6" w:rsidP="00DC7AAF">
      <w:pPr>
        <w:pStyle w:val="Heading2"/>
      </w:pPr>
      <w:bookmarkStart w:id="16" w:name="_Toc527193510"/>
      <w:bookmarkStart w:id="17" w:name="_Toc246846475"/>
      <w:bookmarkStart w:id="18" w:name="_Toc11942650"/>
      <w:bookmarkEnd w:id="12"/>
      <w:r w:rsidRPr="00DC7AAF">
        <w:t>Intended</w:t>
      </w:r>
      <w:r w:rsidRPr="008F662E">
        <w:t xml:space="preserve"> Audience</w:t>
      </w:r>
      <w:bookmarkEnd w:id="16"/>
      <w:bookmarkEnd w:id="17"/>
      <w:bookmarkEnd w:id="18"/>
    </w:p>
    <w:p w:rsidR="0098685A" w:rsidRDefault="0098685A" w:rsidP="0098685A">
      <w:pPr>
        <w:pStyle w:val="Bodytext"/>
        <w:numPr>
          <w:ilvl w:val="0"/>
          <w:numId w:val="15"/>
        </w:numPr>
      </w:pPr>
      <w:bookmarkStart w:id="19" w:name="_Toc246846476"/>
      <w:r>
        <w:t>Product Owner</w:t>
      </w:r>
    </w:p>
    <w:p w:rsidR="0098685A" w:rsidRDefault="0098685A" w:rsidP="0098685A">
      <w:pPr>
        <w:pStyle w:val="Bodytext"/>
        <w:numPr>
          <w:ilvl w:val="0"/>
          <w:numId w:val="15"/>
        </w:numPr>
      </w:pPr>
      <w:r>
        <w:t>Scrum Master</w:t>
      </w:r>
    </w:p>
    <w:p w:rsidR="0098685A" w:rsidRDefault="0098685A" w:rsidP="0098685A">
      <w:pPr>
        <w:pStyle w:val="Bodytext"/>
        <w:numPr>
          <w:ilvl w:val="0"/>
          <w:numId w:val="15"/>
        </w:numPr>
      </w:pPr>
      <w:r>
        <w:t>Application Architect</w:t>
      </w:r>
    </w:p>
    <w:p w:rsidR="0098685A" w:rsidRDefault="0098685A" w:rsidP="0098685A">
      <w:pPr>
        <w:pStyle w:val="Bodytext"/>
        <w:numPr>
          <w:ilvl w:val="0"/>
          <w:numId w:val="15"/>
        </w:numPr>
      </w:pPr>
      <w:r>
        <w:t>Project Manager</w:t>
      </w:r>
    </w:p>
    <w:p w:rsidR="0098685A" w:rsidRDefault="0098685A" w:rsidP="0098685A">
      <w:pPr>
        <w:pStyle w:val="Bodytext"/>
        <w:numPr>
          <w:ilvl w:val="0"/>
          <w:numId w:val="15"/>
        </w:numPr>
      </w:pPr>
      <w:r>
        <w:t>Test Manager</w:t>
      </w:r>
    </w:p>
    <w:p w:rsidR="0098685A" w:rsidRDefault="0098685A" w:rsidP="0098685A">
      <w:pPr>
        <w:pStyle w:val="Bodytext"/>
        <w:numPr>
          <w:ilvl w:val="0"/>
          <w:numId w:val="15"/>
        </w:numPr>
      </w:pPr>
      <w:r>
        <w:t>Development Team</w:t>
      </w:r>
    </w:p>
    <w:p w:rsidR="0098685A" w:rsidRPr="00BB13F8" w:rsidRDefault="0098685A" w:rsidP="0098685A">
      <w:pPr>
        <w:pStyle w:val="Bodytext"/>
        <w:numPr>
          <w:ilvl w:val="0"/>
          <w:numId w:val="15"/>
        </w:numPr>
      </w:pPr>
      <w:r>
        <w:t>Testing Team</w:t>
      </w:r>
    </w:p>
    <w:p w:rsidR="005670B6" w:rsidRDefault="006F609A" w:rsidP="00DC7AAF">
      <w:pPr>
        <w:pStyle w:val="Heading2"/>
      </w:pPr>
      <w:bookmarkStart w:id="20" w:name="_Toc11942651"/>
      <w:bookmarkEnd w:id="19"/>
      <w:r>
        <w:t>Hardware and Software Requirement</w:t>
      </w:r>
      <w:bookmarkEnd w:id="20"/>
    </w:p>
    <w:p w:rsidR="00C01D89" w:rsidRDefault="00C01D89" w:rsidP="004F7CDA">
      <w:pPr>
        <w:pStyle w:val="Bodytext"/>
        <w:numPr>
          <w:ilvl w:val="0"/>
          <w:numId w:val="16"/>
        </w:numPr>
      </w:pPr>
      <w:r w:rsidRPr="00C01D89">
        <w:t>Hard</w:t>
      </w:r>
      <w:r>
        <w:t>ware Requirement:</w:t>
      </w:r>
    </w:p>
    <w:p w:rsidR="00C01D89" w:rsidRDefault="007C7FFD" w:rsidP="004F7CDA">
      <w:pPr>
        <w:pStyle w:val="Bodytext"/>
        <w:numPr>
          <w:ilvl w:val="1"/>
          <w:numId w:val="16"/>
        </w:numPr>
      </w:pPr>
      <w:r>
        <w:t>Developer</w:t>
      </w:r>
      <w:r w:rsidR="00C01D89">
        <w:t xml:space="preserve"> PC with </w:t>
      </w:r>
      <w:r w:rsidR="008A51C2">
        <w:t>4</w:t>
      </w:r>
      <w:r w:rsidR="00C01D89">
        <w:t>GB Ram</w:t>
      </w:r>
    </w:p>
    <w:p w:rsidR="00C01D89" w:rsidRDefault="00C01D89" w:rsidP="004F7CDA">
      <w:pPr>
        <w:pStyle w:val="Bodytext"/>
        <w:numPr>
          <w:ilvl w:val="0"/>
          <w:numId w:val="16"/>
        </w:numPr>
      </w:pPr>
      <w:r>
        <w:lastRenderedPageBreak/>
        <w:t>Software Requirement</w:t>
      </w:r>
    </w:p>
    <w:p w:rsidR="005E77D4" w:rsidRDefault="005E77D4" w:rsidP="005E77D4">
      <w:pPr>
        <w:pStyle w:val="Bodytext"/>
        <w:numPr>
          <w:ilvl w:val="1"/>
          <w:numId w:val="16"/>
        </w:numPr>
      </w:pPr>
      <w:r>
        <w:t>Git</w:t>
      </w:r>
    </w:p>
    <w:p w:rsidR="005E77D4" w:rsidRDefault="005E77D4" w:rsidP="005E77D4">
      <w:pPr>
        <w:pStyle w:val="Bodytext"/>
        <w:numPr>
          <w:ilvl w:val="1"/>
          <w:numId w:val="16"/>
        </w:numPr>
      </w:pPr>
      <w:r>
        <w:t>IE or Chrome</w:t>
      </w:r>
    </w:p>
    <w:p w:rsidR="005E77D4" w:rsidRDefault="005E77D4" w:rsidP="005E77D4">
      <w:pPr>
        <w:pStyle w:val="Bodytext"/>
        <w:numPr>
          <w:ilvl w:val="1"/>
          <w:numId w:val="16"/>
        </w:numPr>
      </w:pPr>
      <w:r>
        <w:t>.Net Framework 4.5</w:t>
      </w:r>
    </w:p>
    <w:p w:rsidR="005E77D4" w:rsidRDefault="005E77D4" w:rsidP="005E77D4">
      <w:pPr>
        <w:pStyle w:val="Bodytext"/>
        <w:numPr>
          <w:ilvl w:val="1"/>
          <w:numId w:val="16"/>
        </w:numPr>
      </w:pPr>
      <w:r>
        <w:t>Visual Studio Professional Edition 2015</w:t>
      </w:r>
    </w:p>
    <w:p w:rsidR="005E77D4" w:rsidRDefault="005E77D4" w:rsidP="005E77D4">
      <w:pPr>
        <w:pStyle w:val="Bodytext"/>
        <w:numPr>
          <w:ilvl w:val="1"/>
          <w:numId w:val="16"/>
        </w:numPr>
      </w:pPr>
      <w:r>
        <w:t>SQL Server enterprise edition 2014</w:t>
      </w:r>
    </w:p>
    <w:p w:rsidR="00366888" w:rsidRDefault="00366888" w:rsidP="005E77D4">
      <w:pPr>
        <w:pStyle w:val="Bodytext"/>
        <w:ind w:left="2160"/>
      </w:pPr>
    </w:p>
    <w:p w:rsidR="00951C9B" w:rsidRDefault="00786D10" w:rsidP="00951C9B">
      <w:pPr>
        <w:pStyle w:val="Heading2"/>
      </w:pPr>
      <w:bookmarkStart w:id="21" w:name="_Toc11942652"/>
      <w:r>
        <w:t>Visual Studio</w:t>
      </w:r>
      <w:r w:rsidR="00531378">
        <w:t xml:space="preserve"> 2015</w:t>
      </w:r>
      <w:r w:rsidR="00951C9B">
        <w:t xml:space="preserve"> Project Configuration</w:t>
      </w:r>
      <w:bookmarkEnd w:id="21"/>
    </w:p>
    <w:p w:rsidR="00951C9B" w:rsidRDefault="00951C9B" w:rsidP="00951C9B">
      <w:pPr>
        <w:pStyle w:val="Bodytext"/>
      </w:pPr>
      <w:r>
        <w:t xml:space="preserve">The project cloned from Git needs to be set up as </w:t>
      </w:r>
      <w:r w:rsidR="009E5E99">
        <w:t>Visual Studio</w:t>
      </w:r>
      <w:r>
        <w:t xml:space="preserve"> project to make it easier with </w:t>
      </w:r>
      <w:r w:rsidR="009E5E99">
        <w:t>C#</w:t>
      </w:r>
      <w:r>
        <w:t xml:space="preserve"> development. Find below the steps to configure Eclipse for </w:t>
      </w:r>
      <w:r w:rsidR="00711D16">
        <w:t>movie cruiser</w:t>
      </w:r>
      <w:r>
        <w:t xml:space="preserve"> project.</w:t>
      </w:r>
    </w:p>
    <w:p w:rsidR="00951C9B" w:rsidRDefault="00951C9B" w:rsidP="00951C9B">
      <w:pPr>
        <w:pStyle w:val="Bodytext"/>
        <w:numPr>
          <w:ilvl w:val="0"/>
          <w:numId w:val="47"/>
        </w:numPr>
      </w:pPr>
      <w:r>
        <w:t xml:space="preserve">Open </w:t>
      </w:r>
      <w:r w:rsidR="00BC0675">
        <w:t>Visual Studio 2015</w:t>
      </w:r>
    </w:p>
    <w:p w:rsidR="00B40029" w:rsidRDefault="00951C9B" w:rsidP="00082188">
      <w:pPr>
        <w:pStyle w:val="Bodytext"/>
        <w:numPr>
          <w:ilvl w:val="0"/>
          <w:numId w:val="47"/>
        </w:numPr>
      </w:pPr>
      <w:r>
        <w:t xml:space="preserve">File &gt; Open </w:t>
      </w:r>
      <w:r w:rsidR="00D173F7">
        <w:t>&gt; Project/</w:t>
      </w:r>
      <w:r w:rsidR="00B40029">
        <w:t xml:space="preserve">Solution </w:t>
      </w:r>
    </w:p>
    <w:p w:rsidR="00951C9B" w:rsidRDefault="00951C9B" w:rsidP="00082188">
      <w:pPr>
        <w:pStyle w:val="Bodytext"/>
        <w:numPr>
          <w:ilvl w:val="0"/>
          <w:numId w:val="47"/>
        </w:numPr>
      </w:pPr>
      <w:r>
        <w:t xml:space="preserve">Select the </w:t>
      </w:r>
      <w:r w:rsidR="00711D16">
        <w:t>movie cruiser</w:t>
      </w:r>
      <w:r>
        <w:t xml:space="preserve"> folder in your PC where the </w:t>
      </w:r>
      <w:r w:rsidR="00711D16">
        <w:t>movie cruiser</w:t>
      </w:r>
      <w:r>
        <w:t xml:space="preserve"> code was cloned from </w:t>
      </w:r>
      <w:hyperlink r:id="rId14" w:history="1">
        <w:r w:rsidR="00793858" w:rsidRPr="000F7E89">
          <w:rPr>
            <w:rStyle w:val="Hyperlink"/>
          </w:rPr>
          <w:t>https://code.cognizant.com</w:t>
        </w:r>
      </w:hyperlink>
    </w:p>
    <w:p w:rsidR="00F27B93" w:rsidRDefault="00F27B93" w:rsidP="00951C9B">
      <w:pPr>
        <w:pStyle w:val="Bodytext"/>
        <w:numPr>
          <w:ilvl w:val="0"/>
          <w:numId w:val="47"/>
        </w:numPr>
      </w:pPr>
      <w:r>
        <w:t xml:space="preserve">Select the solution file ( .sln)  to load the project in Visual Studio 2015 IDE. </w:t>
      </w:r>
    </w:p>
    <w:p w:rsidR="00793858" w:rsidRDefault="00F27B93" w:rsidP="00951C9B">
      <w:pPr>
        <w:pStyle w:val="Bodytext"/>
        <w:numPr>
          <w:ilvl w:val="0"/>
          <w:numId w:val="47"/>
        </w:numPr>
      </w:pPr>
      <w:r>
        <w:t xml:space="preserve">After successful loading of the project, the project folder/files can been seen </w:t>
      </w:r>
      <w:r w:rsidR="00793858">
        <w:t xml:space="preserve">in the </w:t>
      </w:r>
      <w:r w:rsidR="00487D1D">
        <w:t xml:space="preserve">solution explorer available on </w:t>
      </w:r>
      <w:r w:rsidR="00793858">
        <w:t>the left hand side.</w:t>
      </w:r>
    </w:p>
    <w:p w:rsidR="00051119" w:rsidRDefault="0052010A" w:rsidP="00051119">
      <w:pPr>
        <w:pStyle w:val="Heading1"/>
      </w:pPr>
      <w:bookmarkStart w:id="22" w:name="_Toc11942653"/>
      <w:bookmarkStart w:id="23" w:name="_Toc81026471"/>
      <w:bookmarkStart w:id="24" w:name="_Toc246846478"/>
      <w:r>
        <w:t>Class Diagram</w:t>
      </w:r>
      <w:bookmarkEnd w:id="22"/>
    </w:p>
    <w:p w:rsidR="00EE1A1C" w:rsidRPr="00EE1A1C" w:rsidRDefault="00EE1A1C" w:rsidP="00EE1A1C">
      <w:r>
        <w:t xml:space="preserve">The classes specified in this document are the primary </w:t>
      </w:r>
      <w:r w:rsidR="0085609E">
        <w:t>C#</w:t>
      </w:r>
      <w:r>
        <w:t xml:space="preserve"> classes that are required for implementation of </w:t>
      </w:r>
      <w:r w:rsidR="00711D16">
        <w:t>movie cruiser</w:t>
      </w:r>
      <w:r>
        <w:t xml:space="preserve"> application. Since </w:t>
      </w:r>
      <w:r w:rsidR="009D4F8D">
        <w:t>ADO.NET</w:t>
      </w:r>
      <w:r>
        <w:t xml:space="preserve"> module is covered later, the actual database implementation details are postponed to the respective module. The classes in this specification are implemented with hardcoded values and will be consumed by the </w:t>
      </w:r>
      <w:r w:rsidR="009D4F8D">
        <w:t>ASP.NET pages</w:t>
      </w:r>
      <w:r>
        <w:t xml:space="preserve"> when implementing the next module.</w:t>
      </w:r>
    </w:p>
    <w:p w:rsidR="00051119" w:rsidRDefault="0052010A" w:rsidP="00051119">
      <w:pPr>
        <w:pStyle w:val="Heading2"/>
      </w:pPr>
      <w:bookmarkStart w:id="25" w:name="_Toc11942654"/>
      <w:r>
        <w:t>Model</w:t>
      </w:r>
      <w:r w:rsidR="00EE1A1C">
        <w:t xml:space="preserve"> </w:t>
      </w:r>
      <w:r w:rsidR="00405BF7">
        <w:t>Namespace</w:t>
      </w:r>
      <w:bookmarkEnd w:id="25"/>
    </w:p>
    <w:p w:rsidR="0052010A" w:rsidRPr="0052010A" w:rsidRDefault="006F609A" w:rsidP="0052010A">
      <w:pPr>
        <w:pStyle w:val="Bodytext"/>
      </w:pPr>
      <w:r>
        <w:t xml:space="preserve">Following are the real world objects identified for </w:t>
      </w:r>
      <w:r w:rsidR="00711D16">
        <w:t>movie cruiser</w:t>
      </w:r>
      <w:r>
        <w:t xml:space="preserve"> application. </w:t>
      </w:r>
      <w:r w:rsidR="00711D16">
        <w:t>Movie</w:t>
      </w:r>
      <w:r w:rsidR="00C1382E">
        <w:t xml:space="preserve"> </w:t>
      </w:r>
      <w:r>
        <w:t>refer</w:t>
      </w:r>
      <w:r w:rsidR="001A1290">
        <w:t>s to</w:t>
      </w:r>
      <w:r>
        <w:t xml:space="preserve"> a </w:t>
      </w:r>
      <w:r w:rsidR="00711D16">
        <w:t>movie</w:t>
      </w:r>
      <w:r>
        <w:t xml:space="preserve"> available for </w:t>
      </w:r>
      <w:r w:rsidR="00711D16">
        <w:t>viewing online</w:t>
      </w:r>
      <w:r>
        <w:t xml:space="preserve"> in </w:t>
      </w:r>
      <w:r w:rsidR="00711D16">
        <w:t>movie cruiser portal</w:t>
      </w:r>
      <w:r>
        <w:t xml:space="preserve">. </w:t>
      </w:r>
      <w:r w:rsidR="00711D16">
        <w:t>Favorites</w:t>
      </w:r>
      <w:r>
        <w:t xml:space="preserve"> will represent customer’s </w:t>
      </w:r>
      <w:r w:rsidR="00711D16">
        <w:t>Favorites list</w:t>
      </w:r>
      <w:r>
        <w:t xml:space="preserve"> to hold the selected </w:t>
      </w:r>
      <w:r w:rsidR="00711D16">
        <w:t>movies</w:t>
      </w:r>
      <w:r>
        <w:t xml:space="preserve">. </w:t>
      </w:r>
      <w:r w:rsidR="0052010A">
        <w:t>Refer the diagram below and create classes accordingly.</w:t>
      </w:r>
    </w:p>
    <w:p w:rsidR="00652ED7" w:rsidRDefault="00652ED7" w:rsidP="00F118CF">
      <w:pPr>
        <w:jc w:val="center"/>
        <w:rPr>
          <w:rFonts w:ascii="Segoe UI" w:hAnsi="Segoe UI" w:cs="Segoe UI"/>
          <w:noProof/>
        </w:rPr>
      </w:pPr>
    </w:p>
    <w:p w:rsidR="00652ED7" w:rsidRDefault="00652ED7" w:rsidP="00F118CF">
      <w:pPr>
        <w:jc w:val="center"/>
        <w:rPr>
          <w:rFonts w:ascii="Segoe UI" w:hAnsi="Segoe UI" w:cs="Segoe UI"/>
          <w:noProof/>
        </w:rPr>
      </w:pPr>
      <w:r>
        <w:rPr>
          <w:noProof/>
        </w:rPr>
        <w:lastRenderedPageBreak/>
        <w:drawing>
          <wp:inline distT="0" distB="0" distL="0" distR="0" wp14:anchorId="03FE47BC" wp14:editId="4DEFA8CC">
            <wp:extent cx="397192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2266950"/>
                    </a:xfrm>
                    <a:prstGeom prst="rect">
                      <a:avLst/>
                    </a:prstGeom>
                  </pic:spPr>
                </pic:pic>
              </a:graphicData>
            </a:graphic>
          </wp:inline>
        </w:drawing>
      </w:r>
    </w:p>
    <w:p w:rsidR="004D42BF" w:rsidRPr="004D42BF" w:rsidRDefault="004D42BF" w:rsidP="004D42BF">
      <w:pPr>
        <w:pStyle w:val="Bodytext"/>
      </w:pPr>
      <w:r w:rsidRPr="004D42BF">
        <w:t xml:space="preserve">Guidelines for </w:t>
      </w:r>
      <w:r w:rsidR="00A34458">
        <w:t>understanding the above</w:t>
      </w:r>
      <w:r w:rsidRPr="004D42BF">
        <w:t xml:space="preserve"> </w:t>
      </w:r>
      <w:r w:rsidR="00A34458">
        <w:t>c</w:t>
      </w:r>
      <w:r w:rsidRPr="004D42BF">
        <w:t>lass diagram:</w:t>
      </w:r>
    </w:p>
    <w:p w:rsidR="004D42BF" w:rsidRDefault="004D42BF"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w:t>
      </w:r>
      <w:r w:rsidRPr="00BB2AEA">
        <w:rPr>
          <w:rFonts w:ascii="Consolas" w:hAnsi="Consolas" w:cs="Arial"/>
          <w:noProof/>
          <w:sz w:val="20"/>
          <w:szCs w:val="20"/>
        </w:rPr>
        <w:t>com.cognizant.</w:t>
      </w:r>
      <w:r w:rsidR="004563EF">
        <w:rPr>
          <w:rFonts w:ascii="Consolas" w:hAnsi="Consolas" w:cs="Arial"/>
          <w:noProof/>
          <w:sz w:val="20"/>
          <w:szCs w:val="20"/>
        </w:rPr>
        <w:t>movie</w:t>
      </w:r>
      <w:r w:rsidRPr="00BB2AEA">
        <w:rPr>
          <w:rFonts w:ascii="Consolas" w:hAnsi="Consolas" w:cs="Arial"/>
          <w:noProof/>
          <w:sz w:val="20"/>
          <w:szCs w:val="20"/>
        </w:rPr>
        <w:t>.model</w:t>
      </w:r>
      <w:r>
        <w:rPr>
          <w:rFonts w:ascii="Arial" w:hAnsi="Arial" w:cs="Arial"/>
          <w:noProof/>
          <w:sz w:val="20"/>
          <w:szCs w:val="20"/>
        </w:rPr>
        <w:t xml:space="preserve">” represents the </w:t>
      </w:r>
      <w:r w:rsidR="008E0D11">
        <w:rPr>
          <w:rFonts w:ascii="Arial" w:hAnsi="Arial" w:cs="Arial"/>
          <w:noProof/>
          <w:sz w:val="20"/>
          <w:szCs w:val="20"/>
        </w:rPr>
        <w:t>namespace</w:t>
      </w:r>
    </w:p>
    <w:p w:rsidR="00A34458" w:rsidRDefault="004563EF" w:rsidP="004F7CDA">
      <w:pPr>
        <w:pStyle w:val="ListParagraph"/>
        <w:numPr>
          <w:ilvl w:val="0"/>
          <w:numId w:val="18"/>
        </w:numPr>
        <w:spacing w:after="120" w:line="240" w:lineRule="auto"/>
        <w:contextualSpacing w:val="0"/>
        <w:rPr>
          <w:rFonts w:ascii="Arial" w:hAnsi="Arial" w:cs="Arial"/>
          <w:noProof/>
          <w:sz w:val="20"/>
          <w:szCs w:val="20"/>
        </w:rPr>
      </w:pPr>
      <w:r>
        <w:rPr>
          <w:rFonts w:ascii="Consolas" w:hAnsi="Consolas" w:cs="Arial"/>
          <w:noProof/>
          <w:sz w:val="20"/>
          <w:szCs w:val="20"/>
        </w:rPr>
        <w:t>Movie</w:t>
      </w:r>
      <w:r w:rsidR="00A34458">
        <w:rPr>
          <w:rFonts w:ascii="Arial" w:hAnsi="Arial" w:cs="Arial"/>
          <w:noProof/>
          <w:sz w:val="20"/>
          <w:szCs w:val="20"/>
        </w:rPr>
        <w:t xml:space="preserve"> </w:t>
      </w:r>
      <w:r w:rsidR="008623C9">
        <w:rPr>
          <w:rFonts w:ascii="Arial" w:hAnsi="Arial" w:cs="Arial"/>
          <w:noProof/>
          <w:sz w:val="20"/>
          <w:szCs w:val="20"/>
        </w:rPr>
        <w:t xml:space="preserve">and </w:t>
      </w:r>
      <w:r w:rsidR="00652ED7">
        <w:rPr>
          <w:rFonts w:ascii="Consolas" w:hAnsi="Consolas" w:cs="Arial"/>
          <w:noProof/>
          <w:sz w:val="20"/>
          <w:szCs w:val="20"/>
        </w:rPr>
        <w:t>Favorites</w:t>
      </w:r>
      <w:r w:rsidR="008623C9">
        <w:rPr>
          <w:rFonts w:ascii="Arial" w:hAnsi="Arial" w:cs="Arial"/>
          <w:noProof/>
          <w:sz w:val="20"/>
          <w:szCs w:val="20"/>
        </w:rPr>
        <w:t xml:space="preserve"> are</w:t>
      </w:r>
      <w:r w:rsidR="00A34458">
        <w:rPr>
          <w:rFonts w:ascii="Arial" w:hAnsi="Arial" w:cs="Arial"/>
          <w:noProof/>
          <w:sz w:val="20"/>
          <w:szCs w:val="20"/>
        </w:rPr>
        <w:t xml:space="preserve"> classes</w:t>
      </w:r>
    </w:p>
    <w:p w:rsidR="00A34458" w:rsidRDefault="00A34458"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The content within </w:t>
      </w:r>
      <w:r w:rsidR="004563EF">
        <w:rPr>
          <w:rFonts w:ascii="Consolas" w:hAnsi="Consolas" w:cs="Arial"/>
          <w:noProof/>
          <w:sz w:val="20"/>
          <w:szCs w:val="20"/>
        </w:rPr>
        <w:t>Movie</w:t>
      </w:r>
      <w:r>
        <w:rPr>
          <w:rFonts w:ascii="Arial" w:hAnsi="Arial" w:cs="Arial"/>
          <w:noProof/>
          <w:sz w:val="20"/>
          <w:szCs w:val="20"/>
        </w:rPr>
        <w:t xml:space="preserve"> are instance variables</w:t>
      </w:r>
    </w:p>
    <w:p w:rsidR="00C3209D" w:rsidRDefault="00C3209D"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The hypen in each line represents private access specifier</w:t>
      </w:r>
    </w:p>
    <w:p w:rsidR="00A34458" w:rsidRDefault="00A34458"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For the sake of simplicity the constructors, getter and setter method are not included in the diagram. But it needs to be implemented in code. Code generation option in Eclipse can be used to generate code:</w:t>
      </w:r>
    </w:p>
    <w:p w:rsidR="00A34458" w:rsidRDefault="00A34458"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Constructor with option to set all instance variables</w:t>
      </w:r>
    </w:p>
    <w:p w:rsidR="00A34458" w:rsidRDefault="00A34458"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Getter and Setter method for each instance variable</w:t>
      </w:r>
    </w:p>
    <w:p w:rsidR="00A34458" w:rsidRDefault="00A34458"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Generate </w:t>
      </w:r>
      <w:r w:rsidRPr="00BB2AEA">
        <w:rPr>
          <w:rFonts w:ascii="Consolas" w:hAnsi="Consolas" w:cs="Arial"/>
          <w:noProof/>
          <w:sz w:val="20"/>
          <w:szCs w:val="20"/>
        </w:rPr>
        <w:t>toString()</w:t>
      </w:r>
      <w:r>
        <w:rPr>
          <w:rFonts w:ascii="Arial" w:hAnsi="Arial" w:cs="Arial"/>
          <w:noProof/>
          <w:sz w:val="20"/>
          <w:szCs w:val="20"/>
        </w:rPr>
        <w:t xml:space="preserve"> method</w:t>
      </w:r>
    </w:p>
    <w:p w:rsidR="00C3209D" w:rsidRDefault="00C3209D"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Generate </w:t>
      </w:r>
      <w:r w:rsidRPr="00BB2AEA">
        <w:rPr>
          <w:rFonts w:ascii="Consolas" w:hAnsi="Consolas" w:cs="Arial"/>
          <w:noProof/>
          <w:sz w:val="20"/>
          <w:szCs w:val="20"/>
        </w:rPr>
        <w:t>equals()</w:t>
      </w:r>
      <w:r>
        <w:rPr>
          <w:rFonts w:ascii="Arial" w:hAnsi="Arial" w:cs="Arial"/>
          <w:noProof/>
          <w:sz w:val="20"/>
          <w:szCs w:val="20"/>
        </w:rPr>
        <w:t xml:space="preserve"> method which checks for equality based on the ‘id’ attribute</w:t>
      </w:r>
    </w:p>
    <w:p w:rsidR="00351475" w:rsidRDefault="00351475" w:rsidP="00351475">
      <w:pPr>
        <w:pStyle w:val="Heading2"/>
      </w:pPr>
      <w:bookmarkStart w:id="26" w:name="_Toc11942655"/>
      <w:r>
        <w:t>Util</w:t>
      </w:r>
      <w:r w:rsidR="001A1290">
        <w:t xml:space="preserve"> </w:t>
      </w:r>
      <w:r w:rsidR="009D4F8D">
        <w:t>Namespace</w:t>
      </w:r>
      <w:bookmarkEnd w:id="26"/>
    </w:p>
    <w:p w:rsidR="006F609A" w:rsidRDefault="006F609A" w:rsidP="00351475">
      <w:pPr>
        <w:pStyle w:val="Bodytext"/>
      </w:pPr>
      <w:r>
        <w:t xml:space="preserve">Common reusable </w:t>
      </w:r>
      <w:r w:rsidR="001A1290">
        <w:t xml:space="preserve">classes and </w:t>
      </w:r>
      <w:r>
        <w:t xml:space="preserve">methods across </w:t>
      </w:r>
      <w:r w:rsidR="00711D16">
        <w:t>movie cruiser</w:t>
      </w:r>
      <w:r>
        <w:t xml:space="preserve"> application will be included in this </w:t>
      </w:r>
      <w:r w:rsidR="009D4F8D">
        <w:t>namespace</w:t>
      </w:r>
      <w:r>
        <w:t>.</w:t>
      </w:r>
    </w:p>
    <w:p w:rsidR="00170F09" w:rsidRDefault="00170F09" w:rsidP="00351475">
      <w:pPr>
        <w:pStyle w:val="Bodytext"/>
      </w:pPr>
      <w:r>
        <w:rPr>
          <w:noProof/>
        </w:rPr>
        <w:drawing>
          <wp:inline distT="0" distB="0" distL="0" distR="0" wp14:anchorId="747DE840" wp14:editId="4A263D02">
            <wp:extent cx="2828925"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925" cy="1276350"/>
                    </a:xfrm>
                    <a:prstGeom prst="rect">
                      <a:avLst/>
                    </a:prstGeom>
                  </pic:spPr>
                </pic:pic>
              </a:graphicData>
            </a:graphic>
          </wp:inline>
        </w:drawing>
      </w:r>
    </w:p>
    <w:p w:rsidR="00351475" w:rsidRPr="004D42BF" w:rsidRDefault="00351475" w:rsidP="00351475">
      <w:pPr>
        <w:pStyle w:val="Bodytext"/>
      </w:pPr>
      <w:r w:rsidRPr="004D42BF">
        <w:t xml:space="preserve">Guidelines for </w:t>
      </w:r>
      <w:r>
        <w:t>understanding the above</w:t>
      </w:r>
      <w:r w:rsidRPr="004D42BF">
        <w:t xml:space="preserve"> </w:t>
      </w:r>
      <w:r>
        <w:t>c</w:t>
      </w:r>
      <w:r w:rsidRPr="004D42BF">
        <w:t>lass diagram:</w:t>
      </w:r>
    </w:p>
    <w:p w:rsidR="00351475" w:rsidRDefault="00351475" w:rsidP="004F7CDA">
      <w:pPr>
        <w:pStyle w:val="ListParagraph"/>
        <w:numPr>
          <w:ilvl w:val="0"/>
          <w:numId w:val="24"/>
        </w:numPr>
        <w:spacing w:after="120" w:line="240" w:lineRule="auto"/>
        <w:contextualSpacing w:val="0"/>
        <w:rPr>
          <w:rFonts w:ascii="Arial" w:hAnsi="Arial" w:cs="Arial"/>
          <w:noProof/>
          <w:sz w:val="20"/>
          <w:szCs w:val="20"/>
        </w:rPr>
      </w:pPr>
      <w:r w:rsidRPr="00BB2AEA">
        <w:rPr>
          <w:rFonts w:ascii="Consolas" w:hAnsi="Consolas" w:cs="Arial"/>
          <w:noProof/>
          <w:sz w:val="20"/>
          <w:szCs w:val="20"/>
        </w:rPr>
        <w:t>“com.cognizant.</w:t>
      </w:r>
      <w:r w:rsidR="00711D16">
        <w:rPr>
          <w:rFonts w:ascii="Consolas" w:hAnsi="Consolas" w:cs="Arial"/>
          <w:noProof/>
          <w:sz w:val="20"/>
          <w:szCs w:val="20"/>
        </w:rPr>
        <w:t>movie cruiser</w:t>
      </w:r>
      <w:r w:rsidRPr="00BB2AEA">
        <w:rPr>
          <w:rFonts w:ascii="Consolas" w:hAnsi="Consolas" w:cs="Arial"/>
          <w:noProof/>
          <w:sz w:val="20"/>
          <w:szCs w:val="20"/>
        </w:rPr>
        <w:t>.util”</w:t>
      </w:r>
      <w:r>
        <w:rPr>
          <w:rFonts w:ascii="Arial" w:hAnsi="Arial" w:cs="Arial"/>
          <w:noProof/>
          <w:sz w:val="20"/>
          <w:szCs w:val="20"/>
        </w:rPr>
        <w:t xml:space="preserve"> represents the </w:t>
      </w:r>
      <w:r w:rsidR="005E3C7F">
        <w:t>namespace</w:t>
      </w:r>
    </w:p>
    <w:p w:rsidR="00351475" w:rsidRDefault="00746284" w:rsidP="004F7CDA">
      <w:pPr>
        <w:pStyle w:val="ListParagraph"/>
        <w:numPr>
          <w:ilvl w:val="0"/>
          <w:numId w:val="24"/>
        </w:numPr>
        <w:spacing w:after="120" w:line="240" w:lineRule="auto"/>
        <w:contextualSpacing w:val="0"/>
        <w:rPr>
          <w:rFonts w:ascii="Arial" w:hAnsi="Arial" w:cs="Arial"/>
          <w:noProof/>
          <w:sz w:val="20"/>
          <w:szCs w:val="20"/>
        </w:rPr>
      </w:pPr>
      <w:r>
        <w:rPr>
          <w:rFonts w:ascii="Consolas" w:hAnsi="Consolas" w:cs="Arial"/>
          <w:noProof/>
          <w:sz w:val="20"/>
          <w:szCs w:val="20"/>
        </w:rPr>
        <w:t>Date</w:t>
      </w:r>
      <w:r w:rsidR="00351475" w:rsidRPr="00BB2AEA">
        <w:rPr>
          <w:rFonts w:ascii="Consolas" w:hAnsi="Consolas" w:cs="Arial"/>
          <w:noProof/>
          <w:sz w:val="20"/>
          <w:szCs w:val="20"/>
        </w:rPr>
        <w:t>Util</w:t>
      </w:r>
      <w:r w:rsidR="00351475">
        <w:rPr>
          <w:rFonts w:ascii="Arial" w:hAnsi="Arial" w:cs="Arial"/>
          <w:noProof/>
          <w:sz w:val="20"/>
          <w:szCs w:val="20"/>
        </w:rPr>
        <w:t xml:space="preserve"> </w:t>
      </w:r>
      <w:r w:rsidR="00097580">
        <w:rPr>
          <w:rFonts w:ascii="Arial" w:hAnsi="Arial" w:cs="Arial"/>
          <w:noProof/>
          <w:sz w:val="20"/>
          <w:szCs w:val="20"/>
        </w:rPr>
        <w:t>is a</w:t>
      </w:r>
      <w:r w:rsidR="00351475">
        <w:rPr>
          <w:rFonts w:ascii="Arial" w:hAnsi="Arial" w:cs="Arial"/>
          <w:noProof/>
          <w:sz w:val="20"/>
          <w:szCs w:val="20"/>
        </w:rPr>
        <w:t xml:space="preserve"> class</w:t>
      </w:r>
    </w:p>
    <w:p w:rsidR="00351475" w:rsidRDefault="00351475" w:rsidP="004F7CDA">
      <w:pPr>
        <w:pStyle w:val="ListParagraph"/>
        <w:numPr>
          <w:ilvl w:val="0"/>
          <w:numId w:val="24"/>
        </w:numPr>
        <w:spacing w:after="120" w:line="240" w:lineRule="auto"/>
        <w:contextualSpacing w:val="0"/>
        <w:rPr>
          <w:rFonts w:ascii="Arial" w:hAnsi="Arial" w:cs="Arial"/>
          <w:noProof/>
          <w:sz w:val="20"/>
          <w:szCs w:val="20"/>
        </w:rPr>
      </w:pPr>
      <w:r>
        <w:rPr>
          <w:rFonts w:ascii="Arial" w:hAnsi="Arial" w:cs="Arial"/>
          <w:noProof/>
          <w:sz w:val="20"/>
          <w:szCs w:val="20"/>
        </w:rPr>
        <w:t>Underline</w:t>
      </w:r>
      <w:r w:rsidR="00097580">
        <w:rPr>
          <w:rFonts w:ascii="Arial" w:hAnsi="Arial" w:cs="Arial"/>
          <w:noProof/>
          <w:sz w:val="20"/>
          <w:szCs w:val="20"/>
        </w:rPr>
        <w:t xml:space="preserve"> denotes static</w:t>
      </w:r>
      <w:r>
        <w:rPr>
          <w:rFonts w:ascii="Arial" w:hAnsi="Arial" w:cs="Arial"/>
          <w:noProof/>
          <w:sz w:val="20"/>
          <w:szCs w:val="20"/>
        </w:rPr>
        <w:t xml:space="preserve"> method.</w:t>
      </w:r>
    </w:p>
    <w:p w:rsidR="001A1290" w:rsidRDefault="001A1290" w:rsidP="001A1290">
      <w:pPr>
        <w:pStyle w:val="Heading3"/>
        <w:rPr>
          <w:noProof/>
        </w:rPr>
      </w:pPr>
      <w:bookmarkStart w:id="27" w:name="_Toc11942656"/>
      <w:r>
        <w:rPr>
          <w:noProof/>
        </w:rPr>
        <w:lastRenderedPageBreak/>
        <w:t>DateUtil.</w:t>
      </w:r>
      <w:r w:rsidR="005E3C7F">
        <w:rPr>
          <w:noProof/>
        </w:rPr>
        <w:t>cs</w:t>
      </w:r>
      <w:bookmarkEnd w:id="27"/>
    </w:p>
    <w:p w:rsidR="001A1290" w:rsidRPr="001A1290" w:rsidRDefault="001A1290" w:rsidP="001A1290">
      <w:pPr>
        <w:ind w:left="1080"/>
        <w:rPr>
          <w:b/>
        </w:rPr>
      </w:pPr>
      <w:r w:rsidRPr="001A1290">
        <w:rPr>
          <w:b/>
        </w:rPr>
        <w:t>convertToDate(date: String): Date</w:t>
      </w:r>
    </w:p>
    <w:p w:rsidR="001A1290" w:rsidRDefault="001A1290" w:rsidP="001A1290">
      <w:pPr>
        <w:ind w:left="1080"/>
      </w:pPr>
      <w:r>
        <w:t>This method is used to co</w:t>
      </w:r>
      <w:r w:rsidR="001A2517">
        <w:t>n</w:t>
      </w:r>
      <w:r>
        <w:t>vert date entered in a form to be converted into a Date object.</w:t>
      </w:r>
    </w:p>
    <w:p w:rsidR="0078300D" w:rsidRPr="00755011" w:rsidRDefault="00755011" w:rsidP="00755011">
      <w:pPr>
        <w:pStyle w:val="ListParagraph"/>
        <w:numPr>
          <w:ilvl w:val="0"/>
          <w:numId w:val="48"/>
        </w:numPr>
        <w:rPr>
          <w:rFonts w:cs="Arial"/>
        </w:rPr>
      </w:pPr>
      <w:r w:rsidRPr="00755011">
        <w:rPr>
          <w:rFonts w:cs="Arial"/>
        </w:rPr>
        <w:t xml:space="preserve">Using </w:t>
      </w:r>
      <w:r w:rsidRPr="00755011">
        <w:rPr>
          <w:rFonts w:cs="Arial"/>
          <w:b/>
        </w:rPr>
        <w:t>DateTime</w:t>
      </w:r>
      <w:r w:rsidRPr="00755011">
        <w:rPr>
          <w:rFonts w:cs="Arial"/>
        </w:rPr>
        <w:t xml:space="preserve"> and </w:t>
      </w:r>
      <w:r w:rsidRPr="00755011">
        <w:rPr>
          <w:rFonts w:cs="Arial"/>
          <w:b/>
        </w:rPr>
        <w:t>ParseExact</w:t>
      </w:r>
      <w:r w:rsidRPr="00755011">
        <w:rPr>
          <w:rFonts w:cs="Arial"/>
        </w:rPr>
        <w:t xml:space="preserve"> method</w:t>
      </w:r>
      <w:r w:rsidR="00E240E6">
        <w:rPr>
          <w:rFonts w:cs="Arial"/>
        </w:rPr>
        <w:t xml:space="preserve"> to</w:t>
      </w:r>
      <w:bookmarkStart w:id="28" w:name="_GoBack"/>
      <w:bookmarkEnd w:id="28"/>
      <w:r w:rsidRPr="00755011">
        <w:rPr>
          <w:rFonts w:cs="Arial"/>
        </w:rPr>
        <w:t xml:space="preserve"> convert the input String into System.DateTime</w:t>
      </w:r>
    </w:p>
    <w:p w:rsidR="00E07220" w:rsidRDefault="00097580" w:rsidP="00A179D4">
      <w:pPr>
        <w:pStyle w:val="Heading2"/>
      </w:pPr>
      <w:bookmarkStart w:id="29" w:name="_Toc11942657"/>
      <w:r>
        <w:t>Dao</w:t>
      </w:r>
      <w:r w:rsidR="00EE1A1C">
        <w:t xml:space="preserve"> </w:t>
      </w:r>
      <w:r w:rsidR="005E3C7F">
        <w:t>namespace</w:t>
      </w:r>
      <w:bookmarkEnd w:id="29"/>
    </w:p>
    <w:p w:rsidR="00EE1A1C" w:rsidRDefault="00351475" w:rsidP="00EE1A1C">
      <w:pPr>
        <w:pStyle w:val="Bodytext"/>
        <w:rPr>
          <w:rFonts w:eastAsia="Calibri" w:cs="Arial"/>
        </w:rPr>
      </w:pPr>
      <w:r>
        <w:t xml:space="preserve">This </w:t>
      </w:r>
      <w:r w:rsidR="008E0D11">
        <w:t>namespace</w:t>
      </w:r>
      <w:r>
        <w:t xml:space="preserve"> contains the list of classes that will </w:t>
      </w:r>
      <w:r w:rsidR="00D73C43">
        <w:t xml:space="preserve">code to manage the data for </w:t>
      </w:r>
      <w:r w:rsidR="00711D16">
        <w:t>movie cruiser</w:t>
      </w:r>
      <w:r w:rsidR="00D73C43">
        <w:t xml:space="preserve"> application.</w:t>
      </w:r>
      <w:r w:rsidR="001A1290">
        <w:t xml:space="preserve"> The methods in Dao classes will be tested using </w:t>
      </w:r>
      <w:r w:rsidR="004563EF">
        <w:rPr>
          <w:rFonts w:ascii="Consolas" w:eastAsia="Calibri" w:hAnsi="Consolas" w:cs="Arial"/>
        </w:rPr>
        <w:t>Movie</w:t>
      </w:r>
      <w:r w:rsidR="001A1290" w:rsidRPr="001A1290">
        <w:rPr>
          <w:rFonts w:ascii="Consolas" w:eastAsia="Calibri" w:hAnsi="Consolas" w:cs="Arial"/>
        </w:rPr>
        <w:t>DaoCollectionImplTest</w:t>
      </w:r>
      <w:r w:rsidR="001A1290">
        <w:t xml:space="preserve"> and </w:t>
      </w:r>
      <w:r w:rsidR="00652ED7">
        <w:rPr>
          <w:rFonts w:ascii="Consolas" w:eastAsia="Calibri" w:hAnsi="Consolas" w:cs="Arial"/>
        </w:rPr>
        <w:t>Favorites</w:t>
      </w:r>
      <w:r w:rsidR="001A1290" w:rsidRPr="001A1290">
        <w:rPr>
          <w:rFonts w:ascii="Consolas" w:eastAsia="Calibri" w:hAnsi="Consolas" w:cs="Arial"/>
        </w:rPr>
        <w:t>DaoCollectionImplTest</w:t>
      </w:r>
      <w:r w:rsidR="001A1290">
        <w:t xml:space="preserve"> classes. The Dao interface classes will act as a contract for working with </w:t>
      </w:r>
      <w:r w:rsidR="00EE1A1C">
        <w:t xml:space="preserve">any </w:t>
      </w:r>
      <w:r w:rsidR="001A1290">
        <w:t>database</w:t>
      </w:r>
      <w:r w:rsidR="00EE1A1C">
        <w:t xml:space="preserve">. In this specification the implementation of </w:t>
      </w:r>
      <w:r w:rsidR="004563EF">
        <w:rPr>
          <w:rFonts w:ascii="Consolas" w:eastAsia="Calibri" w:hAnsi="Consolas" w:cs="Arial"/>
        </w:rPr>
        <w:t>Movie</w:t>
      </w:r>
      <w:r w:rsidR="00EE1A1C" w:rsidRPr="001A1290">
        <w:rPr>
          <w:rFonts w:ascii="Consolas" w:eastAsia="Calibri" w:hAnsi="Consolas" w:cs="Arial"/>
        </w:rPr>
        <w:t>DaoCollectionImpl</w:t>
      </w:r>
      <w:r w:rsidR="00EE1A1C">
        <w:t xml:space="preserve"> and </w:t>
      </w:r>
      <w:r w:rsidR="00652ED7">
        <w:rPr>
          <w:rFonts w:ascii="Consolas" w:eastAsia="Calibri" w:hAnsi="Consolas" w:cs="Arial"/>
        </w:rPr>
        <w:t>Favorites</w:t>
      </w:r>
      <w:r w:rsidR="00EE1A1C" w:rsidRPr="001A1290">
        <w:rPr>
          <w:rFonts w:ascii="Consolas" w:eastAsia="Calibri" w:hAnsi="Consolas" w:cs="Arial"/>
        </w:rPr>
        <w:t>DaoCollectionImpl</w:t>
      </w:r>
      <w:r w:rsidR="00EE1A1C">
        <w:rPr>
          <w:rFonts w:eastAsia="Calibri" w:cs="Arial"/>
        </w:rPr>
        <w:t xml:space="preserve"> will be Collection framework based implementation of Dao interfaces </w:t>
      </w:r>
      <w:r w:rsidR="004563EF">
        <w:rPr>
          <w:rFonts w:ascii="Consolas" w:eastAsia="Calibri" w:hAnsi="Consolas" w:cs="Arial"/>
        </w:rPr>
        <w:t>Movie</w:t>
      </w:r>
      <w:r w:rsidR="00EE1A1C" w:rsidRPr="00EE1A1C">
        <w:rPr>
          <w:rFonts w:ascii="Consolas" w:eastAsia="Calibri" w:hAnsi="Consolas" w:cs="Arial"/>
        </w:rPr>
        <w:t>Dao</w:t>
      </w:r>
      <w:r w:rsidR="00EE1A1C">
        <w:rPr>
          <w:rFonts w:eastAsia="Calibri" w:cs="Arial"/>
        </w:rPr>
        <w:t xml:space="preserve"> and </w:t>
      </w:r>
      <w:r w:rsidR="00652ED7">
        <w:rPr>
          <w:rFonts w:ascii="Consolas" w:eastAsia="Calibri" w:hAnsi="Consolas" w:cs="Arial"/>
        </w:rPr>
        <w:t>Favorites</w:t>
      </w:r>
      <w:r w:rsidR="00EE1A1C" w:rsidRPr="00EE1A1C">
        <w:rPr>
          <w:rFonts w:ascii="Consolas" w:eastAsia="Calibri" w:hAnsi="Consolas" w:cs="Arial"/>
        </w:rPr>
        <w:t>Dao</w:t>
      </w:r>
      <w:r w:rsidR="00EE1A1C">
        <w:rPr>
          <w:rFonts w:eastAsia="Calibri" w:cs="Arial"/>
        </w:rPr>
        <w:t>.</w:t>
      </w:r>
    </w:p>
    <w:p w:rsidR="00487D0D" w:rsidRDefault="00487D0D" w:rsidP="00EE1A1C">
      <w:pPr>
        <w:pStyle w:val="Bodytext"/>
        <w:rPr>
          <w:rFonts w:eastAsia="Calibri" w:cs="Arial"/>
        </w:rPr>
      </w:pPr>
    </w:p>
    <w:p w:rsidR="00AD0B9B" w:rsidRDefault="00AD0B9B" w:rsidP="00EE1A1C">
      <w:pPr>
        <w:pStyle w:val="Bodytext"/>
        <w:rPr>
          <w:rFonts w:eastAsia="Calibri" w:cs="Arial"/>
        </w:rPr>
      </w:pPr>
    </w:p>
    <w:p w:rsidR="00AD0B9B" w:rsidRDefault="00AD0B9B" w:rsidP="00EE1A1C">
      <w:pPr>
        <w:pStyle w:val="Bodytext"/>
        <w:rPr>
          <w:rFonts w:eastAsia="Calibri" w:cs="Arial"/>
        </w:rPr>
      </w:pPr>
    </w:p>
    <w:p w:rsidR="00AD0B9B" w:rsidRDefault="00AD0B9B" w:rsidP="00AD0B9B">
      <w:pPr>
        <w:pStyle w:val="Bodytext"/>
        <w:ind w:left="0"/>
        <w:jc w:val="right"/>
        <w:rPr>
          <w:rFonts w:eastAsia="Calibri" w:cs="Arial"/>
        </w:rPr>
      </w:pPr>
      <w:r w:rsidRPr="00AD0B9B">
        <w:rPr>
          <w:rFonts w:eastAsia="Calibri" w:cs="Arial"/>
          <w:noProof/>
        </w:rPr>
        <w:lastRenderedPageBreak/>
        <w:drawing>
          <wp:inline distT="0" distB="0" distL="0" distR="0">
            <wp:extent cx="5733415" cy="5314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5314535"/>
                    </a:xfrm>
                    <a:prstGeom prst="rect">
                      <a:avLst/>
                    </a:prstGeom>
                    <a:noFill/>
                    <a:ln>
                      <a:noFill/>
                    </a:ln>
                  </pic:spPr>
                </pic:pic>
              </a:graphicData>
            </a:graphic>
          </wp:inline>
        </w:drawing>
      </w:r>
    </w:p>
    <w:p w:rsidR="00AD0B9B" w:rsidRDefault="00AD0B9B" w:rsidP="00EE1A1C">
      <w:pPr>
        <w:pStyle w:val="Bodytext"/>
        <w:rPr>
          <w:rFonts w:eastAsia="Calibri" w:cs="Arial"/>
        </w:rPr>
      </w:pPr>
    </w:p>
    <w:p w:rsidR="00AD0B9B" w:rsidRDefault="00AD0B9B" w:rsidP="00EE1A1C">
      <w:pPr>
        <w:pStyle w:val="Bodytext"/>
        <w:rPr>
          <w:rFonts w:eastAsia="Calibri" w:cs="Arial"/>
        </w:rPr>
      </w:pPr>
    </w:p>
    <w:p w:rsidR="00351475" w:rsidRDefault="00D75655" w:rsidP="00977987">
      <w:pPr>
        <w:pStyle w:val="Bodytext"/>
        <w:ind w:left="0"/>
      </w:pPr>
      <w:r>
        <w:rPr>
          <w:noProof/>
        </w:rPr>
        <mc:AlternateContent>
          <mc:Choice Requires="wps">
            <w:drawing>
              <wp:anchor distT="0" distB="0" distL="114300" distR="114300" simplePos="0" relativeHeight="251701248" behindDoc="0" locked="0" layoutInCell="1" allowOverlap="1" wp14:anchorId="1376688A" wp14:editId="40953599">
                <wp:simplePos x="0" y="0"/>
                <wp:positionH relativeFrom="column">
                  <wp:posOffset>3813479</wp:posOffset>
                </wp:positionH>
                <wp:positionV relativeFrom="paragraph">
                  <wp:posOffset>4068473</wp:posOffset>
                </wp:positionV>
                <wp:extent cx="939800" cy="457200"/>
                <wp:effectExtent l="0" t="0" r="12700" b="19050"/>
                <wp:wrapNone/>
                <wp:docPr id="40" name="Rectangle 40"/>
                <wp:cNvGraphicFramePr/>
                <a:graphic xmlns:a="http://schemas.openxmlformats.org/drawingml/2006/main">
                  <a:graphicData uri="http://schemas.microsoft.com/office/word/2010/wordprocessingShape">
                    <wps:wsp>
                      <wps:cNvSpPr/>
                      <wps:spPr>
                        <a:xfrm>
                          <a:off x="0" y="0"/>
                          <a:ext cx="939800" cy="4572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D39BF" id="Rectangle 40" o:spid="_x0000_s1026" style="position:absolute;margin-left:300.25pt;margin-top:320.35pt;width:74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" filled="f" strokecolor="red" strokeweight="1.5pt"/>
            </w:pict>
          </mc:Fallback>
        </mc:AlternateContent>
      </w:r>
      <w:r w:rsidR="0078300D" w:rsidRPr="0078300D">
        <w:t xml:space="preserve"> </w:t>
      </w:r>
    </w:p>
    <w:p w:rsidR="00607839" w:rsidRPr="004D42BF" w:rsidRDefault="00607839" w:rsidP="00607839">
      <w:pPr>
        <w:pStyle w:val="Bodytext"/>
      </w:pPr>
      <w:r w:rsidRPr="004D42BF">
        <w:t xml:space="preserve">Guidelines for </w:t>
      </w:r>
      <w:r>
        <w:t>understanding the above</w:t>
      </w:r>
      <w:r w:rsidRPr="004D42BF">
        <w:t xml:space="preserve"> </w:t>
      </w:r>
      <w:r>
        <w:t>c</w:t>
      </w:r>
      <w:r w:rsidRPr="004D42BF">
        <w:t>lass diagram:</w:t>
      </w:r>
    </w:p>
    <w:p w:rsidR="00607839" w:rsidRDefault="00607839" w:rsidP="004F7CDA">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 xml:space="preserve">Identify the </w:t>
      </w:r>
      <w:r w:rsidR="005E3C7F">
        <w:t>namespace</w:t>
      </w:r>
      <w:r>
        <w:rPr>
          <w:rFonts w:ascii="Arial" w:hAnsi="Arial" w:cs="Arial"/>
          <w:noProof/>
          <w:sz w:val="20"/>
          <w:szCs w:val="20"/>
        </w:rPr>
        <w:t>, classes, access modifiers, methods and static methods from the above diagram.</w:t>
      </w:r>
    </w:p>
    <w:p w:rsidR="00607839" w:rsidRDefault="004563EF" w:rsidP="004F7CDA">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Movie</w:t>
      </w:r>
      <w:r w:rsidR="00D73C43">
        <w:rPr>
          <w:rFonts w:ascii="Consolas" w:hAnsi="Consolas" w:cs="Arial"/>
          <w:noProof/>
          <w:sz w:val="20"/>
          <w:szCs w:val="20"/>
        </w:rPr>
        <w:t>Dao</w:t>
      </w:r>
      <w:r w:rsidR="00607839">
        <w:rPr>
          <w:rFonts w:ascii="Arial" w:hAnsi="Arial" w:cs="Arial"/>
          <w:noProof/>
          <w:sz w:val="20"/>
          <w:szCs w:val="20"/>
        </w:rPr>
        <w:t xml:space="preserve"> and </w:t>
      </w:r>
      <w:r w:rsidR="00652ED7">
        <w:rPr>
          <w:rFonts w:ascii="Consolas" w:hAnsi="Consolas" w:cs="Arial"/>
          <w:noProof/>
          <w:sz w:val="20"/>
          <w:szCs w:val="20"/>
        </w:rPr>
        <w:t>Favorites</w:t>
      </w:r>
      <w:r w:rsidR="00D73C43">
        <w:rPr>
          <w:rFonts w:ascii="Consolas" w:hAnsi="Consolas" w:cs="Arial"/>
          <w:noProof/>
          <w:sz w:val="20"/>
          <w:szCs w:val="20"/>
        </w:rPr>
        <w:t>Dao</w:t>
      </w:r>
      <w:r w:rsidR="00607839">
        <w:rPr>
          <w:rFonts w:ascii="Arial" w:hAnsi="Arial" w:cs="Arial"/>
          <w:noProof/>
          <w:sz w:val="20"/>
          <w:szCs w:val="20"/>
        </w:rPr>
        <w:t xml:space="preserve"> are interfaces</w:t>
      </w:r>
    </w:p>
    <w:p w:rsidR="00607839" w:rsidRDefault="004563EF" w:rsidP="004F7CDA">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Movie</w:t>
      </w:r>
      <w:r w:rsidR="00D73C43">
        <w:rPr>
          <w:rFonts w:ascii="Consolas" w:hAnsi="Consolas" w:cs="Arial"/>
          <w:noProof/>
          <w:sz w:val="20"/>
          <w:szCs w:val="20"/>
        </w:rPr>
        <w:t>DaoCollection</w:t>
      </w:r>
      <w:r w:rsidR="00607839" w:rsidRPr="00BB2AEA">
        <w:rPr>
          <w:rFonts w:ascii="Consolas" w:hAnsi="Consolas" w:cs="Arial"/>
          <w:noProof/>
          <w:sz w:val="20"/>
          <w:szCs w:val="20"/>
        </w:rPr>
        <w:t>Impl</w:t>
      </w:r>
      <w:r w:rsidR="00607839">
        <w:rPr>
          <w:rFonts w:ascii="Arial" w:hAnsi="Arial" w:cs="Arial"/>
          <w:noProof/>
          <w:sz w:val="20"/>
          <w:szCs w:val="20"/>
        </w:rPr>
        <w:t xml:space="preserve"> and </w:t>
      </w:r>
      <w:r w:rsidR="00652ED7">
        <w:rPr>
          <w:rFonts w:ascii="Consolas" w:hAnsi="Consolas" w:cs="Arial"/>
          <w:noProof/>
          <w:sz w:val="20"/>
          <w:szCs w:val="20"/>
        </w:rPr>
        <w:t>Favorites</w:t>
      </w:r>
      <w:r w:rsidR="00D73C43">
        <w:rPr>
          <w:rFonts w:ascii="Consolas" w:hAnsi="Consolas" w:cs="Arial"/>
          <w:noProof/>
          <w:sz w:val="20"/>
          <w:szCs w:val="20"/>
        </w:rPr>
        <w:t>DaoCollection</w:t>
      </w:r>
      <w:r w:rsidR="00607839" w:rsidRPr="00BB2AEA">
        <w:rPr>
          <w:rFonts w:ascii="Consolas" w:hAnsi="Consolas" w:cs="Arial"/>
          <w:noProof/>
          <w:sz w:val="20"/>
          <w:szCs w:val="20"/>
        </w:rPr>
        <w:t>Impl</w:t>
      </w:r>
      <w:r w:rsidR="00607839">
        <w:rPr>
          <w:rFonts w:ascii="Arial" w:hAnsi="Arial" w:cs="Arial"/>
          <w:noProof/>
          <w:sz w:val="20"/>
          <w:szCs w:val="20"/>
        </w:rPr>
        <w:t xml:space="preserve"> are implementation classes for the interfaces</w:t>
      </w:r>
      <w:r w:rsidR="008955D1">
        <w:rPr>
          <w:rFonts w:ascii="Arial" w:hAnsi="Arial" w:cs="Arial"/>
          <w:noProof/>
          <w:sz w:val="20"/>
          <w:szCs w:val="20"/>
        </w:rPr>
        <w:t xml:space="preserve"> as denoted by the dotted arrow line.</w:t>
      </w:r>
    </w:p>
    <w:p w:rsidR="00607839" w:rsidRDefault="004563EF" w:rsidP="004F7CDA">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Movie</w:t>
      </w:r>
      <w:r w:rsidR="00D73C43">
        <w:rPr>
          <w:rFonts w:ascii="Consolas" w:hAnsi="Consolas" w:cs="Arial"/>
          <w:noProof/>
          <w:sz w:val="20"/>
          <w:szCs w:val="20"/>
        </w:rPr>
        <w:t>DaoCollection</w:t>
      </w:r>
      <w:r w:rsidR="00607839" w:rsidRPr="00BB2AEA">
        <w:rPr>
          <w:rFonts w:ascii="Consolas" w:hAnsi="Consolas" w:cs="Arial"/>
          <w:noProof/>
          <w:sz w:val="20"/>
          <w:szCs w:val="20"/>
        </w:rPr>
        <w:t>ImplTest</w:t>
      </w:r>
      <w:r w:rsidR="00607839">
        <w:rPr>
          <w:rFonts w:ascii="Arial" w:hAnsi="Arial" w:cs="Arial"/>
          <w:noProof/>
          <w:sz w:val="20"/>
          <w:szCs w:val="20"/>
        </w:rPr>
        <w:t xml:space="preserve"> and </w:t>
      </w:r>
      <w:r w:rsidR="00652ED7">
        <w:rPr>
          <w:rFonts w:ascii="Consolas" w:hAnsi="Consolas" w:cs="Arial"/>
          <w:noProof/>
          <w:sz w:val="20"/>
          <w:szCs w:val="20"/>
        </w:rPr>
        <w:t>Favorites</w:t>
      </w:r>
      <w:r w:rsidR="00D73C43">
        <w:rPr>
          <w:rFonts w:ascii="Consolas" w:hAnsi="Consolas" w:cs="Arial"/>
          <w:noProof/>
          <w:sz w:val="20"/>
          <w:szCs w:val="20"/>
        </w:rPr>
        <w:t>DaoCollection</w:t>
      </w:r>
      <w:r w:rsidR="00607839" w:rsidRPr="00BB2AEA">
        <w:rPr>
          <w:rFonts w:ascii="Consolas" w:hAnsi="Consolas" w:cs="Arial"/>
          <w:noProof/>
          <w:sz w:val="20"/>
          <w:szCs w:val="20"/>
        </w:rPr>
        <w:t>ImplTest</w:t>
      </w:r>
      <w:r w:rsidR="00607839">
        <w:rPr>
          <w:rFonts w:ascii="Arial" w:hAnsi="Arial" w:cs="Arial"/>
          <w:noProof/>
          <w:sz w:val="20"/>
          <w:szCs w:val="20"/>
        </w:rPr>
        <w:t xml:space="preserve"> are implementation classes for testing </w:t>
      </w:r>
      <w:r>
        <w:rPr>
          <w:rFonts w:ascii="Consolas" w:hAnsi="Consolas" w:cs="Arial"/>
          <w:noProof/>
          <w:sz w:val="20"/>
          <w:szCs w:val="20"/>
        </w:rPr>
        <w:t>Movie</w:t>
      </w:r>
      <w:r w:rsidR="00D73C43">
        <w:rPr>
          <w:rFonts w:ascii="Consolas" w:hAnsi="Consolas" w:cs="Arial"/>
          <w:noProof/>
          <w:sz w:val="20"/>
          <w:szCs w:val="20"/>
        </w:rPr>
        <w:t>DaoCollection</w:t>
      </w:r>
      <w:r w:rsidR="00607839" w:rsidRPr="00BB2AEA">
        <w:rPr>
          <w:rFonts w:ascii="Consolas" w:hAnsi="Consolas" w:cs="Arial"/>
          <w:noProof/>
          <w:sz w:val="20"/>
          <w:szCs w:val="20"/>
        </w:rPr>
        <w:t>Impl</w:t>
      </w:r>
      <w:r w:rsidR="00607839">
        <w:rPr>
          <w:rFonts w:ascii="Arial" w:hAnsi="Arial" w:cs="Arial"/>
          <w:noProof/>
          <w:sz w:val="20"/>
          <w:szCs w:val="20"/>
        </w:rPr>
        <w:t xml:space="preserve"> and </w:t>
      </w:r>
      <w:r w:rsidR="00652ED7">
        <w:rPr>
          <w:rFonts w:ascii="Consolas" w:hAnsi="Consolas" w:cs="Arial"/>
          <w:noProof/>
          <w:sz w:val="20"/>
          <w:szCs w:val="20"/>
        </w:rPr>
        <w:t>Favorites</w:t>
      </w:r>
      <w:r w:rsidR="00D73C43">
        <w:rPr>
          <w:rFonts w:ascii="Consolas" w:hAnsi="Consolas" w:cs="Arial"/>
          <w:noProof/>
          <w:sz w:val="20"/>
          <w:szCs w:val="20"/>
        </w:rPr>
        <w:t>DaoCollection</w:t>
      </w:r>
      <w:r w:rsidR="00607839" w:rsidRPr="00BB2AEA">
        <w:rPr>
          <w:rFonts w:ascii="Consolas" w:hAnsi="Consolas" w:cs="Arial"/>
          <w:noProof/>
          <w:sz w:val="20"/>
          <w:szCs w:val="20"/>
        </w:rPr>
        <w:t>Impl</w:t>
      </w:r>
      <w:r w:rsidR="00607839">
        <w:rPr>
          <w:rFonts w:ascii="Arial" w:hAnsi="Arial" w:cs="Arial"/>
          <w:noProof/>
          <w:sz w:val="20"/>
          <w:szCs w:val="20"/>
        </w:rPr>
        <w:t>.</w:t>
      </w:r>
    </w:p>
    <w:p w:rsidR="00977987" w:rsidRDefault="004563EF" w:rsidP="00977987">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Movie</w:t>
      </w:r>
      <w:r w:rsidR="00977987">
        <w:rPr>
          <w:rFonts w:ascii="Arial" w:hAnsi="Arial" w:cs="Arial"/>
          <w:noProof/>
          <w:sz w:val="20"/>
          <w:szCs w:val="20"/>
        </w:rPr>
        <w:t xml:space="preserve">DaoSqlImpl, </w:t>
      </w:r>
      <w:r w:rsidR="00652ED7">
        <w:rPr>
          <w:rFonts w:ascii="Arial" w:hAnsi="Arial" w:cs="Arial"/>
          <w:noProof/>
          <w:sz w:val="20"/>
          <w:szCs w:val="20"/>
        </w:rPr>
        <w:t>Favorites</w:t>
      </w:r>
      <w:r w:rsidR="00977987">
        <w:rPr>
          <w:rFonts w:ascii="Arial" w:hAnsi="Arial" w:cs="Arial"/>
          <w:noProof/>
          <w:sz w:val="20"/>
          <w:szCs w:val="20"/>
        </w:rPr>
        <w:t xml:space="preserve">DaoSqlImpl, </w:t>
      </w:r>
      <w:r>
        <w:rPr>
          <w:rFonts w:ascii="Arial" w:hAnsi="Arial" w:cs="Arial"/>
          <w:noProof/>
          <w:sz w:val="20"/>
          <w:szCs w:val="20"/>
        </w:rPr>
        <w:t>Movie</w:t>
      </w:r>
      <w:r w:rsidR="00977987">
        <w:rPr>
          <w:rFonts w:ascii="Arial" w:hAnsi="Arial" w:cs="Arial"/>
          <w:noProof/>
          <w:sz w:val="20"/>
          <w:szCs w:val="20"/>
        </w:rPr>
        <w:t xml:space="preserve">DaoSqlImplTest, </w:t>
      </w:r>
      <w:r w:rsidR="00652ED7">
        <w:rPr>
          <w:rFonts w:ascii="Arial" w:hAnsi="Arial" w:cs="Arial"/>
          <w:noProof/>
          <w:sz w:val="20"/>
          <w:szCs w:val="20"/>
        </w:rPr>
        <w:t>Favorites</w:t>
      </w:r>
      <w:r w:rsidR="00977987">
        <w:rPr>
          <w:rFonts w:ascii="Arial" w:hAnsi="Arial" w:cs="Arial"/>
          <w:noProof/>
          <w:sz w:val="20"/>
          <w:szCs w:val="20"/>
        </w:rPr>
        <w:t>DaoSqlImplTest classes will not be implemented in this module. Please ignore these classes for this module.</w:t>
      </w:r>
    </w:p>
    <w:p w:rsidR="008955D1" w:rsidRDefault="00652ED7" w:rsidP="004F7CDA">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lastRenderedPageBreak/>
        <w:t>Favorites</w:t>
      </w:r>
      <w:r w:rsidR="008955D1">
        <w:rPr>
          <w:rFonts w:ascii="Arial" w:hAnsi="Arial" w:cs="Arial"/>
          <w:noProof/>
          <w:sz w:val="20"/>
          <w:szCs w:val="20"/>
        </w:rPr>
        <w:t xml:space="preserve">EmptyException is an exception class that extends </w:t>
      </w:r>
      <w:r w:rsidR="00091A35">
        <w:rPr>
          <w:rFonts w:ascii="Arial" w:hAnsi="Arial" w:cs="Arial"/>
          <w:noProof/>
          <w:sz w:val="20"/>
          <w:szCs w:val="20"/>
        </w:rPr>
        <w:t>System.Ex</w:t>
      </w:r>
      <w:r w:rsidR="008955D1">
        <w:rPr>
          <w:rFonts w:ascii="Arial" w:hAnsi="Arial" w:cs="Arial"/>
          <w:noProof/>
          <w:sz w:val="20"/>
          <w:szCs w:val="20"/>
        </w:rPr>
        <w:t>ception.</w:t>
      </w:r>
    </w:p>
    <w:p w:rsidR="00427472" w:rsidRPr="00A75C58" w:rsidRDefault="003D07A6" w:rsidP="00DD3D4C">
      <w:pPr>
        <w:pStyle w:val="ListParagraph"/>
        <w:numPr>
          <w:ilvl w:val="0"/>
          <w:numId w:val="27"/>
        </w:numPr>
        <w:spacing w:after="0" w:line="240" w:lineRule="auto"/>
        <w:contextualSpacing w:val="0"/>
        <w:rPr>
          <w:rFonts w:cs="Arial"/>
          <w:noProof/>
        </w:rPr>
      </w:pPr>
      <w:r w:rsidRPr="00A75C58">
        <w:rPr>
          <w:rFonts w:ascii="Arial" w:hAnsi="Arial" w:cs="Arial"/>
          <w:noProof/>
          <w:sz w:val="20"/>
          <w:szCs w:val="20"/>
        </w:rPr>
        <w:t>Highlighted classes will be implemented in this module.</w:t>
      </w:r>
    </w:p>
    <w:p w:rsidR="00A179D4" w:rsidRDefault="00A179D4" w:rsidP="00EF7E1A">
      <w:pPr>
        <w:pStyle w:val="Heading1"/>
        <w:jc w:val="left"/>
      </w:pPr>
      <w:bookmarkStart w:id="30" w:name="_Toc11942658"/>
      <w:r>
        <w:t xml:space="preserve">Design for View </w:t>
      </w:r>
      <w:r w:rsidR="00652ED7">
        <w:t>Movie</w:t>
      </w:r>
      <w:r>
        <w:t xml:space="preserve"> List</w:t>
      </w:r>
      <w:r w:rsidR="00EF7E1A">
        <w:t xml:space="preserve"> Admin</w:t>
      </w:r>
      <w:r>
        <w:t xml:space="preserve"> (EKUC001)</w:t>
      </w:r>
      <w:bookmarkEnd w:id="30"/>
    </w:p>
    <w:p w:rsidR="00A34458" w:rsidRDefault="00A179D4" w:rsidP="00A34458">
      <w:pPr>
        <w:pStyle w:val="Heading2"/>
      </w:pPr>
      <w:bookmarkStart w:id="31" w:name="_Toc11942659"/>
      <w:r>
        <w:t>Class Diagram</w:t>
      </w:r>
      <w:bookmarkEnd w:id="31"/>
    </w:p>
    <w:p w:rsidR="00A34458" w:rsidRDefault="00D34408" w:rsidP="00A34458">
      <w:pPr>
        <w:pStyle w:val="Bodytext"/>
      </w:pPr>
      <w:r>
        <w:t>The below diagram denotes the methods that needs to be implemented for this use case. Method wise specification is defined after the diagram.</w:t>
      </w:r>
    </w:p>
    <w:p w:rsidR="00F957E2" w:rsidRDefault="00082188" w:rsidP="00607839">
      <w:pPr>
        <w:pStyle w:val="Bodytext"/>
        <w:ind w:left="0"/>
      </w:pPr>
      <w:r>
        <w:tab/>
      </w:r>
      <w:r>
        <w:tab/>
      </w:r>
      <w:r w:rsidR="00F957E2">
        <w:rPr>
          <w:noProof/>
        </w:rPr>
        <w:drawing>
          <wp:inline distT="0" distB="0" distL="0" distR="0">
            <wp:extent cx="5629275" cy="5172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9275" cy="5172075"/>
                    </a:xfrm>
                    <a:prstGeom prst="rect">
                      <a:avLst/>
                    </a:prstGeom>
                    <a:noFill/>
                    <a:ln>
                      <a:noFill/>
                    </a:ln>
                  </pic:spPr>
                </pic:pic>
              </a:graphicData>
            </a:graphic>
          </wp:inline>
        </w:drawing>
      </w:r>
    </w:p>
    <w:p w:rsidR="001C2091" w:rsidRDefault="004563EF" w:rsidP="001C2091">
      <w:pPr>
        <w:pStyle w:val="Heading2"/>
      </w:pPr>
      <w:bookmarkStart w:id="32" w:name="_Toc11942660"/>
      <w:r>
        <w:t>Movie</w:t>
      </w:r>
      <w:r w:rsidR="00D73C43">
        <w:t>Dao</w:t>
      </w:r>
      <w:r w:rsidR="001C2091">
        <w:t>.</w:t>
      </w:r>
      <w:r w:rsidR="005E3C7F">
        <w:t>cs</w:t>
      </w:r>
      <w:bookmarkEnd w:id="32"/>
    </w:p>
    <w:p w:rsidR="00D34408" w:rsidRDefault="00D34408" w:rsidP="00A34458">
      <w:pPr>
        <w:pStyle w:val="Bodytext"/>
      </w:pPr>
      <w:r>
        <w:t xml:space="preserve">Add the method </w:t>
      </w:r>
      <w:r w:rsidRPr="00BB2AEA">
        <w:rPr>
          <w:rFonts w:ascii="Consolas" w:hAnsi="Consolas"/>
        </w:rPr>
        <w:t>get</w:t>
      </w:r>
      <w:r w:rsidR="004563EF">
        <w:rPr>
          <w:rFonts w:ascii="Consolas" w:hAnsi="Consolas"/>
        </w:rPr>
        <w:t>Movie</w:t>
      </w:r>
      <w:r w:rsidRPr="00BB2AEA">
        <w:rPr>
          <w:rFonts w:ascii="Consolas" w:hAnsi="Consolas"/>
        </w:rPr>
        <w:t>ListAdmin(): List&lt;</w:t>
      </w:r>
      <w:r w:rsidR="004563EF">
        <w:rPr>
          <w:rFonts w:ascii="Consolas" w:hAnsi="Consolas"/>
        </w:rPr>
        <w:t>Movie</w:t>
      </w:r>
      <w:r w:rsidRPr="00BB2AEA">
        <w:rPr>
          <w:rFonts w:ascii="Consolas" w:hAnsi="Consolas"/>
        </w:rPr>
        <w:t>&gt;</w:t>
      </w:r>
      <w:r>
        <w:t xml:space="preserve"> in the interface.</w:t>
      </w:r>
    </w:p>
    <w:p w:rsidR="00D34408" w:rsidRDefault="004563EF" w:rsidP="00D34408">
      <w:pPr>
        <w:pStyle w:val="Heading2"/>
      </w:pPr>
      <w:bookmarkStart w:id="33" w:name="_Toc11942661"/>
      <w:r>
        <w:lastRenderedPageBreak/>
        <w:t>Movie</w:t>
      </w:r>
      <w:r w:rsidR="00D73C43">
        <w:t>DaoCollection</w:t>
      </w:r>
      <w:r w:rsidR="00D34408">
        <w:t>Impl.</w:t>
      </w:r>
      <w:r w:rsidR="005E3C7F">
        <w:t>cs</w:t>
      </w:r>
      <w:bookmarkEnd w:id="33"/>
    </w:p>
    <w:p w:rsidR="00B36528" w:rsidRDefault="00B36528" w:rsidP="00B36528">
      <w:pPr>
        <w:pStyle w:val="Bodytext"/>
      </w:pPr>
      <w:r>
        <w:t xml:space="preserve">Class for managing data of </w:t>
      </w:r>
      <w:r w:rsidR="00652ED7">
        <w:t>movie</w:t>
      </w:r>
      <w:r w:rsidR="004C1201">
        <w:t>s</w:t>
      </w:r>
      <w:r>
        <w:t xml:space="preserve"> using </w:t>
      </w:r>
      <w:r w:rsidR="005E3C7F">
        <w:t>C#</w:t>
      </w:r>
      <w:r>
        <w:t xml:space="preserve"> Collections Framework.</w:t>
      </w:r>
    </w:p>
    <w:p w:rsidR="001C2091" w:rsidRDefault="001C2091" w:rsidP="00A34458">
      <w:pPr>
        <w:pStyle w:val="Bodytext"/>
        <w:rPr>
          <w:b/>
        </w:rPr>
      </w:pPr>
      <w:r w:rsidRPr="001C2091">
        <w:rPr>
          <w:b/>
        </w:rPr>
        <w:t>Constructor</w:t>
      </w:r>
    </w:p>
    <w:p w:rsidR="008955D1" w:rsidRPr="008955D1" w:rsidRDefault="008955D1" w:rsidP="00A34458">
      <w:pPr>
        <w:pStyle w:val="Bodytext"/>
      </w:pPr>
      <w:r>
        <w:t xml:space="preserve">The objective of this constructor is to initialize the </w:t>
      </w:r>
      <w:r w:rsidR="00652ED7">
        <w:t>movie</w:t>
      </w:r>
      <w:r>
        <w:t xml:space="preserve"> data that will be displayed in </w:t>
      </w:r>
      <w:r w:rsidR="004563EF">
        <w:t>Movie</w:t>
      </w:r>
      <w:r>
        <w:t xml:space="preserve"> listing screen of Admin.</w:t>
      </w:r>
    </w:p>
    <w:p w:rsidR="001C2091" w:rsidRDefault="001C2091" w:rsidP="004F7CDA">
      <w:pPr>
        <w:pStyle w:val="Bodytext"/>
        <w:numPr>
          <w:ilvl w:val="0"/>
          <w:numId w:val="19"/>
        </w:numPr>
      </w:pPr>
      <w:r>
        <w:t xml:space="preserve">Check if </w:t>
      </w:r>
      <w:r w:rsidR="004563EF">
        <w:rPr>
          <w:rFonts w:ascii="Consolas" w:hAnsi="Consolas"/>
        </w:rPr>
        <w:t>movie</w:t>
      </w:r>
      <w:r w:rsidRPr="00BB2AEA">
        <w:rPr>
          <w:rFonts w:ascii="Consolas" w:hAnsi="Consolas"/>
        </w:rPr>
        <w:t>List</w:t>
      </w:r>
      <w:r>
        <w:t xml:space="preserve"> static variable is null or not</w:t>
      </w:r>
    </w:p>
    <w:p w:rsidR="001C2091" w:rsidRDefault="001C2091" w:rsidP="004F7CDA">
      <w:pPr>
        <w:pStyle w:val="Bodytext"/>
        <w:numPr>
          <w:ilvl w:val="0"/>
          <w:numId w:val="19"/>
        </w:numPr>
      </w:pPr>
      <w:r>
        <w:t>If it is null perform the steps below:</w:t>
      </w:r>
    </w:p>
    <w:p w:rsidR="001C2091" w:rsidRDefault="001C2091" w:rsidP="004F7CDA">
      <w:pPr>
        <w:pStyle w:val="Bodytext"/>
        <w:numPr>
          <w:ilvl w:val="1"/>
          <w:numId w:val="19"/>
        </w:numPr>
      </w:pPr>
      <w:r>
        <w:t xml:space="preserve">Create an instance of </w:t>
      </w:r>
      <w:r w:rsidRPr="00BB2AEA">
        <w:rPr>
          <w:rFonts w:ascii="Consolas" w:hAnsi="Consolas"/>
        </w:rPr>
        <w:t>ArrayList</w:t>
      </w:r>
      <w:r>
        <w:t xml:space="preserve"> with </w:t>
      </w:r>
      <w:r w:rsidR="004563EF">
        <w:rPr>
          <w:rFonts w:ascii="Consolas" w:hAnsi="Consolas"/>
        </w:rPr>
        <w:t>Movie</w:t>
      </w:r>
      <w:r>
        <w:t xml:space="preserve"> type</w:t>
      </w:r>
    </w:p>
    <w:p w:rsidR="001C2091" w:rsidRDefault="001C2091" w:rsidP="004F7CDA">
      <w:pPr>
        <w:pStyle w:val="Bodytext"/>
        <w:numPr>
          <w:ilvl w:val="1"/>
          <w:numId w:val="19"/>
        </w:numPr>
      </w:pPr>
      <w:r>
        <w:t xml:space="preserve">Create multiple </w:t>
      </w:r>
      <w:r w:rsidR="004563EF">
        <w:rPr>
          <w:rFonts w:ascii="Consolas" w:hAnsi="Consolas"/>
        </w:rPr>
        <w:t>Movie</w:t>
      </w:r>
      <w:r>
        <w:t xml:space="preserve"> instances and add them to </w:t>
      </w:r>
      <w:r w:rsidR="004563EF">
        <w:rPr>
          <w:rFonts w:ascii="Consolas" w:hAnsi="Consolas"/>
        </w:rPr>
        <w:t>movie</w:t>
      </w:r>
      <w:r w:rsidRPr="00BB2AEA">
        <w:rPr>
          <w:rFonts w:ascii="Consolas" w:hAnsi="Consolas"/>
        </w:rPr>
        <w:t>List</w:t>
      </w:r>
      <w:r>
        <w:t xml:space="preserve">. Refer </w:t>
      </w:r>
      <w:r w:rsidR="00652ED7">
        <w:t>Movie</w:t>
      </w:r>
      <w:r w:rsidR="004C1201">
        <w:t xml:space="preserve"> List Admin screen shot from </w:t>
      </w:r>
      <w:r>
        <w:t xml:space="preserve">web interface specification and include sample data for </w:t>
      </w:r>
      <w:r w:rsidR="004563EF">
        <w:rPr>
          <w:rFonts w:ascii="Consolas" w:hAnsi="Consolas"/>
        </w:rPr>
        <w:t>movie</w:t>
      </w:r>
      <w:r w:rsidRPr="00BB2AEA">
        <w:rPr>
          <w:rFonts w:ascii="Consolas" w:hAnsi="Consolas"/>
        </w:rPr>
        <w:t>List</w:t>
      </w:r>
      <w:r>
        <w:t xml:space="preserve"> based on this</w:t>
      </w:r>
      <w:r w:rsidR="004C1201">
        <w:t xml:space="preserve"> sample data</w:t>
      </w:r>
      <w:r>
        <w:t>.</w:t>
      </w:r>
    </w:p>
    <w:p w:rsidR="00F957E2" w:rsidRDefault="00F957E2" w:rsidP="004C1201">
      <w:pPr>
        <w:pStyle w:val="Bodytext"/>
        <w:ind w:left="0"/>
      </w:pPr>
      <w:r>
        <w:rPr>
          <w:noProof/>
        </w:rPr>
        <w:drawing>
          <wp:inline distT="0" distB="0" distL="0" distR="0" wp14:anchorId="0EFF1702" wp14:editId="6B2269D0">
            <wp:extent cx="5733415" cy="278955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789555"/>
                    </a:xfrm>
                    <a:prstGeom prst="rect">
                      <a:avLst/>
                    </a:prstGeom>
                  </pic:spPr>
                </pic:pic>
              </a:graphicData>
            </a:graphic>
          </wp:inline>
        </w:drawing>
      </w:r>
    </w:p>
    <w:p w:rsidR="00EF7E1A" w:rsidRDefault="00EF7E1A" w:rsidP="00EF7E1A">
      <w:pPr>
        <w:pStyle w:val="Bodytext"/>
        <w:rPr>
          <w:rFonts w:cs="Arial"/>
          <w:b/>
        </w:rPr>
      </w:pPr>
      <w:r w:rsidRPr="00F05F85">
        <w:rPr>
          <w:rFonts w:cs="Arial"/>
          <w:b/>
        </w:rPr>
        <w:t>get</w:t>
      </w:r>
      <w:r w:rsidR="004563EF">
        <w:rPr>
          <w:rFonts w:cs="Arial"/>
          <w:b/>
        </w:rPr>
        <w:t>Movie</w:t>
      </w:r>
      <w:r w:rsidRPr="00F05F85">
        <w:rPr>
          <w:rFonts w:cs="Arial"/>
          <w:b/>
        </w:rPr>
        <w:t>ListAdmin(): List&lt;</w:t>
      </w:r>
      <w:r w:rsidR="004563EF">
        <w:rPr>
          <w:rFonts w:cs="Arial"/>
          <w:b/>
        </w:rPr>
        <w:t>Movie</w:t>
      </w:r>
      <w:r w:rsidRPr="00F05F85">
        <w:rPr>
          <w:rFonts w:cs="Arial"/>
          <w:b/>
        </w:rPr>
        <w:t>&gt;</w:t>
      </w:r>
    </w:p>
    <w:p w:rsidR="008955D1" w:rsidRPr="008955D1" w:rsidRDefault="008955D1" w:rsidP="00EF7E1A">
      <w:pPr>
        <w:pStyle w:val="Bodytext"/>
        <w:rPr>
          <w:rFonts w:cs="Arial"/>
        </w:rPr>
      </w:pPr>
      <w:r>
        <w:rPr>
          <w:rFonts w:cs="Arial"/>
        </w:rPr>
        <w:t xml:space="preserve">This method returns the list of </w:t>
      </w:r>
      <w:r w:rsidR="00652ED7">
        <w:rPr>
          <w:rFonts w:cs="Arial"/>
        </w:rPr>
        <w:t>movie</w:t>
      </w:r>
      <w:r>
        <w:rPr>
          <w:rFonts w:cs="Arial"/>
        </w:rPr>
        <w:t xml:space="preserve">s that will be displayed in the </w:t>
      </w:r>
      <w:r w:rsidR="004563EF">
        <w:rPr>
          <w:rFonts w:cs="Arial"/>
        </w:rPr>
        <w:t>Movie</w:t>
      </w:r>
      <w:r>
        <w:rPr>
          <w:rFonts w:cs="Arial"/>
        </w:rPr>
        <w:t xml:space="preserve"> listing screen for Admin.</w:t>
      </w:r>
    </w:p>
    <w:p w:rsidR="00EF7E1A" w:rsidRDefault="00EF7E1A" w:rsidP="004F7CDA">
      <w:pPr>
        <w:pStyle w:val="Bodytext"/>
        <w:numPr>
          <w:ilvl w:val="0"/>
          <w:numId w:val="20"/>
        </w:numPr>
      </w:pPr>
      <w:r>
        <w:t xml:space="preserve">Return the </w:t>
      </w:r>
      <w:r w:rsidR="004563EF">
        <w:rPr>
          <w:rFonts w:ascii="Consolas" w:hAnsi="Consolas"/>
        </w:rPr>
        <w:t>movie</w:t>
      </w:r>
      <w:r w:rsidRPr="00BB2AEA">
        <w:rPr>
          <w:rFonts w:ascii="Consolas" w:hAnsi="Consolas"/>
        </w:rPr>
        <w:t>List</w:t>
      </w:r>
    </w:p>
    <w:p w:rsidR="00EF7E1A" w:rsidRDefault="004563EF" w:rsidP="00EF7E1A">
      <w:pPr>
        <w:pStyle w:val="Heading2"/>
      </w:pPr>
      <w:bookmarkStart w:id="34" w:name="_Toc11942662"/>
      <w:r>
        <w:t>Movie</w:t>
      </w:r>
      <w:r w:rsidR="00D73C43">
        <w:t>Dao</w:t>
      </w:r>
      <w:r w:rsidR="0073444F">
        <w:t>CollectionImpl</w:t>
      </w:r>
      <w:r w:rsidR="00EF7E1A">
        <w:t>Test.</w:t>
      </w:r>
      <w:r w:rsidR="004E7D4B">
        <w:t>cs</w:t>
      </w:r>
      <w:bookmarkEnd w:id="34"/>
    </w:p>
    <w:p w:rsidR="00EF7E1A" w:rsidRPr="00F05F85" w:rsidRDefault="00EF7E1A" w:rsidP="00EF7E1A">
      <w:pPr>
        <w:pStyle w:val="Bodytext"/>
        <w:rPr>
          <w:rFonts w:cs="Arial"/>
          <w:b/>
        </w:rPr>
      </w:pPr>
      <w:r w:rsidRPr="00F05F85">
        <w:rPr>
          <w:rFonts w:cs="Arial"/>
          <w:b/>
        </w:rPr>
        <w:t>main(args[]: String): void</w:t>
      </w:r>
    </w:p>
    <w:p w:rsidR="00EF7E1A" w:rsidRDefault="00EF7E1A" w:rsidP="00D51559">
      <w:pPr>
        <w:pStyle w:val="Bodytext"/>
        <w:numPr>
          <w:ilvl w:val="0"/>
          <w:numId w:val="25"/>
        </w:numPr>
      </w:pPr>
      <w:r>
        <w:t xml:space="preserve">Invoke </w:t>
      </w:r>
      <w:r w:rsidR="00D51559" w:rsidRPr="00D51559">
        <w:rPr>
          <w:rFonts w:ascii="Consolas" w:hAnsi="Consolas"/>
        </w:rPr>
        <w:t>testGet</w:t>
      </w:r>
      <w:r w:rsidR="004563EF">
        <w:rPr>
          <w:rFonts w:ascii="Consolas" w:hAnsi="Consolas"/>
        </w:rPr>
        <w:t>Movie</w:t>
      </w:r>
      <w:r w:rsidR="00D51559" w:rsidRPr="00D51559">
        <w:rPr>
          <w:rFonts w:ascii="Consolas" w:hAnsi="Consolas"/>
        </w:rPr>
        <w:t>ListAdmin</w:t>
      </w:r>
      <w:r w:rsidR="00D34408" w:rsidRPr="00BB2AEA">
        <w:rPr>
          <w:rFonts w:ascii="Consolas" w:hAnsi="Consolas"/>
        </w:rPr>
        <w:t>()</w:t>
      </w:r>
    </w:p>
    <w:p w:rsidR="00EF7E1A" w:rsidRPr="00F05F85" w:rsidRDefault="00EF7E1A" w:rsidP="00EF7E1A">
      <w:pPr>
        <w:pStyle w:val="Bodytext"/>
        <w:rPr>
          <w:rFonts w:cs="Arial"/>
          <w:b/>
        </w:rPr>
      </w:pPr>
      <w:r w:rsidRPr="00F05F85">
        <w:rPr>
          <w:rFonts w:cs="Arial"/>
          <w:b/>
        </w:rPr>
        <w:t>testGet</w:t>
      </w:r>
      <w:r w:rsidR="004563EF">
        <w:rPr>
          <w:rFonts w:cs="Arial"/>
          <w:b/>
        </w:rPr>
        <w:t>Movie</w:t>
      </w:r>
      <w:r w:rsidR="00F0508D">
        <w:rPr>
          <w:rFonts w:cs="Arial"/>
          <w:b/>
        </w:rPr>
        <w:t>ListAdmin(): void</w:t>
      </w:r>
    </w:p>
    <w:p w:rsidR="00707590" w:rsidRDefault="00707590" w:rsidP="004F7CDA">
      <w:pPr>
        <w:pStyle w:val="Bodytext"/>
        <w:numPr>
          <w:ilvl w:val="0"/>
          <w:numId w:val="26"/>
        </w:numPr>
      </w:pPr>
      <w:r>
        <w:lastRenderedPageBreak/>
        <w:t xml:space="preserve">Instantiate </w:t>
      </w:r>
      <w:r w:rsidR="004563EF">
        <w:rPr>
          <w:rFonts w:ascii="Consolas" w:hAnsi="Consolas"/>
        </w:rPr>
        <w:t>Movie</w:t>
      </w:r>
      <w:r w:rsidRPr="00707590">
        <w:rPr>
          <w:rFonts w:ascii="Consolas" w:hAnsi="Consolas"/>
        </w:rPr>
        <w:t>DaoCollectionImpl</w:t>
      </w:r>
      <w:r>
        <w:t xml:space="preserve"> and assign it </w:t>
      </w:r>
      <w:r w:rsidR="004563EF">
        <w:rPr>
          <w:rFonts w:ascii="Consolas" w:hAnsi="Consolas"/>
        </w:rPr>
        <w:t>Movie</w:t>
      </w:r>
      <w:r w:rsidRPr="00707590">
        <w:rPr>
          <w:rFonts w:ascii="Consolas" w:hAnsi="Consolas"/>
        </w:rPr>
        <w:t>Dao</w:t>
      </w:r>
      <w:r>
        <w:t xml:space="preserve"> reference variable </w:t>
      </w:r>
      <w:r w:rsidR="004563EF">
        <w:rPr>
          <w:rFonts w:ascii="Consolas" w:hAnsi="Consolas"/>
        </w:rPr>
        <w:t>movie</w:t>
      </w:r>
      <w:r w:rsidRPr="00707590">
        <w:rPr>
          <w:rFonts w:ascii="Consolas" w:hAnsi="Consolas"/>
        </w:rPr>
        <w:t>Dao</w:t>
      </w:r>
      <w:r>
        <w:t>.</w:t>
      </w:r>
    </w:p>
    <w:p w:rsidR="00EF7E1A" w:rsidRDefault="00EF7E1A" w:rsidP="004F7CDA">
      <w:pPr>
        <w:pStyle w:val="Bodytext"/>
        <w:numPr>
          <w:ilvl w:val="0"/>
          <w:numId w:val="26"/>
        </w:numPr>
      </w:pPr>
      <w:r>
        <w:t xml:space="preserve">Invoke </w:t>
      </w:r>
      <w:r w:rsidR="004563EF">
        <w:rPr>
          <w:rFonts w:ascii="Consolas" w:hAnsi="Consolas"/>
        </w:rPr>
        <w:t>movie</w:t>
      </w:r>
      <w:r w:rsidR="00D73C43">
        <w:rPr>
          <w:rFonts w:ascii="Consolas" w:hAnsi="Consolas"/>
        </w:rPr>
        <w:t>Dao</w:t>
      </w:r>
      <w:r w:rsidR="00C22CFE" w:rsidRPr="00C22CFE">
        <w:rPr>
          <w:rFonts w:ascii="Consolas" w:hAnsi="Consolas"/>
        </w:rPr>
        <w:t>.</w:t>
      </w:r>
      <w:r w:rsidRPr="00BB2AEA">
        <w:rPr>
          <w:rFonts w:ascii="Consolas" w:hAnsi="Consolas"/>
        </w:rPr>
        <w:t>get</w:t>
      </w:r>
      <w:r w:rsidR="004563EF">
        <w:rPr>
          <w:rFonts w:ascii="Consolas" w:hAnsi="Consolas"/>
        </w:rPr>
        <w:t>Movie</w:t>
      </w:r>
      <w:r w:rsidRPr="00BB2AEA">
        <w:rPr>
          <w:rFonts w:ascii="Consolas" w:hAnsi="Consolas"/>
        </w:rPr>
        <w:t>ListAdmin()</w:t>
      </w:r>
      <w:r>
        <w:t xml:space="preserve"> and obtain the </w:t>
      </w:r>
      <w:r w:rsidR="004563EF">
        <w:rPr>
          <w:rFonts w:ascii="Consolas" w:hAnsi="Consolas"/>
        </w:rPr>
        <w:t>movie</w:t>
      </w:r>
      <w:r w:rsidRPr="00F05F85">
        <w:rPr>
          <w:rFonts w:ascii="Consolas" w:hAnsi="Consolas"/>
        </w:rPr>
        <w:t>List</w:t>
      </w:r>
    </w:p>
    <w:p w:rsidR="00EF7E1A" w:rsidRDefault="00EF7E1A" w:rsidP="004F7CDA">
      <w:pPr>
        <w:pStyle w:val="Bodytext"/>
        <w:numPr>
          <w:ilvl w:val="0"/>
          <w:numId w:val="26"/>
        </w:numPr>
      </w:pPr>
      <w:r>
        <w:t xml:space="preserve">Iterate through the </w:t>
      </w:r>
      <w:r w:rsidR="004563EF">
        <w:rPr>
          <w:rFonts w:ascii="Consolas" w:hAnsi="Consolas"/>
        </w:rPr>
        <w:t>movie</w:t>
      </w:r>
      <w:r w:rsidRPr="00BB2AEA">
        <w:rPr>
          <w:rFonts w:ascii="Consolas" w:hAnsi="Consolas"/>
        </w:rPr>
        <w:t>List</w:t>
      </w:r>
      <w:r>
        <w:t xml:space="preserve"> and display all attributes of each </w:t>
      </w:r>
      <w:r w:rsidR="00652ED7">
        <w:t>movie</w:t>
      </w:r>
      <w:r>
        <w:t>.</w:t>
      </w:r>
    </w:p>
    <w:p w:rsidR="00427472" w:rsidRDefault="00427472">
      <w:pPr>
        <w:widowControl/>
        <w:spacing w:before="0" w:after="0" w:line="240" w:lineRule="auto"/>
        <w:ind w:right="0"/>
      </w:pPr>
      <w:r>
        <w:br w:type="page"/>
      </w:r>
    </w:p>
    <w:p w:rsidR="00BB2AEA" w:rsidRDefault="00BB2AEA" w:rsidP="00BB2AEA">
      <w:pPr>
        <w:pStyle w:val="Heading1"/>
        <w:jc w:val="left"/>
      </w:pPr>
      <w:bookmarkStart w:id="35" w:name="_Toc11942663"/>
      <w:r>
        <w:lastRenderedPageBreak/>
        <w:t xml:space="preserve">Design for View </w:t>
      </w:r>
      <w:r w:rsidR="00652ED7">
        <w:t>Movie</w:t>
      </w:r>
      <w:r>
        <w:t xml:space="preserve"> List </w:t>
      </w:r>
      <w:r w:rsidR="00F05F85">
        <w:t>Customer</w:t>
      </w:r>
      <w:r>
        <w:t xml:space="preserve"> (EKUC00</w:t>
      </w:r>
      <w:r w:rsidR="00F05F85">
        <w:t>2</w:t>
      </w:r>
      <w:r>
        <w:t>)</w:t>
      </w:r>
      <w:bookmarkEnd w:id="35"/>
    </w:p>
    <w:p w:rsidR="00BB2AEA" w:rsidRDefault="00BB2AEA" w:rsidP="004C1201">
      <w:pPr>
        <w:pStyle w:val="Heading2"/>
      </w:pPr>
      <w:bookmarkStart w:id="36" w:name="_Toc11942664"/>
      <w:r>
        <w:t>Class Diagram</w:t>
      </w:r>
      <w:bookmarkEnd w:id="36"/>
    </w:p>
    <w:p w:rsidR="00BB2AEA" w:rsidRDefault="00BB2AEA" w:rsidP="00BB2AEA">
      <w:pPr>
        <w:pStyle w:val="Bodytext"/>
      </w:pPr>
      <w:r>
        <w:t>The below diagram denotes the methods that needs to be implemented for this use case. Method wise specification is defined after the diagram.</w:t>
      </w:r>
    </w:p>
    <w:p w:rsidR="005C21AD" w:rsidRDefault="00762AF9" w:rsidP="00BB2AEA">
      <w:pPr>
        <w:pStyle w:val="Bodytext"/>
        <w:ind w:left="0"/>
      </w:pPr>
      <w:r w:rsidRPr="00762AF9">
        <w:t xml:space="preserve"> </w:t>
      </w:r>
      <w:r w:rsidR="005C21AD">
        <w:rPr>
          <w:noProof/>
        </w:rPr>
        <w:drawing>
          <wp:inline distT="0" distB="0" distL="0" distR="0">
            <wp:extent cx="5657850" cy="520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7850" cy="5200650"/>
                    </a:xfrm>
                    <a:prstGeom prst="rect">
                      <a:avLst/>
                    </a:prstGeom>
                    <a:noFill/>
                    <a:ln>
                      <a:noFill/>
                    </a:ln>
                  </pic:spPr>
                </pic:pic>
              </a:graphicData>
            </a:graphic>
          </wp:inline>
        </w:drawing>
      </w:r>
    </w:p>
    <w:p w:rsidR="00BB2AEA" w:rsidRDefault="004563EF" w:rsidP="00BB2AEA">
      <w:pPr>
        <w:pStyle w:val="Heading2"/>
      </w:pPr>
      <w:bookmarkStart w:id="37" w:name="_Toc11942665"/>
      <w:r>
        <w:t>Movie</w:t>
      </w:r>
      <w:r w:rsidR="00D73C43">
        <w:t>Dao</w:t>
      </w:r>
      <w:r w:rsidR="00BB2AEA">
        <w:t>.</w:t>
      </w:r>
      <w:r w:rsidR="004E7D4B">
        <w:t>cs</w:t>
      </w:r>
      <w:bookmarkEnd w:id="37"/>
    </w:p>
    <w:p w:rsidR="00BB2AEA" w:rsidRDefault="00BB2AEA" w:rsidP="00BB2AEA">
      <w:pPr>
        <w:pStyle w:val="Bodytext"/>
      </w:pPr>
      <w:r>
        <w:t xml:space="preserve">Add the method </w:t>
      </w:r>
      <w:r w:rsidRPr="00BB2AEA">
        <w:rPr>
          <w:rFonts w:ascii="Consolas" w:hAnsi="Consolas"/>
        </w:rPr>
        <w:t>get</w:t>
      </w:r>
      <w:r w:rsidR="004563EF">
        <w:rPr>
          <w:rFonts w:ascii="Consolas" w:hAnsi="Consolas"/>
        </w:rPr>
        <w:t>Movie</w:t>
      </w:r>
      <w:r w:rsidRPr="00BB2AEA">
        <w:rPr>
          <w:rFonts w:ascii="Consolas" w:hAnsi="Consolas"/>
        </w:rPr>
        <w:t>List</w:t>
      </w:r>
      <w:r>
        <w:rPr>
          <w:rFonts w:ascii="Consolas" w:hAnsi="Consolas"/>
        </w:rPr>
        <w:t>Customer</w:t>
      </w:r>
      <w:r w:rsidRPr="00BB2AEA">
        <w:rPr>
          <w:rFonts w:ascii="Consolas" w:hAnsi="Consolas"/>
        </w:rPr>
        <w:t>(): List&lt;</w:t>
      </w:r>
      <w:r w:rsidR="004563EF">
        <w:rPr>
          <w:rFonts w:ascii="Consolas" w:hAnsi="Consolas"/>
        </w:rPr>
        <w:t>Movie</w:t>
      </w:r>
      <w:r w:rsidRPr="00BB2AEA">
        <w:rPr>
          <w:rFonts w:ascii="Consolas" w:hAnsi="Consolas"/>
        </w:rPr>
        <w:t>&gt;</w:t>
      </w:r>
      <w:r>
        <w:t xml:space="preserve"> in the interface.</w:t>
      </w:r>
    </w:p>
    <w:p w:rsidR="00BB2AEA" w:rsidRDefault="004563EF" w:rsidP="00BB2AEA">
      <w:pPr>
        <w:pStyle w:val="Heading2"/>
      </w:pPr>
      <w:bookmarkStart w:id="38" w:name="_Toc11942666"/>
      <w:r>
        <w:lastRenderedPageBreak/>
        <w:t>Movie</w:t>
      </w:r>
      <w:r w:rsidR="00D73C43">
        <w:t>DaoCollection</w:t>
      </w:r>
      <w:r w:rsidR="00BB2AEA">
        <w:t>Impl.</w:t>
      </w:r>
      <w:r w:rsidR="004E7D4B">
        <w:t>cs</w:t>
      </w:r>
      <w:bookmarkEnd w:id="38"/>
    </w:p>
    <w:p w:rsidR="00B36528" w:rsidRDefault="00B36528" w:rsidP="00B36528">
      <w:pPr>
        <w:pStyle w:val="Bodytext"/>
      </w:pPr>
      <w:r>
        <w:t xml:space="preserve">This class manages the data related to </w:t>
      </w:r>
      <w:r w:rsidR="00652ED7">
        <w:t>Movie</w:t>
      </w:r>
      <w:r>
        <w:t xml:space="preserve">s of </w:t>
      </w:r>
      <w:r w:rsidR="00711D16">
        <w:t>movie cruiser</w:t>
      </w:r>
      <w:r>
        <w:t xml:space="preserve"> application. A new method needs to be added for this use case.</w:t>
      </w:r>
    </w:p>
    <w:p w:rsidR="00BB2AEA" w:rsidRDefault="00BB2AEA" w:rsidP="00BB2AEA">
      <w:pPr>
        <w:pStyle w:val="Bodytext"/>
        <w:rPr>
          <w:rFonts w:cs="Arial"/>
          <w:b/>
        </w:rPr>
      </w:pPr>
      <w:r w:rsidRPr="00F05F85">
        <w:rPr>
          <w:rFonts w:cs="Arial"/>
          <w:b/>
        </w:rPr>
        <w:t>get</w:t>
      </w:r>
      <w:r w:rsidR="004563EF">
        <w:rPr>
          <w:rFonts w:cs="Arial"/>
          <w:b/>
        </w:rPr>
        <w:t>Movie</w:t>
      </w:r>
      <w:r w:rsidRPr="00F05F85">
        <w:rPr>
          <w:rFonts w:cs="Arial"/>
          <w:b/>
        </w:rPr>
        <w:t>ListCustomer(): List&lt;</w:t>
      </w:r>
      <w:r w:rsidR="004563EF">
        <w:rPr>
          <w:rFonts w:cs="Arial"/>
          <w:b/>
        </w:rPr>
        <w:t>Movie</w:t>
      </w:r>
      <w:r w:rsidRPr="00F05F85">
        <w:rPr>
          <w:rFonts w:cs="Arial"/>
          <w:b/>
        </w:rPr>
        <w:t>&gt;</w:t>
      </w:r>
    </w:p>
    <w:p w:rsidR="008955D1" w:rsidRPr="008955D1" w:rsidRDefault="008955D1" w:rsidP="008955D1">
      <w:pPr>
        <w:pStyle w:val="Bodytext"/>
        <w:rPr>
          <w:rFonts w:cs="Arial"/>
        </w:rPr>
      </w:pPr>
      <w:r>
        <w:rPr>
          <w:rFonts w:cs="Arial"/>
        </w:rPr>
        <w:t xml:space="preserve">This method returns the list of </w:t>
      </w:r>
      <w:r w:rsidR="00652ED7">
        <w:rPr>
          <w:rFonts w:cs="Arial"/>
        </w:rPr>
        <w:t>movie</w:t>
      </w:r>
      <w:r>
        <w:rPr>
          <w:rFonts w:cs="Arial"/>
        </w:rPr>
        <w:t xml:space="preserve">s that will be displayed in the </w:t>
      </w:r>
      <w:r w:rsidR="00652ED7">
        <w:rPr>
          <w:rFonts w:cs="Arial"/>
        </w:rPr>
        <w:t>Movie</w:t>
      </w:r>
      <w:r>
        <w:rPr>
          <w:rFonts w:cs="Arial"/>
        </w:rPr>
        <w:t xml:space="preserve"> listing screen for Customer.</w:t>
      </w:r>
    </w:p>
    <w:p w:rsidR="00F05F85" w:rsidRDefault="00F05F85" w:rsidP="004F7CDA">
      <w:pPr>
        <w:pStyle w:val="Bodytext"/>
        <w:numPr>
          <w:ilvl w:val="0"/>
          <w:numId w:val="23"/>
        </w:numPr>
      </w:pPr>
      <w:r>
        <w:t xml:space="preserve">Initialize an </w:t>
      </w:r>
      <w:r w:rsidRPr="00FF4236">
        <w:rPr>
          <w:rFonts w:ascii="Consolas" w:hAnsi="Consolas"/>
        </w:rPr>
        <w:t>ArrayList</w:t>
      </w:r>
      <w:r>
        <w:t xml:space="preserve"> for type </w:t>
      </w:r>
      <w:r w:rsidR="004563EF">
        <w:t>Movie</w:t>
      </w:r>
    </w:p>
    <w:p w:rsidR="00BB2AEA" w:rsidRDefault="00F05F85" w:rsidP="004F7CDA">
      <w:pPr>
        <w:pStyle w:val="Bodytext"/>
        <w:numPr>
          <w:ilvl w:val="0"/>
          <w:numId w:val="23"/>
        </w:numPr>
      </w:pPr>
      <w:r>
        <w:t xml:space="preserve">Iterate through </w:t>
      </w:r>
      <w:r w:rsidR="004563EF">
        <w:rPr>
          <w:rFonts w:ascii="Consolas" w:hAnsi="Consolas"/>
        </w:rPr>
        <w:t>movie</w:t>
      </w:r>
      <w:r w:rsidRPr="00F05F85">
        <w:rPr>
          <w:rFonts w:ascii="Consolas" w:hAnsi="Consolas"/>
        </w:rPr>
        <w:t>List</w:t>
      </w:r>
      <w:r>
        <w:t xml:space="preserve"> and perform </w:t>
      </w:r>
      <w:r w:rsidR="00BB2AEA">
        <w:t xml:space="preserve">the following </w:t>
      </w:r>
      <w:r>
        <w:t>steps</w:t>
      </w:r>
      <w:r w:rsidR="00BB2AEA">
        <w:t>:</w:t>
      </w:r>
    </w:p>
    <w:p w:rsidR="00BB2AEA" w:rsidRDefault="00BB2AEA" w:rsidP="004F7CDA">
      <w:pPr>
        <w:pStyle w:val="Bodytext"/>
        <w:numPr>
          <w:ilvl w:val="1"/>
          <w:numId w:val="23"/>
        </w:numPr>
      </w:pPr>
      <w:r>
        <w:t xml:space="preserve">Is the expiry date of the </w:t>
      </w:r>
      <w:r w:rsidR="00652ED7">
        <w:t>movie</w:t>
      </w:r>
      <w:r>
        <w:t xml:space="preserve"> is after today?</w:t>
      </w:r>
    </w:p>
    <w:p w:rsidR="00BB2AEA" w:rsidRDefault="00BB2AEA" w:rsidP="004F7CDA">
      <w:pPr>
        <w:pStyle w:val="Bodytext"/>
        <w:numPr>
          <w:ilvl w:val="1"/>
          <w:numId w:val="23"/>
        </w:numPr>
      </w:pPr>
      <w:r>
        <w:t xml:space="preserve">Is the </w:t>
      </w:r>
      <w:r w:rsidR="00652ED7">
        <w:t>movie</w:t>
      </w:r>
      <w:r w:rsidR="004E193F">
        <w:t xml:space="preserve"> </w:t>
      </w:r>
      <w:r w:rsidR="00C1382E">
        <w:t>active</w:t>
      </w:r>
      <w:r>
        <w:t>?</w:t>
      </w:r>
    </w:p>
    <w:p w:rsidR="00BB2AEA" w:rsidRDefault="00BB2AEA" w:rsidP="004F7CDA">
      <w:pPr>
        <w:pStyle w:val="Bodytext"/>
        <w:numPr>
          <w:ilvl w:val="1"/>
          <w:numId w:val="23"/>
        </w:numPr>
      </w:pPr>
      <w:r>
        <w:t xml:space="preserve">If the above conditions satisfy, add the </w:t>
      </w:r>
      <w:r w:rsidR="00652ED7">
        <w:t>movie</w:t>
      </w:r>
      <w:r>
        <w:t xml:space="preserve"> into </w:t>
      </w:r>
      <w:r w:rsidR="00F05F85">
        <w:t>the</w:t>
      </w:r>
      <w:r>
        <w:t xml:space="preserve"> </w:t>
      </w:r>
      <w:r w:rsidRPr="00F05F85">
        <w:rPr>
          <w:rFonts w:ascii="Consolas" w:hAnsi="Consolas"/>
        </w:rPr>
        <w:t>ArrayList</w:t>
      </w:r>
      <w:r w:rsidR="00F05F85" w:rsidRPr="00F05F85">
        <w:rPr>
          <w:rFonts w:cs="Arial"/>
        </w:rPr>
        <w:t xml:space="preserve"> created in th</w:t>
      </w:r>
      <w:r w:rsidR="00C22CFE">
        <w:rPr>
          <w:rFonts w:cs="Arial"/>
        </w:rPr>
        <w:t>e first step.</w:t>
      </w:r>
    </w:p>
    <w:p w:rsidR="00BB2AEA" w:rsidRDefault="00BB2AEA" w:rsidP="004F7CDA">
      <w:pPr>
        <w:pStyle w:val="Bodytext"/>
        <w:numPr>
          <w:ilvl w:val="0"/>
          <w:numId w:val="23"/>
        </w:numPr>
      </w:pPr>
      <w:r>
        <w:t xml:space="preserve">Return the filtered </w:t>
      </w:r>
      <w:r w:rsidRPr="00F05F85">
        <w:rPr>
          <w:rFonts w:ascii="Consolas" w:hAnsi="Consolas"/>
        </w:rPr>
        <w:t>ArrayList</w:t>
      </w:r>
      <w:r>
        <w:t xml:space="preserve"> </w:t>
      </w:r>
    </w:p>
    <w:p w:rsidR="00BB2AEA" w:rsidRDefault="004563EF" w:rsidP="00BB2AEA">
      <w:pPr>
        <w:pStyle w:val="Heading2"/>
      </w:pPr>
      <w:bookmarkStart w:id="39" w:name="_Toc11942667"/>
      <w:r>
        <w:t>Movie</w:t>
      </w:r>
      <w:r w:rsidR="00D73C43">
        <w:t>Dao</w:t>
      </w:r>
      <w:r w:rsidR="00BB2AEA">
        <w:t>Test.</w:t>
      </w:r>
      <w:r w:rsidR="004E7D4B">
        <w:t>cs</w:t>
      </w:r>
      <w:bookmarkEnd w:id="39"/>
    </w:p>
    <w:p w:rsidR="00BB2AEA" w:rsidRPr="00F05F85" w:rsidRDefault="00BB2AEA" w:rsidP="00BB2AEA">
      <w:pPr>
        <w:pStyle w:val="Bodytext"/>
        <w:rPr>
          <w:rFonts w:cs="Arial"/>
          <w:b/>
        </w:rPr>
      </w:pPr>
      <w:r w:rsidRPr="00F05F85">
        <w:rPr>
          <w:rFonts w:cs="Arial"/>
          <w:b/>
        </w:rPr>
        <w:t>main(args[]: String): void</w:t>
      </w:r>
    </w:p>
    <w:p w:rsidR="00BB2AEA" w:rsidRDefault="00BB2AEA" w:rsidP="004F7CDA">
      <w:pPr>
        <w:pStyle w:val="Bodytext"/>
        <w:numPr>
          <w:ilvl w:val="0"/>
          <w:numId w:val="28"/>
        </w:numPr>
      </w:pPr>
      <w:r>
        <w:t>Invoke</w:t>
      </w:r>
      <w:r w:rsidR="00C22CFE">
        <w:t xml:space="preserve"> </w:t>
      </w:r>
      <w:r w:rsidR="000561DD">
        <w:rPr>
          <w:rFonts w:ascii="Consolas" w:hAnsi="Consolas"/>
        </w:rPr>
        <w:t>testGet</w:t>
      </w:r>
      <w:r w:rsidR="004563EF">
        <w:rPr>
          <w:rFonts w:ascii="Consolas" w:hAnsi="Consolas"/>
        </w:rPr>
        <w:t>Movie</w:t>
      </w:r>
      <w:r w:rsidRPr="00BB2AEA">
        <w:rPr>
          <w:rFonts w:ascii="Consolas" w:hAnsi="Consolas"/>
        </w:rPr>
        <w:t>List</w:t>
      </w:r>
      <w:r w:rsidR="00F05F85">
        <w:rPr>
          <w:rFonts w:ascii="Consolas" w:hAnsi="Consolas"/>
        </w:rPr>
        <w:t>Customer</w:t>
      </w:r>
      <w:r w:rsidRPr="00BB2AEA">
        <w:rPr>
          <w:rFonts w:ascii="Consolas" w:hAnsi="Consolas"/>
        </w:rPr>
        <w:t>()</w:t>
      </w:r>
    </w:p>
    <w:p w:rsidR="00BB2AEA" w:rsidRPr="00F05F85" w:rsidRDefault="00BB2AEA" w:rsidP="00BB2AEA">
      <w:pPr>
        <w:pStyle w:val="Bodytext"/>
        <w:rPr>
          <w:rFonts w:cs="Arial"/>
          <w:b/>
        </w:rPr>
      </w:pPr>
      <w:r w:rsidRPr="00F05F85">
        <w:rPr>
          <w:rFonts w:cs="Arial"/>
          <w:b/>
        </w:rPr>
        <w:t>testGet</w:t>
      </w:r>
      <w:r w:rsidR="004563EF">
        <w:rPr>
          <w:rFonts w:cs="Arial"/>
          <w:b/>
        </w:rPr>
        <w:t>Movie</w:t>
      </w:r>
      <w:r w:rsidRPr="00F05F85">
        <w:rPr>
          <w:rFonts w:cs="Arial"/>
          <w:b/>
        </w:rPr>
        <w:t>List</w:t>
      </w:r>
      <w:r w:rsidR="00F05F85" w:rsidRPr="00F05F85">
        <w:rPr>
          <w:rFonts w:cs="Arial"/>
          <w:b/>
        </w:rPr>
        <w:t>Customer</w:t>
      </w:r>
      <w:r w:rsidR="00F0508D">
        <w:rPr>
          <w:rFonts w:cs="Arial"/>
          <w:b/>
        </w:rPr>
        <w:t>(): void</w:t>
      </w:r>
    </w:p>
    <w:p w:rsidR="00707590" w:rsidRDefault="00707590" w:rsidP="00707590">
      <w:pPr>
        <w:pStyle w:val="Bodytext"/>
        <w:numPr>
          <w:ilvl w:val="0"/>
          <w:numId w:val="45"/>
        </w:numPr>
      </w:pPr>
      <w:r>
        <w:t xml:space="preserve">Instantiate </w:t>
      </w:r>
      <w:r w:rsidR="004563EF">
        <w:rPr>
          <w:rFonts w:ascii="Consolas" w:hAnsi="Consolas"/>
        </w:rPr>
        <w:t>Movie</w:t>
      </w:r>
      <w:r w:rsidRPr="00707590">
        <w:rPr>
          <w:rFonts w:ascii="Consolas" w:hAnsi="Consolas"/>
        </w:rPr>
        <w:t>DaoCollectionImpl</w:t>
      </w:r>
      <w:r>
        <w:t xml:space="preserve"> and assign it </w:t>
      </w:r>
      <w:r w:rsidR="004563EF">
        <w:rPr>
          <w:rFonts w:ascii="Consolas" w:hAnsi="Consolas"/>
        </w:rPr>
        <w:t>Movie</w:t>
      </w:r>
      <w:r w:rsidRPr="00707590">
        <w:rPr>
          <w:rFonts w:ascii="Consolas" w:hAnsi="Consolas"/>
        </w:rPr>
        <w:t>Dao</w:t>
      </w:r>
      <w:r>
        <w:t xml:space="preserve"> reference variable </w:t>
      </w:r>
      <w:r w:rsidR="004563EF">
        <w:rPr>
          <w:rFonts w:ascii="Consolas" w:hAnsi="Consolas"/>
        </w:rPr>
        <w:t>movie</w:t>
      </w:r>
      <w:r w:rsidRPr="00707590">
        <w:rPr>
          <w:rFonts w:ascii="Consolas" w:hAnsi="Consolas"/>
        </w:rPr>
        <w:t>Dao</w:t>
      </w:r>
      <w:r>
        <w:t>.</w:t>
      </w:r>
    </w:p>
    <w:p w:rsidR="00BB2AEA" w:rsidRDefault="00BB2AEA" w:rsidP="00707590">
      <w:pPr>
        <w:pStyle w:val="Bodytext"/>
        <w:numPr>
          <w:ilvl w:val="0"/>
          <w:numId w:val="45"/>
        </w:numPr>
      </w:pPr>
      <w:r>
        <w:t xml:space="preserve">Invoke </w:t>
      </w:r>
      <w:r w:rsidR="004563EF">
        <w:rPr>
          <w:rFonts w:ascii="Consolas" w:hAnsi="Consolas"/>
        </w:rPr>
        <w:t>movie</w:t>
      </w:r>
      <w:r w:rsidR="00707590" w:rsidRPr="00707590">
        <w:rPr>
          <w:rFonts w:ascii="Consolas" w:hAnsi="Consolas"/>
        </w:rPr>
        <w:t>Dao</w:t>
      </w:r>
      <w:r w:rsidR="00C22CFE" w:rsidRPr="00C22CFE">
        <w:rPr>
          <w:rFonts w:ascii="Consolas" w:hAnsi="Consolas"/>
        </w:rPr>
        <w:t>.</w:t>
      </w:r>
      <w:r w:rsidRPr="00BB2AEA">
        <w:rPr>
          <w:rFonts w:ascii="Consolas" w:hAnsi="Consolas"/>
        </w:rPr>
        <w:t>get</w:t>
      </w:r>
      <w:r w:rsidR="004563EF">
        <w:rPr>
          <w:rFonts w:ascii="Consolas" w:hAnsi="Consolas"/>
        </w:rPr>
        <w:t>Movie</w:t>
      </w:r>
      <w:r w:rsidRPr="00BB2AEA">
        <w:rPr>
          <w:rFonts w:ascii="Consolas" w:hAnsi="Consolas"/>
        </w:rPr>
        <w:t>List</w:t>
      </w:r>
      <w:r w:rsidR="00F05F85">
        <w:rPr>
          <w:rFonts w:ascii="Consolas" w:hAnsi="Consolas"/>
        </w:rPr>
        <w:t>Customer</w:t>
      </w:r>
      <w:r w:rsidRPr="00BB2AEA">
        <w:rPr>
          <w:rFonts w:ascii="Consolas" w:hAnsi="Consolas"/>
        </w:rPr>
        <w:t>()</w:t>
      </w:r>
      <w:r>
        <w:t xml:space="preserve"> and obtain the </w:t>
      </w:r>
      <w:r w:rsidR="004563EF">
        <w:rPr>
          <w:rFonts w:ascii="Consolas" w:hAnsi="Consolas"/>
        </w:rPr>
        <w:t>movie</w:t>
      </w:r>
      <w:r w:rsidRPr="00F05F85">
        <w:rPr>
          <w:rFonts w:ascii="Consolas" w:hAnsi="Consolas"/>
        </w:rPr>
        <w:t>List</w:t>
      </w:r>
    </w:p>
    <w:p w:rsidR="00BB2AEA" w:rsidRDefault="00BB2AEA" w:rsidP="00707590">
      <w:pPr>
        <w:pStyle w:val="Bodytext"/>
        <w:numPr>
          <w:ilvl w:val="0"/>
          <w:numId w:val="45"/>
        </w:numPr>
      </w:pPr>
      <w:r>
        <w:t xml:space="preserve">Iterate through the </w:t>
      </w:r>
      <w:r w:rsidR="004563EF">
        <w:rPr>
          <w:rFonts w:ascii="Consolas" w:hAnsi="Consolas"/>
        </w:rPr>
        <w:t>movie</w:t>
      </w:r>
      <w:r w:rsidRPr="00BB2AEA">
        <w:rPr>
          <w:rFonts w:ascii="Consolas" w:hAnsi="Consolas"/>
        </w:rPr>
        <w:t>List</w:t>
      </w:r>
      <w:r>
        <w:t xml:space="preserve"> and display all attributes of each </w:t>
      </w:r>
      <w:r w:rsidR="00652ED7">
        <w:t>movie</w:t>
      </w:r>
      <w:r>
        <w:t>.</w:t>
      </w:r>
    </w:p>
    <w:p w:rsidR="00875F16" w:rsidRDefault="00875F16" w:rsidP="00875F16">
      <w:pPr>
        <w:pStyle w:val="Bodytext"/>
      </w:pPr>
    </w:p>
    <w:p w:rsidR="00875F16" w:rsidRDefault="00875F16" w:rsidP="00875F16">
      <w:pPr>
        <w:pStyle w:val="Bodytext"/>
      </w:pPr>
    </w:p>
    <w:p w:rsidR="00875F16" w:rsidRDefault="00875F16" w:rsidP="00875F16">
      <w:pPr>
        <w:pStyle w:val="Bodytext"/>
      </w:pPr>
    </w:p>
    <w:p w:rsidR="00875F16" w:rsidRDefault="00875F16" w:rsidP="00875F16">
      <w:pPr>
        <w:pStyle w:val="Bodytext"/>
      </w:pPr>
    </w:p>
    <w:p w:rsidR="00875F16" w:rsidRDefault="00875F16" w:rsidP="00875F16">
      <w:pPr>
        <w:pStyle w:val="Bodytext"/>
      </w:pPr>
    </w:p>
    <w:bookmarkEnd w:id="23"/>
    <w:bookmarkEnd w:id="24"/>
    <w:p w:rsidR="00427472" w:rsidRDefault="00427472">
      <w:pPr>
        <w:widowControl/>
        <w:spacing w:before="0" w:after="0" w:line="240" w:lineRule="auto"/>
        <w:ind w:right="0"/>
        <w:rPr>
          <w:color w:val="EFA800"/>
          <w:sz w:val="44"/>
          <w:szCs w:val="44"/>
        </w:rPr>
      </w:pPr>
      <w:r>
        <w:br w:type="page"/>
      </w:r>
    </w:p>
    <w:p w:rsidR="00F05F85" w:rsidRDefault="00F05F85" w:rsidP="00F05F85">
      <w:pPr>
        <w:pStyle w:val="Heading1"/>
        <w:jc w:val="left"/>
      </w:pPr>
      <w:bookmarkStart w:id="40" w:name="_Toc11942668"/>
      <w:r>
        <w:lastRenderedPageBreak/>
        <w:t xml:space="preserve">Design for Edit </w:t>
      </w:r>
      <w:r w:rsidR="00652ED7">
        <w:t>Movie</w:t>
      </w:r>
      <w:r>
        <w:t xml:space="preserve"> (EKUC003)</w:t>
      </w:r>
      <w:bookmarkEnd w:id="40"/>
    </w:p>
    <w:p w:rsidR="00F05F85" w:rsidRDefault="00F05F85" w:rsidP="00F05F85">
      <w:pPr>
        <w:pStyle w:val="Heading2"/>
      </w:pPr>
      <w:bookmarkStart w:id="41" w:name="_Toc11942669"/>
      <w:r>
        <w:t>Class Diagram</w:t>
      </w:r>
      <w:bookmarkEnd w:id="41"/>
    </w:p>
    <w:p w:rsidR="00F05F85" w:rsidRDefault="00F05F85" w:rsidP="00F05F85">
      <w:pPr>
        <w:pStyle w:val="Bodytext"/>
      </w:pPr>
      <w:r>
        <w:t>The below diagram denotes the methods that needs to be implemented for this use case. Method wise specification is defined after the diagram.</w:t>
      </w:r>
    </w:p>
    <w:p w:rsidR="00F05F85" w:rsidRDefault="00841026" w:rsidP="00F05F85">
      <w:pPr>
        <w:pStyle w:val="Bodytext"/>
        <w:ind w:left="0"/>
      </w:pPr>
      <w:r w:rsidRPr="00841026">
        <w:t xml:space="preserve"> </w:t>
      </w:r>
      <w:r w:rsidR="00875F16" w:rsidRPr="00875F16">
        <w:t xml:space="preserve"> </w:t>
      </w:r>
    </w:p>
    <w:p w:rsidR="00F05F85" w:rsidRDefault="004563EF" w:rsidP="00F05F85">
      <w:pPr>
        <w:pStyle w:val="Heading2"/>
      </w:pPr>
      <w:bookmarkStart w:id="42" w:name="_Toc11942670"/>
      <w:r>
        <w:t>Movie</w:t>
      </w:r>
      <w:r w:rsidR="00D73C43">
        <w:t>Dao</w:t>
      </w:r>
      <w:r w:rsidR="00F05F85">
        <w:t>.</w:t>
      </w:r>
      <w:r w:rsidR="004E7D4B">
        <w:t>cs</w:t>
      </w:r>
      <w:bookmarkEnd w:id="42"/>
    </w:p>
    <w:p w:rsidR="00F05F85" w:rsidRDefault="00F05F85" w:rsidP="004F7CDA">
      <w:pPr>
        <w:pStyle w:val="Bodytext"/>
        <w:numPr>
          <w:ilvl w:val="0"/>
          <w:numId w:val="29"/>
        </w:numPr>
      </w:pPr>
      <w:r>
        <w:t xml:space="preserve">Add method </w:t>
      </w:r>
      <w:r w:rsidR="00F0508D">
        <w:rPr>
          <w:rFonts w:ascii="Consolas" w:hAnsi="Consolas"/>
        </w:rPr>
        <w:t>modify</w:t>
      </w:r>
      <w:r w:rsidR="004563EF">
        <w:rPr>
          <w:rFonts w:ascii="Consolas" w:hAnsi="Consolas"/>
        </w:rPr>
        <w:t>Movie</w:t>
      </w:r>
      <w:r w:rsidRPr="00F05F85">
        <w:rPr>
          <w:rFonts w:ascii="Consolas" w:hAnsi="Consolas"/>
        </w:rPr>
        <w:t>(</w:t>
      </w:r>
      <w:r w:rsidR="004563EF">
        <w:rPr>
          <w:rFonts w:ascii="Consolas" w:hAnsi="Consolas"/>
        </w:rPr>
        <w:t>movie</w:t>
      </w:r>
      <w:r w:rsidR="00F0508D">
        <w:rPr>
          <w:rFonts w:ascii="Consolas" w:hAnsi="Consolas"/>
        </w:rPr>
        <w:t xml:space="preserve">: </w:t>
      </w:r>
      <w:r w:rsidR="004563EF">
        <w:rPr>
          <w:rFonts w:ascii="Consolas" w:hAnsi="Consolas"/>
        </w:rPr>
        <w:t>Movie</w:t>
      </w:r>
      <w:r w:rsidRPr="00F05F85">
        <w:rPr>
          <w:rFonts w:ascii="Consolas" w:hAnsi="Consolas"/>
        </w:rPr>
        <w:t xml:space="preserve">): </w:t>
      </w:r>
      <w:r w:rsidR="00F0508D">
        <w:rPr>
          <w:rFonts w:ascii="Consolas" w:hAnsi="Consolas"/>
        </w:rPr>
        <w:t>void</w:t>
      </w:r>
      <w:r>
        <w:t xml:space="preserve"> in the interface.</w:t>
      </w:r>
    </w:p>
    <w:p w:rsidR="00F05F85" w:rsidRDefault="00F05F85" w:rsidP="004F7CDA">
      <w:pPr>
        <w:pStyle w:val="Bodytext"/>
        <w:numPr>
          <w:ilvl w:val="0"/>
          <w:numId w:val="29"/>
        </w:numPr>
      </w:pPr>
      <w:r>
        <w:t xml:space="preserve">Add method </w:t>
      </w:r>
      <w:r w:rsidRPr="00F05F85">
        <w:rPr>
          <w:rFonts w:ascii="Consolas" w:hAnsi="Consolas"/>
        </w:rPr>
        <w:t>get</w:t>
      </w:r>
      <w:r w:rsidR="004563EF">
        <w:rPr>
          <w:rFonts w:ascii="Consolas" w:hAnsi="Consolas"/>
        </w:rPr>
        <w:t>Movie</w:t>
      </w:r>
      <w:r w:rsidRPr="00F05F85">
        <w:rPr>
          <w:rFonts w:ascii="Consolas" w:hAnsi="Consolas"/>
        </w:rPr>
        <w:t>(</w:t>
      </w:r>
      <w:r w:rsidR="004563EF">
        <w:rPr>
          <w:rFonts w:ascii="Consolas" w:hAnsi="Consolas"/>
        </w:rPr>
        <w:t>movie</w:t>
      </w:r>
      <w:r w:rsidR="00F0508D">
        <w:rPr>
          <w:rFonts w:ascii="Consolas" w:hAnsi="Consolas"/>
        </w:rPr>
        <w:t>Id: long</w:t>
      </w:r>
      <w:r w:rsidRPr="00F05F85">
        <w:rPr>
          <w:rFonts w:ascii="Consolas" w:hAnsi="Consolas"/>
        </w:rPr>
        <w:t xml:space="preserve">): </w:t>
      </w:r>
      <w:r w:rsidR="004563EF">
        <w:rPr>
          <w:rFonts w:ascii="Consolas" w:hAnsi="Consolas"/>
        </w:rPr>
        <w:t>Movie</w:t>
      </w:r>
      <w:r>
        <w:t xml:space="preserve"> in the interface.</w:t>
      </w:r>
    </w:p>
    <w:p w:rsidR="00F05F85" w:rsidRDefault="004563EF" w:rsidP="00F05F85">
      <w:pPr>
        <w:pStyle w:val="Heading2"/>
      </w:pPr>
      <w:bookmarkStart w:id="43" w:name="_Toc11942671"/>
      <w:r>
        <w:t>Movie</w:t>
      </w:r>
      <w:r w:rsidR="00D73C43">
        <w:t>DaoCollection</w:t>
      </w:r>
      <w:r w:rsidR="00F05F85">
        <w:t>Impl.</w:t>
      </w:r>
      <w:r w:rsidR="004E7D4B">
        <w:t>cs</w:t>
      </w:r>
      <w:bookmarkEnd w:id="43"/>
    </w:p>
    <w:p w:rsidR="00B36528" w:rsidRDefault="00B36528" w:rsidP="00B36528">
      <w:pPr>
        <w:pStyle w:val="Bodytext"/>
      </w:pPr>
      <w:r>
        <w:t xml:space="preserve">This class manages the data related to </w:t>
      </w:r>
      <w:r w:rsidR="00652ED7">
        <w:t>Movie</w:t>
      </w:r>
      <w:r>
        <w:t xml:space="preserve">s of </w:t>
      </w:r>
      <w:r w:rsidR="00711D16">
        <w:t>movie cruiser</w:t>
      </w:r>
      <w:r>
        <w:t xml:space="preserve"> application. A new method needs to be added for this use case.</w:t>
      </w:r>
    </w:p>
    <w:p w:rsidR="00F05F85" w:rsidRDefault="00F0508D" w:rsidP="00F05F85">
      <w:pPr>
        <w:pStyle w:val="Bodytext"/>
        <w:rPr>
          <w:rFonts w:cs="Arial"/>
          <w:b/>
        </w:rPr>
      </w:pPr>
      <w:r>
        <w:rPr>
          <w:rFonts w:cs="Arial"/>
          <w:b/>
        </w:rPr>
        <w:t>modify</w:t>
      </w:r>
      <w:r w:rsidR="004563EF">
        <w:rPr>
          <w:rFonts w:cs="Arial"/>
          <w:b/>
        </w:rPr>
        <w:t>Movie</w:t>
      </w:r>
      <w:r w:rsidR="00F05F85" w:rsidRPr="00F05F85">
        <w:rPr>
          <w:rFonts w:cs="Arial"/>
          <w:b/>
        </w:rPr>
        <w:t>(</w:t>
      </w:r>
      <w:r w:rsidR="004563EF">
        <w:rPr>
          <w:rFonts w:cs="Arial"/>
          <w:b/>
        </w:rPr>
        <w:t>movie</w:t>
      </w:r>
      <w:r>
        <w:rPr>
          <w:rFonts w:cs="Arial"/>
          <w:b/>
        </w:rPr>
        <w:t xml:space="preserve">: </w:t>
      </w:r>
      <w:r w:rsidR="004563EF">
        <w:rPr>
          <w:rFonts w:cs="Arial"/>
          <w:b/>
        </w:rPr>
        <w:t>Movie</w:t>
      </w:r>
      <w:r w:rsidR="00F05F85" w:rsidRPr="00F05F85">
        <w:rPr>
          <w:rFonts w:cs="Arial"/>
          <w:b/>
        </w:rPr>
        <w:t xml:space="preserve">): </w:t>
      </w:r>
      <w:r>
        <w:rPr>
          <w:rFonts w:cs="Arial"/>
          <w:b/>
        </w:rPr>
        <w:t>void</w:t>
      </w:r>
    </w:p>
    <w:p w:rsidR="008955D1" w:rsidRPr="008955D1" w:rsidRDefault="008955D1" w:rsidP="00F05F85">
      <w:pPr>
        <w:pStyle w:val="Bodytext"/>
        <w:rPr>
          <w:rFonts w:cs="Arial"/>
        </w:rPr>
      </w:pPr>
      <w:r>
        <w:rPr>
          <w:rFonts w:cs="Arial"/>
        </w:rPr>
        <w:t xml:space="preserve">This method will be used to change the </w:t>
      </w:r>
      <w:r w:rsidR="00652ED7">
        <w:rPr>
          <w:rFonts w:cs="Arial"/>
        </w:rPr>
        <w:t>movie</w:t>
      </w:r>
      <w:r>
        <w:rPr>
          <w:rFonts w:cs="Arial"/>
        </w:rPr>
        <w:t xml:space="preserve"> data in the list of </w:t>
      </w:r>
      <w:r w:rsidR="00652ED7">
        <w:rPr>
          <w:rFonts w:cs="Arial"/>
        </w:rPr>
        <w:t>movie</w:t>
      </w:r>
      <w:r>
        <w:rPr>
          <w:rFonts w:cs="Arial"/>
        </w:rPr>
        <w:t>s. This method will be invoked when Customer submits the user form.</w:t>
      </w:r>
    </w:p>
    <w:p w:rsidR="00F0508D" w:rsidRDefault="00F0508D" w:rsidP="004F7CDA">
      <w:pPr>
        <w:pStyle w:val="Bodytext"/>
        <w:numPr>
          <w:ilvl w:val="0"/>
          <w:numId w:val="21"/>
        </w:numPr>
      </w:pPr>
      <w:r>
        <w:t xml:space="preserve">Iterate through the </w:t>
      </w:r>
      <w:r w:rsidR="004563EF">
        <w:rPr>
          <w:rFonts w:ascii="Consolas" w:hAnsi="Consolas"/>
        </w:rPr>
        <w:t>movie</w:t>
      </w:r>
      <w:r w:rsidRPr="00F0508D">
        <w:rPr>
          <w:rFonts w:ascii="Consolas" w:hAnsi="Consolas"/>
        </w:rPr>
        <w:t>List</w:t>
      </w:r>
      <w:r>
        <w:t xml:space="preserve"> and find the matching </w:t>
      </w:r>
      <w:r w:rsidR="00652ED7">
        <w:t>movie</w:t>
      </w:r>
    </w:p>
    <w:p w:rsidR="00F0508D" w:rsidRDefault="00F0508D" w:rsidP="004F7CDA">
      <w:pPr>
        <w:pStyle w:val="Bodytext"/>
        <w:numPr>
          <w:ilvl w:val="0"/>
          <w:numId w:val="21"/>
        </w:numPr>
      </w:pPr>
      <w:r>
        <w:t xml:space="preserve">Update the matching </w:t>
      </w:r>
      <w:r w:rsidR="004563EF">
        <w:rPr>
          <w:rFonts w:ascii="Consolas" w:hAnsi="Consolas"/>
        </w:rPr>
        <w:t>movie</w:t>
      </w:r>
      <w:r>
        <w:t xml:space="preserve"> in the </w:t>
      </w:r>
      <w:r w:rsidRPr="00F0508D">
        <w:rPr>
          <w:rFonts w:ascii="Consolas" w:hAnsi="Consolas"/>
        </w:rPr>
        <w:t>ArrayList</w:t>
      </w:r>
    </w:p>
    <w:p w:rsidR="00F0508D" w:rsidRDefault="00F0508D" w:rsidP="00F0508D">
      <w:pPr>
        <w:pStyle w:val="Bodytext"/>
        <w:rPr>
          <w:b/>
        </w:rPr>
      </w:pPr>
      <w:r w:rsidRPr="008B5792">
        <w:rPr>
          <w:b/>
        </w:rPr>
        <w:t>get</w:t>
      </w:r>
      <w:r w:rsidR="004563EF">
        <w:rPr>
          <w:b/>
        </w:rPr>
        <w:t>Movie</w:t>
      </w:r>
      <w:r w:rsidRPr="008B5792">
        <w:rPr>
          <w:b/>
        </w:rPr>
        <w:t>(</w:t>
      </w:r>
      <w:r w:rsidR="004563EF">
        <w:rPr>
          <w:b/>
        </w:rPr>
        <w:t>movie</w:t>
      </w:r>
      <w:r>
        <w:rPr>
          <w:b/>
        </w:rPr>
        <w:t>Id: long</w:t>
      </w:r>
      <w:r w:rsidRPr="008B5792">
        <w:rPr>
          <w:b/>
        </w:rPr>
        <w:t>)</w:t>
      </w:r>
      <w:r>
        <w:rPr>
          <w:b/>
        </w:rPr>
        <w:t xml:space="preserve">: </w:t>
      </w:r>
      <w:r w:rsidR="004563EF">
        <w:rPr>
          <w:b/>
        </w:rPr>
        <w:t>Movie</w:t>
      </w:r>
    </w:p>
    <w:p w:rsidR="008955D1" w:rsidRPr="008955D1" w:rsidRDefault="008955D1" w:rsidP="00F0508D">
      <w:pPr>
        <w:pStyle w:val="Bodytext"/>
      </w:pPr>
      <w:r>
        <w:t xml:space="preserve">This method is used to retrieve a particular </w:t>
      </w:r>
      <w:r w:rsidR="00652ED7">
        <w:t>movie</w:t>
      </w:r>
      <w:r>
        <w:t xml:space="preserve">’s detail from the </w:t>
      </w:r>
      <w:r w:rsidR="00652ED7">
        <w:t>movie</w:t>
      </w:r>
      <w:r>
        <w:t xml:space="preserve"> list. This method will be invoked when user click on Edit link in </w:t>
      </w:r>
      <w:r w:rsidR="00652ED7">
        <w:t>movie</w:t>
      </w:r>
      <w:r>
        <w:t xml:space="preserve"> listing screen of Admin.</w:t>
      </w:r>
    </w:p>
    <w:p w:rsidR="00F0508D" w:rsidRDefault="00F0508D" w:rsidP="004F7CDA">
      <w:pPr>
        <w:pStyle w:val="Bodytext"/>
        <w:numPr>
          <w:ilvl w:val="0"/>
          <w:numId w:val="22"/>
        </w:numPr>
      </w:pPr>
      <w:r>
        <w:t xml:space="preserve">Iterate through </w:t>
      </w:r>
      <w:r w:rsidR="004563EF">
        <w:rPr>
          <w:rFonts w:ascii="Consolas" w:hAnsi="Consolas"/>
        </w:rPr>
        <w:t>movie</w:t>
      </w:r>
      <w:r w:rsidRPr="00F0508D">
        <w:rPr>
          <w:rFonts w:ascii="Consolas" w:hAnsi="Consolas"/>
        </w:rPr>
        <w:t>List</w:t>
      </w:r>
      <w:r>
        <w:t xml:space="preserve"> and find the matching </w:t>
      </w:r>
      <w:r w:rsidR="00652ED7">
        <w:t>movie</w:t>
      </w:r>
    </w:p>
    <w:p w:rsidR="00F05F85" w:rsidRDefault="00F0508D" w:rsidP="004F7CDA">
      <w:pPr>
        <w:pStyle w:val="Bodytext"/>
        <w:numPr>
          <w:ilvl w:val="0"/>
          <w:numId w:val="22"/>
        </w:numPr>
      </w:pPr>
      <w:r>
        <w:t xml:space="preserve">Return the matching </w:t>
      </w:r>
      <w:r w:rsidR="004563EF">
        <w:rPr>
          <w:rFonts w:ascii="Consolas" w:hAnsi="Consolas"/>
        </w:rPr>
        <w:t>movie</w:t>
      </w:r>
      <w:r>
        <w:t xml:space="preserve"> from the </w:t>
      </w:r>
      <w:r w:rsidR="004563EF">
        <w:rPr>
          <w:rFonts w:ascii="Consolas" w:hAnsi="Consolas"/>
        </w:rPr>
        <w:t>movie</w:t>
      </w:r>
      <w:r w:rsidRPr="00F0508D">
        <w:rPr>
          <w:rFonts w:ascii="Consolas" w:hAnsi="Consolas"/>
        </w:rPr>
        <w:t>List</w:t>
      </w:r>
    </w:p>
    <w:p w:rsidR="00F05F85" w:rsidRDefault="004563EF" w:rsidP="00F05F85">
      <w:pPr>
        <w:pStyle w:val="Heading2"/>
      </w:pPr>
      <w:bookmarkStart w:id="44" w:name="_Toc11942672"/>
      <w:r>
        <w:t>Movie</w:t>
      </w:r>
      <w:r w:rsidR="00D73C43">
        <w:t>Dao</w:t>
      </w:r>
      <w:r w:rsidR="00F05F85">
        <w:t>Test.</w:t>
      </w:r>
      <w:r w:rsidR="004E7D4B">
        <w:t>cs</w:t>
      </w:r>
      <w:bookmarkEnd w:id="44"/>
    </w:p>
    <w:p w:rsidR="00F05F85" w:rsidRPr="00F05F85" w:rsidRDefault="00F05F85" w:rsidP="00F05F85">
      <w:pPr>
        <w:pStyle w:val="Bodytext"/>
        <w:rPr>
          <w:rFonts w:cs="Arial"/>
          <w:b/>
        </w:rPr>
      </w:pPr>
      <w:r w:rsidRPr="00F05F85">
        <w:rPr>
          <w:rFonts w:cs="Arial"/>
          <w:b/>
        </w:rPr>
        <w:t>main(args[]: String): void</w:t>
      </w:r>
    </w:p>
    <w:p w:rsidR="00F05F85" w:rsidRDefault="00F05F85" w:rsidP="004F7CDA">
      <w:pPr>
        <w:pStyle w:val="Bodytext"/>
        <w:numPr>
          <w:ilvl w:val="0"/>
          <w:numId w:val="30"/>
        </w:numPr>
      </w:pPr>
      <w:r>
        <w:t xml:space="preserve">Invoke </w:t>
      </w:r>
      <w:r w:rsidR="00F0508D">
        <w:rPr>
          <w:rFonts w:ascii="Consolas" w:hAnsi="Consolas"/>
        </w:rPr>
        <w:t>testModify</w:t>
      </w:r>
      <w:r w:rsidR="004563EF">
        <w:rPr>
          <w:rFonts w:ascii="Consolas" w:hAnsi="Consolas"/>
        </w:rPr>
        <w:t>Movie</w:t>
      </w:r>
      <w:r w:rsidRPr="00BB2AEA">
        <w:rPr>
          <w:rFonts w:ascii="Consolas" w:hAnsi="Consolas"/>
        </w:rPr>
        <w:t>()</w:t>
      </w:r>
    </w:p>
    <w:p w:rsidR="00F05F85" w:rsidRPr="00F05F85" w:rsidRDefault="00F0508D" w:rsidP="00F05F85">
      <w:pPr>
        <w:pStyle w:val="Bodytext"/>
        <w:rPr>
          <w:rFonts w:cs="Arial"/>
          <w:b/>
        </w:rPr>
      </w:pPr>
      <w:r>
        <w:rPr>
          <w:rFonts w:cs="Arial"/>
          <w:b/>
        </w:rPr>
        <w:t>testModify</w:t>
      </w:r>
      <w:r w:rsidR="004563EF">
        <w:rPr>
          <w:rFonts w:cs="Arial"/>
          <w:b/>
        </w:rPr>
        <w:t>Movie</w:t>
      </w:r>
      <w:r w:rsidR="00F05F85" w:rsidRPr="00F05F85">
        <w:rPr>
          <w:rFonts w:cs="Arial"/>
          <w:b/>
        </w:rPr>
        <w:t xml:space="preserve">(): </w:t>
      </w:r>
      <w:r>
        <w:rPr>
          <w:rFonts w:cs="Arial"/>
          <w:b/>
        </w:rPr>
        <w:t>void</w:t>
      </w:r>
    </w:p>
    <w:p w:rsidR="00F0508D" w:rsidRDefault="00F0508D" w:rsidP="004F7CDA">
      <w:pPr>
        <w:pStyle w:val="Bodytext"/>
        <w:numPr>
          <w:ilvl w:val="0"/>
          <w:numId w:val="31"/>
        </w:numPr>
      </w:pPr>
      <w:r>
        <w:t xml:space="preserve">Create </w:t>
      </w:r>
      <w:r w:rsidR="00A01D6C">
        <w:t>an</w:t>
      </w:r>
      <w:r>
        <w:t xml:space="preserve"> instance for </w:t>
      </w:r>
      <w:r w:rsidR="00652ED7">
        <w:t>Movie</w:t>
      </w:r>
      <w:r>
        <w:t xml:space="preserve"> with id matching with one of the </w:t>
      </w:r>
      <w:r w:rsidR="00652ED7">
        <w:t>movie</w:t>
      </w:r>
      <w:r>
        <w:t xml:space="preserve"> already added to the </w:t>
      </w:r>
      <w:r w:rsidR="004563EF">
        <w:t>movie</w:t>
      </w:r>
      <w:r>
        <w:t>List.</w:t>
      </w:r>
    </w:p>
    <w:p w:rsidR="00707590" w:rsidRDefault="00707590" w:rsidP="00707590">
      <w:pPr>
        <w:pStyle w:val="Bodytext"/>
        <w:numPr>
          <w:ilvl w:val="0"/>
          <w:numId w:val="31"/>
        </w:numPr>
      </w:pPr>
      <w:r>
        <w:lastRenderedPageBreak/>
        <w:t xml:space="preserve">Instantiate </w:t>
      </w:r>
      <w:r w:rsidR="004563EF">
        <w:rPr>
          <w:rFonts w:ascii="Consolas" w:hAnsi="Consolas"/>
        </w:rPr>
        <w:t>Movie</w:t>
      </w:r>
      <w:r w:rsidRPr="00707590">
        <w:rPr>
          <w:rFonts w:ascii="Consolas" w:hAnsi="Consolas"/>
        </w:rPr>
        <w:t>DaoCollectionImpl</w:t>
      </w:r>
      <w:r>
        <w:t xml:space="preserve"> and assign it </w:t>
      </w:r>
      <w:r w:rsidR="004563EF">
        <w:rPr>
          <w:rFonts w:ascii="Consolas" w:hAnsi="Consolas"/>
        </w:rPr>
        <w:t>Movie</w:t>
      </w:r>
      <w:r w:rsidRPr="00707590">
        <w:rPr>
          <w:rFonts w:ascii="Consolas" w:hAnsi="Consolas"/>
        </w:rPr>
        <w:t>Dao</w:t>
      </w:r>
      <w:r>
        <w:t xml:space="preserve"> reference variable </w:t>
      </w:r>
      <w:r w:rsidR="004563EF">
        <w:rPr>
          <w:rFonts w:ascii="Consolas" w:hAnsi="Consolas"/>
        </w:rPr>
        <w:t>movie</w:t>
      </w:r>
      <w:r w:rsidRPr="00707590">
        <w:rPr>
          <w:rFonts w:ascii="Consolas" w:hAnsi="Consolas"/>
        </w:rPr>
        <w:t>Dao</w:t>
      </w:r>
      <w:r>
        <w:t>.</w:t>
      </w:r>
    </w:p>
    <w:p w:rsidR="00F05F85" w:rsidRDefault="00F05F85" w:rsidP="004F7CDA">
      <w:pPr>
        <w:pStyle w:val="Bodytext"/>
        <w:numPr>
          <w:ilvl w:val="0"/>
          <w:numId w:val="31"/>
        </w:numPr>
      </w:pPr>
      <w:r>
        <w:t xml:space="preserve">Invoke </w:t>
      </w:r>
      <w:r w:rsidR="004563EF">
        <w:rPr>
          <w:rFonts w:ascii="Consolas" w:hAnsi="Consolas"/>
        </w:rPr>
        <w:t>Movie</w:t>
      </w:r>
      <w:r w:rsidR="00707590" w:rsidRPr="00707590">
        <w:rPr>
          <w:rFonts w:ascii="Consolas" w:hAnsi="Consolas"/>
        </w:rPr>
        <w:t>Dao</w:t>
      </w:r>
      <w:r w:rsidR="00C22CFE" w:rsidRPr="00C22CFE">
        <w:rPr>
          <w:rFonts w:ascii="Consolas" w:hAnsi="Consolas"/>
        </w:rPr>
        <w:t>.</w:t>
      </w:r>
      <w:r w:rsidR="00111F91">
        <w:rPr>
          <w:rFonts w:ascii="Consolas" w:hAnsi="Consolas"/>
        </w:rPr>
        <w:t>m</w:t>
      </w:r>
      <w:r w:rsidR="00F0508D">
        <w:rPr>
          <w:rFonts w:ascii="Consolas" w:hAnsi="Consolas"/>
        </w:rPr>
        <w:t>odify</w:t>
      </w:r>
      <w:r w:rsidR="004563EF">
        <w:rPr>
          <w:rFonts w:ascii="Consolas" w:hAnsi="Consolas"/>
        </w:rPr>
        <w:t>Movie</w:t>
      </w:r>
      <w:r w:rsidRPr="00BB2AEA">
        <w:rPr>
          <w:rFonts w:ascii="Consolas" w:hAnsi="Consolas"/>
        </w:rPr>
        <w:t>(</w:t>
      </w:r>
      <w:r w:rsidR="004563EF">
        <w:rPr>
          <w:rFonts w:ascii="Consolas" w:hAnsi="Consolas"/>
        </w:rPr>
        <w:t>movie</w:t>
      </w:r>
      <w:r w:rsidRPr="00BB2AEA">
        <w:rPr>
          <w:rFonts w:ascii="Consolas" w:hAnsi="Consolas"/>
        </w:rPr>
        <w:t>)</w:t>
      </w:r>
      <w:r>
        <w:t xml:space="preserve"> </w:t>
      </w:r>
      <w:r w:rsidR="00F0508D">
        <w:t xml:space="preserve">by passing the </w:t>
      </w:r>
      <w:r w:rsidR="00652ED7">
        <w:t>movie</w:t>
      </w:r>
      <w:r w:rsidR="00F0508D">
        <w:t xml:space="preserve"> created in the </w:t>
      </w:r>
      <w:r w:rsidR="00FF4236">
        <w:t>first</w:t>
      </w:r>
      <w:r w:rsidR="00F0508D">
        <w:t xml:space="preserve"> step.</w:t>
      </w:r>
    </w:p>
    <w:p w:rsidR="00F0508D" w:rsidRPr="00875F16" w:rsidRDefault="00A01D6C" w:rsidP="004F7CDA">
      <w:pPr>
        <w:pStyle w:val="Bodytext"/>
        <w:numPr>
          <w:ilvl w:val="0"/>
          <w:numId w:val="31"/>
        </w:numPr>
      </w:pPr>
      <w:r>
        <w:t>Invoke</w:t>
      </w:r>
      <w:r w:rsidR="00F0508D">
        <w:t xml:space="preserve"> </w:t>
      </w:r>
      <w:r w:rsidR="004563EF">
        <w:rPr>
          <w:rFonts w:ascii="Consolas" w:hAnsi="Consolas"/>
        </w:rPr>
        <w:t>movie</w:t>
      </w:r>
      <w:r w:rsidR="00FF4236" w:rsidRPr="00707590">
        <w:rPr>
          <w:rFonts w:ascii="Consolas" w:hAnsi="Consolas"/>
        </w:rPr>
        <w:t>Dao</w:t>
      </w:r>
      <w:r w:rsidR="00111F91" w:rsidRPr="00C22CFE">
        <w:rPr>
          <w:rFonts w:ascii="Consolas" w:hAnsi="Consolas"/>
        </w:rPr>
        <w:t>.</w:t>
      </w:r>
      <w:r w:rsidR="00111F91">
        <w:rPr>
          <w:rFonts w:ascii="Consolas" w:hAnsi="Consolas"/>
        </w:rPr>
        <w:t>get</w:t>
      </w:r>
      <w:r w:rsidR="004563EF">
        <w:rPr>
          <w:rFonts w:ascii="Consolas" w:hAnsi="Consolas"/>
        </w:rPr>
        <w:t>Movie</w:t>
      </w:r>
      <w:r w:rsidR="00111F91">
        <w:rPr>
          <w:rFonts w:ascii="Consolas" w:hAnsi="Consolas"/>
        </w:rPr>
        <w:t>(producId)</w:t>
      </w:r>
      <w:r w:rsidR="00111F91">
        <w:rPr>
          <w:rFonts w:cs="Arial"/>
        </w:rPr>
        <w:t xml:space="preserve"> to read and check if the </w:t>
      </w:r>
      <w:r w:rsidR="00652ED7">
        <w:rPr>
          <w:rFonts w:cs="Arial"/>
        </w:rPr>
        <w:t>movie</w:t>
      </w:r>
      <w:r w:rsidR="00111F91">
        <w:rPr>
          <w:rFonts w:cs="Arial"/>
        </w:rPr>
        <w:t xml:space="preserve"> details are modified.</w:t>
      </w:r>
    </w:p>
    <w:p w:rsidR="00875F16" w:rsidRDefault="00875F16">
      <w:pPr>
        <w:widowControl/>
        <w:spacing w:before="0" w:after="0" w:line="240" w:lineRule="auto"/>
        <w:ind w:right="0"/>
        <w:rPr>
          <w:rFonts w:cs="Arial"/>
        </w:rPr>
      </w:pPr>
      <w:r>
        <w:rPr>
          <w:rFonts w:cs="Arial"/>
        </w:rPr>
        <w:br w:type="page"/>
      </w:r>
    </w:p>
    <w:p w:rsidR="00111F91" w:rsidRDefault="00111F91" w:rsidP="00111F91">
      <w:pPr>
        <w:pStyle w:val="Heading1"/>
        <w:jc w:val="left"/>
      </w:pPr>
      <w:bookmarkStart w:id="45" w:name="_Toc11942673"/>
      <w:r>
        <w:lastRenderedPageBreak/>
        <w:t xml:space="preserve">Design for </w:t>
      </w:r>
      <w:r w:rsidR="002C62D8">
        <w:t xml:space="preserve">Add to </w:t>
      </w:r>
      <w:r w:rsidR="00652ED7">
        <w:t>Favorites</w:t>
      </w:r>
      <w:r>
        <w:t xml:space="preserve"> (EKUC004)</w:t>
      </w:r>
      <w:bookmarkEnd w:id="45"/>
    </w:p>
    <w:p w:rsidR="00111F91" w:rsidRDefault="00111F91" w:rsidP="00111F91">
      <w:pPr>
        <w:pStyle w:val="Heading2"/>
      </w:pPr>
      <w:bookmarkStart w:id="46" w:name="_Toc11942674"/>
      <w:r>
        <w:t>Class Diagram</w:t>
      </w:r>
      <w:bookmarkEnd w:id="46"/>
    </w:p>
    <w:p w:rsidR="00111F91" w:rsidRDefault="00111F91" w:rsidP="00111F91">
      <w:pPr>
        <w:pStyle w:val="Bodytext"/>
      </w:pPr>
      <w:r>
        <w:t>The below diagram denotes the methods that needs to be implemented for this use case. Method wise specification is defined after the diagram.</w:t>
      </w:r>
    </w:p>
    <w:p w:rsidR="006370C0" w:rsidRDefault="00875F16" w:rsidP="00111F91">
      <w:pPr>
        <w:pStyle w:val="Bodytext"/>
        <w:ind w:left="0"/>
      </w:pPr>
      <w:r w:rsidRPr="00875F16">
        <w:t xml:space="preserve"> </w:t>
      </w:r>
      <w:r w:rsidR="006370C0">
        <w:rPr>
          <w:noProof/>
        </w:rPr>
        <w:drawing>
          <wp:inline distT="0" distB="0" distL="0" distR="0">
            <wp:extent cx="5676900" cy="521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5219700"/>
                    </a:xfrm>
                    <a:prstGeom prst="rect">
                      <a:avLst/>
                    </a:prstGeom>
                    <a:noFill/>
                    <a:ln>
                      <a:noFill/>
                    </a:ln>
                  </pic:spPr>
                </pic:pic>
              </a:graphicData>
            </a:graphic>
          </wp:inline>
        </w:drawing>
      </w:r>
    </w:p>
    <w:p w:rsidR="00111F91" w:rsidRDefault="00652ED7" w:rsidP="00111F91">
      <w:pPr>
        <w:pStyle w:val="Heading2"/>
      </w:pPr>
      <w:bookmarkStart w:id="47" w:name="_Toc11942675"/>
      <w:r>
        <w:t>Favorites</w:t>
      </w:r>
      <w:r w:rsidR="00D73C43">
        <w:t>Dao</w:t>
      </w:r>
      <w:r w:rsidR="00111F91">
        <w:t>.</w:t>
      </w:r>
      <w:r w:rsidR="004E7D4B">
        <w:t>cs</w:t>
      </w:r>
      <w:bookmarkEnd w:id="47"/>
    </w:p>
    <w:p w:rsidR="00111F91" w:rsidRDefault="00111F91" w:rsidP="004F7CDA">
      <w:pPr>
        <w:pStyle w:val="Bodytext"/>
        <w:numPr>
          <w:ilvl w:val="0"/>
          <w:numId w:val="32"/>
        </w:numPr>
      </w:pPr>
      <w:r>
        <w:t xml:space="preserve">Add method </w:t>
      </w:r>
      <w:r w:rsidR="002C62D8" w:rsidRPr="002C62D8">
        <w:rPr>
          <w:rFonts w:ascii="Consolas" w:hAnsi="Consolas"/>
        </w:rPr>
        <w:t>add</w:t>
      </w:r>
      <w:r w:rsidR="00652ED7">
        <w:rPr>
          <w:rFonts w:ascii="Consolas" w:hAnsi="Consolas"/>
        </w:rPr>
        <w:t>Favorites</w:t>
      </w:r>
      <w:r w:rsidR="002C62D8" w:rsidRPr="002C62D8">
        <w:rPr>
          <w:rFonts w:ascii="Consolas" w:hAnsi="Consolas"/>
        </w:rPr>
        <w:t xml:space="preserve">Item(userId: long, </w:t>
      </w:r>
      <w:r w:rsidR="004563EF">
        <w:rPr>
          <w:rFonts w:ascii="Consolas" w:hAnsi="Consolas"/>
        </w:rPr>
        <w:t>movie</w:t>
      </w:r>
      <w:r w:rsidR="002C62D8" w:rsidRPr="002C62D8">
        <w:rPr>
          <w:rFonts w:ascii="Consolas" w:hAnsi="Consolas"/>
        </w:rPr>
        <w:t>Id: long): void</w:t>
      </w:r>
      <w:r>
        <w:t xml:space="preserve"> in the interface.</w:t>
      </w:r>
    </w:p>
    <w:p w:rsidR="00111F91" w:rsidRDefault="00652ED7" w:rsidP="002C62D8">
      <w:pPr>
        <w:pStyle w:val="Heading2"/>
      </w:pPr>
      <w:bookmarkStart w:id="48" w:name="_Toc11942676"/>
      <w:r>
        <w:t>Favorites</w:t>
      </w:r>
      <w:r w:rsidR="00D73C43">
        <w:t>DaoCollection</w:t>
      </w:r>
      <w:r w:rsidR="002C62D8" w:rsidRPr="002C62D8">
        <w:t>Impl</w:t>
      </w:r>
      <w:r w:rsidR="00111F91">
        <w:t>.</w:t>
      </w:r>
      <w:r w:rsidR="004E7D4B">
        <w:t>cs</w:t>
      </w:r>
      <w:bookmarkEnd w:id="48"/>
    </w:p>
    <w:p w:rsidR="00B36528" w:rsidRDefault="00B36528" w:rsidP="00B36528">
      <w:pPr>
        <w:pStyle w:val="Bodytext"/>
      </w:pPr>
      <w:r>
        <w:t xml:space="preserve">This class manages the data related to </w:t>
      </w:r>
      <w:r w:rsidR="00652ED7">
        <w:t>Favorites</w:t>
      </w:r>
      <w:r>
        <w:t xml:space="preserve"> of all users of </w:t>
      </w:r>
      <w:r w:rsidR="00711D16">
        <w:t>movie cruiser</w:t>
      </w:r>
      <w:r>
        <w:t xml:space="preserve"> application. </w:t>
      </w:r>
      <w:r>
        <w:lastRenderedPageBreak/>
        <w:t>A new method needs to be added for this use case.</w:t>
      </w:r>
    </w:p>
    <w:p w:rsidR="008955D1" w:rsidRDefault="002C62D8" w:rsidP="002C62D8">
      <w:pPr>
        <w:pStyle w:val="Bodytext"/>
        <w:rPr>
          <w:b/>
        </w:rPr>
      </w:pPr>
      <w:r w:rsidRPr="002C62D8">
        <w:rPr>
          <w:b/>
        </w:rPr>
        <w:t xml:space="preserve">Constructor </w:t>
      </w:r>
      <w:r w:rsidR="00652ED7">
        <w:rPr>
          <w:b/>
        </w:rPr>
        <w:t>Favorites</w:t>
      </w:r>
      <w:r w:rsidR="00D73C43">
        <w:rPr>
          <w:b/>
        </w:rPr>
        <w:t>DaoCollection</w:t>
      </w:r>
      <w:r w:rsidRPr="002C62D8">
        <w:rPr>
          <w:b/>
        </w:rPr>
        <w:t>Impl()</w:t>
      </w:r>
    </w:p>
    <w:p w:rsidR="002C62D8" w:rsidRPr="008955D1" w:rsidRDefault="00C5400F" w:rsidP="002C62D8">
      <w:pPr>
        <w:pStyle w:val="Bodytext"/>
      </w:pPr>
      <w:r>
        <w:t xml:space="preserve">Data for all users will be stored in the HashMap available in </w:t>
      </w:r>
      <w:r w:rsidR="00652ED7">
        <w:t>Favorites</w:t>
      </w:r>
      <w:r>
        <w:t xml:space="preserve"> instance. This constructor initialized the </w:t>
      </w:r>
      <w:r w:rsidR="00652ED7">
        <w:t>Favorites</w:t>
      </w:r>
      <w:r>
        <w:t xml:space="preserve"> as well as the HashMap within the </w:t>
      </w:r>
      <w:r w:rsidR="00652ED7">
        <w:t>Favorites</w:t>
      </w:r>
      <w:r>
        <w:t xml:space="preserve">, so that the class instance is ready to store values in the HashMap when Customer adds items into the </w:t>
      </w:r>
      <w:r w:rsidR="00652ED7">
        <w:t>Favorites</w:t>
      </w:r>
      <w:r>
        <w:t>.</w:t>
      </w:r>
    </w:p>
    <w:p w:rsidR="002C62D8" w:rsidRDefault="002C62D8" w:rsidP="004F7CDA">
      <w:pPr>
        <w:pStyle w:val="Bodytext"/>
        <w:numPr>
          <w:ilvl w:val="0"/>
          <w:numId w:val="33"/>
        </w:numPr>
      </w:pPr>
      <w:r>
        <w:t xml:space="preserve">Check if the </w:t>
      </w:r>
      <w:r w:rsidR="00CC6022">
        <w:rPr>
          <w:rFonts w:ascii="Consolas" w:hAnsi="Consolas"/>
        </w:rPr>
        <w:t>user</w:t>
      </w:r>
      <w:r w:rsidR="00652ED7">
        <w:rPr>
          <w:rFonts w:ascii="Consolas" w:hAnsi="Consolas"/>
        </w:rPr>
        <w:t>Favorites</w:t>
      </w:r>
      <w:r w:rsidR="00CC6022">
        <w:rPr>
          <w:rFonts w:ascii="Consolas" w:hAnsi="Consolas"/>
        </w:rPr>
        <w:t>s</w:t>
      </w:r>
      <w:r>
        <w:t xml:space="preserve"> instance variable is null or not</w:t>
      </w:r>
    </w:p>
    <w:p w:rsidR="002C62D8" w:rsidRDefault="002C62D8" w:rsidP="004F7CDA">
      <w:pPr>
        <w:pStyle w:val="Bodytext"/>
        <w:numPr>
          <w:ilvl w:val="0"/>
          <w:numId w:val="33"/>
        </w:numPr>
      </w:pPr>
      <w:r>
        <w:t xml:space="preserve">If </w:t>
      </w:r>
      <w:r w:rsidR="00CC6022">
        <w:t>user</w:t>
      </w:r>
      <w:r w:rsidR="00652ED7">
        <w:t>Favorites</w:t>
      </w:r>
      <w:r w:rsidR="00CC6022">
        <w:t>s</w:t>
      </w:r>
      <w:r>
        <w:t xml:space="preserve"> is null then create a new instance of </w:t>
      </w:r>
      <w:r w:rsidRPr="002C62D8">
        <w:rPr>
          <w:rFonts w:ascii="Consolas" w:hAnsi="Consolas"/>
        </w:rPr>
        <w:t>HasMap</w:t>
      </w:r>
      <w:r>
        <w:t xml:space="preserve"> with type </w:t>
      </w:r>
      <w:r w:rsidR="004C373C">
        <w:rPr>
          <w:rFonts w:ascii="Consolas" w:hAnsi="Consolas"/>
        </w:rPr>
        <w:t>Long</w:t>
      </w:r>
      <w:r>
        <w:t xml:space="preserve"> and </w:t>
      </w:r>
      <w:r w:rsidR="00652ED7">
        <w:rPr>
          <w:rFonts w:ascii="Consolas" w:hAnsi="Consolas"/>
        </w:rPr>
        <w:t>Favorites</w:t>
      </w:r>
      <w:r>
        <w:t xml:space="preserve"> and assign it to </w:t>
      </w:r>
      <w:r w:rsidR="00CC6022">
        <w:t>user</w:t>
      </w:r>
      <w:r w:rsidR="00652ED7">
        <w:t>Favorites</w:t>
      </w:r>
      <w:r w:rsidR="00CC6022">
        <w:t>s</w:t>
      </w:r>
      <w:r>
        <w:t xml:space="preserve"> instance variable.</w:t>
      </w:r>
    </w:p>
    <w:p w:rsidR="0092382C" w:rsidRDefault="0092382C" w:rsidP="004F7CDA">
      <w:pPr>
        <w:pStyle w:val="Bodytext"/>
        <w:numPr>
          <w:ilvl w:val="0"/>
          <w:numId w:val="33"/>
        </w:numPr>
      </w:pPr>
      <w:r>
        <w:t xml:space="preserve">The </w:t>
      </w:r>
      <w:r w:rsidR="00CC6022">
        <w:t>user</w:t>
      </w:r>
      <w:r w:rsidR="00652ED7">
        <w:t>Favorites</w:t>
      </w:r>
      <w:r w:rsidR="00CC6022">
        <w:t>s</w:t>
      </w:r>
      <w:r>
        <w:t xml:space="preserve"> instance variable will hold the </w:t>
      </w:r>
      <w:r w:rsidR="00652ED7">
        <w:t>Favorites</w:t>
      </w:r>
      <w:r>
        <w:t xml:space="preserve"> details for each user in a </w:t>
      </w:r>
      <w:r w:rsidRPr="004C373C">
        <w:rPr>
          <w:rFonts w:ascii="Consolas" w:hAnsi="Consolas"/>
        </w:rPr>
        <w:t>HashMap</w:t>
      </w:r>
      <w:r>
        <w:t xml:space="preserve">. The key of this </w:t>
      </w:r>
      <w:r w:rsidRPr="005137CE">
        <w:rPr>
          <w:rFonts w:ascii="Consolas" w:hAnsi="Consolas"/>
        </w:rPr>
        <w:t>HashMap</w:t>
      </w:r>
      <w:r>
        <w:t xml:space="preserve"> will have the </w:t>
      </w:r>
      <w:r w:rsidRPr="004C373C">
        <w:rPr>
          <w:rFonts w:ascii="Consolas" w:hAnsi="Consolas"/>
        </w:rPr>
        <w:t>userId</w:t>
      </w:r>
      <w:r>
        <w:t xml:space="preserve">. Each value in the </w:t>
      </w:r>
      <w:r w:rsidRPr="004C373C">
        <w:rPr>
          <w:rFonts w:ascii="Consolas" w:hAnsi="Consolas"/>
        </w:rPr>
        <w:t>HashMap</w:t>
      </w:r>
      <w:r>
        <w:t xml:space="preserve"> will be an </w:t>
      </w:r>
      <w:r w:rsidRPr="005137CE">
        <w:rPr>
          <w:rFonts w:ascii="Consolas" w:hAnsi="Consolas"/>
        </w:rPr>
        <w:t>ArrayList</w:t>
      </w:r>
      <w:r>
        <w:t xml:space="preserve"> of </w:t>
      </w:r>
      <w:r w:rsidR="004563EF">
        <w:rPr>
          <w:rFonts w:ascii="Consolas" w:hAnsi="Consolas"/>
        </w:rPr>
        <w:t>Movie</w:t>
      </w:r>
      <w:r>
        <w:t>.</w:t>
      </w:r>
    </w:p>
    <w:p w:rsidR="00111F91" w:rsidRDefault="002C62D8" w:rsidP="00111F91">
      <w:pPr>
        <w:pStyle w:val="Bodytext"/>
        <w:rPr>
          <w:rFonts w:cs="Arial"/>
          <w:b/>
        </w:rPr>
      </w:pPr>
      <w:r w:rsidRPr="002C62D8">
        <w:rPr>
          <w:rFonts w:cs="Arial"/>
          <w:b/>
        </w:rPr>
        <w:t>add</w:t>
      </w:r>
      <w:r w:rsidR="00652ED7">
        <w:rPr>
          <w:rFonts w:cs="Arial"/>
          <w:b/>
        </w:rPr>
        <w:t>Favorites</w:t>
      </w:r>
      <w:r w:rsidRPr="002C62D8">
        <w:rPr>
          <w:rFonts w:cs="Arial"/>
          <w:b/>
        </w:rPr>
        <w:t xml:space="preserve">Item(userId: long, </w:t>
      </w:r>
      <w:r w:rsidR="004563EF">
        <w:rPr>
          <w:rFonts w:cs="Arial"/>
          <w:b/>
        </w:rPr>
        <w:t>movie</w:t>
      </w:r>
      <w:r w:rsidRPr="002C62D8">
        <w:rPr>
          <w:rFonts w:cs="Arial"/>
          <w:b/>
        </w:rPr>
        <w:t>Id: long): void</w:t>
      </w:r>
    </w:p>
    <w:p w:rsidR="00C5400F" w:rsidRPr="00C5400F" w:rsidRDefault="00C5400F" w:rsidP="00111F91">
      <w:pPr>
        <w:pStyle w:val="Bodytext"/>
        <w:rPr>
          <w:rFonts w:cs="Arial"/>
        </w:rPr>
      </w:pPr>
      <w:r>
        <w:rPr>
          <w:rFonts w:cs="Arial"/>
        </w:rPr>
        <w:t xml:space="preserve">This method is invoked when Customer clicks Add to </w:t>
      </w:r>
      <w:r w:rsidR="00652ED7">
        <w:rPr>
          <w:rFonts w:cs="Arial"/>
        </w:rPr>
        <w:t>Favorites</w:t>
      </w:r>
      <w:r>
        <w:rPr>
          <w:rFonts w:cs="Arial"/>
        </w:rPr>
        <w:t xml:space="preserve"> link in </w:t>
      </w:r>
      <w:r w:rsidR="00652ED7">
        <w:rPr>
          <w:rFonts w:cs="Arial"/>
        </w:rPr>
        <w:t>movie</w:t>
      </w:r>
      <w:r>
        <w:rPr>
          <w:rFonts w:cs="Arial"/>
        </w:rPr>
        <w:t xml:space="preserve"> listing screen. This method gets the </w:t>
      </w:r>
      <w:r w:rsidR="00652ED7">
        <w:rPr>
          <w:rFonts w:cs="Arial"/>
        </w:rPr>
        <w:t>movie</w:t>
      </w:r>
      <w:r>
        <w:rPr>
          <w:rFonts w:cs="Arial"/>
        </w:rPr>
        <w:t xml:space="preserve"> list from the HashMap for the specific user and adds the </w:t>
      </w:r>
      <w:r w:rsidR="00652ED7">
        <w:rPr>
          <w:rFonts w:cs="Arial"/>
        </w:rPr>
        <w:t>movie</w:t>
      </w:r>
      <w:r>
        <w:rPr>
          <w:rFonts w:cs="Arial"/>
        </w:rPr>
        <w:t xml:space="preserve"> into the </w:t>
      </w:r>
      <w:r w:rsidR="00652ED7">
        <w:rPr>
          <w:rFonts w:cs="Arial"/>
        </w:rPr>
        <w:t>movie</w:t>
      </w:r>
      <w:r>
        <w:rPr>
          <w:rFonts w:cs="Arial"/>
        </w:rPr>
        <w:t xml:space="preserve"> list. If there is no such user in the HashMap, then a new entry needs to be added in the HashMap with userId as key and new ArrayList of </w:t>
      </w:r>
      <w:r w:rsidR="00652ED7">
        <w:rPr>
          <w:rFonts w:cs="Arial"/>
        </w:rPr>
        <w:t>Movie</w:t>
      </w:r>
      <w:r>
        <w:rPr>
          <w:rFonts w:cs="Arial"/>
        </w:rPr>
        <w:t>s as value.</w:t>
      </w:r>
    </w:p>
    <w:p w:rsidR="008D2ACD" w:rsidRDefault="008D2ACD" w:rsidP="008D2ACD">
      <w:pPr>
        <w:pStyle w:val="Bodytext"/>
        <w:numPr>
          <w:ilvl w:val="0"/>
          <w:numId w:val="34"/>
        </w:numPr>
      </w:pPr>
      <w:r>
        <w:t xml:space="preserve">Instantiate </w:t>
      </w:r>
      <w:r w:rsidR="004563EF">
        <w:rPr>
          <w:rFonts w:ascii="Consolas" w:hAnsi="Consolas"/>
        </w:rPr>
        <w:t>Movie</w:t>
      </w:r>
      <w:r w:rsidRPr="00707590">
        <w:rPr>
          <w:rFonts w:ascii="Consolas" w:hAnsi="Consolas"/>
        </w:rPr>
        <w:t>DaoCollectionImpl</w:t>
      </w:r>
      <w:r>
        <w:t xml:space="preserve"> and assign it </w:t>
      </w:r>
      <w:r w:rsidR="004563EF">
        <w:rPr>
          <w:rFonts w:ascii="Consolas" w:hAnsi="Consolas"/>
        </w:rPr>
        <w:t>Movie</w:t>
      </w:r>
      <w:r w:rsidRPr="00707590">
        <w:rPr>
          <w:rFonts w:ascii="Consolas" w:hAnsi="Consolas"/>
        </w:rPr>
        <w:t>Dao</w:t>
      </w:r>
      <w:r>
        <w:t xml:space="preserve"> reference variable </w:t>
      </w:r>
      <w:r w:rsidR="004563EF">
        <w:rPr>
          <w:rFonts w:ascii="Consolas" w:hAnsi="Consolas"/>
        </w:rPr>
        <w:t>movie</w:t>
      </w:r>
      <w:r w:rsidRPr="00707590">
        <w:rPr>
          <w:rFonts w:ascii="Consolas" w:hAnsi="Consolas"/>
        </w:rPr>
        <w:t>Dao</w:t>
      </w:r>
      <w:r>
        <w:t>.</w:t>
      </w:r>
    </w:p>
    <w:p w:rsidR="00111F91" w:rsidRDefault="002C62D8" w:rsidP="004F7CDA">
      <w:pPr>
        <w:pStyle w:val="Bodytext"/>
        <w:numPr>
          <w:ilvl w:val="0"/>
          <w:numId w:val="34"/>
        </w:numPr>
      </w:pPr>
      <w:r>
        <w:t xml:space="preserve">Get the </w:t>
      </w:r>
      <w:r w:rsidR="004563EF">
        <w:rPr>
          <w:rFonts w:ascii="Consolas" w:hAnsi="Consolas"/>
        </w:rPr>
        <w:t>movie</w:t>
      </w:r>
      <w:r w:rsidR="004C373C">
        <w:t xml:space="preserve"> </w:t>
      </w:r>
      <w:r>
        <w:t xml:space="preserve">using </w:t>
      </w:r>
      <w:r w:rsidR="004563EF">
        <w:rPr>
          <w:rFonts w:ascii="Consolas" w:hAnsi="Consolas"/>
        </w:rPr>
        <w:t>movie</w:t>
      </w:r>
      <w:r w:rsidR="008D2ACD" w:rsidRPr="00707590">
        <w:rPr>
          <w:rFonts w:ascii="Consolas" w:hAnsi="Consolas"/>
        </w:rPr>
        <w:t>Dao</w:t>
      </w:r>
      <w:r w:rsidRPr="004C373C">
        <w:rPr>
          <w:rFonts w:ascii="Consolas" w:hAnsi="Consolas"/>
        </w:rPr>
        <w:t>.get</w:t>
      </w:r>
      <w:r w:rsidR="004563EF">
        <w:rPr>
          <w:rFonts w:ascii="Consolas" w:hAnsi="Consolas"/>
        </w:rPr>
        <w:t>Movie</w:t>
      </w:r>
      <w:r w:rsidRPr="004C373C">
        <w:rPr>
          <w:rFonts w:ascii="Consolas" w:hAnsi="Consolas"/>
        </w:rPr>
        <w:t>(</w:t>
      </w:r>
      <w:r w:rsidR="004563EF">
        <w:rPr>
          <w:rFonts w:ascii="Consolas" w:hAnsi="Consolas"/>
        </w:rPr>
        <w:t>movie</w:t>
      </w:r>
      <w:r w:rsidRPr="004C373C">
        <w:rPr>
          <w:rFonts w:ascii="Consolas" w:hAnsi="Consolas"/>
        </w:rPr>
        <w:t>Id)</w:t>
      </w:r>
      <w:r>
        <w:t xml:space="preserve"> method</w:t>
      </w:r>
    </w:p>
    <w:p w:rsidR="0092382C" w:rsidRDefault="002C62D8" w:rsidP="004F7CDA">
      <w:pPr>
        <w:pStyle w:val="Bodytext"/>
        <w:numPr>
          <w:ilvl w:val="0"/>
          <w:numId w:val="34"/>
        </w:numPr>
      </w:pPr>
      <w:r>
        <w:t xml:space="preserve">Check existence of </w:t>
      </w:r>
      <w:r w:rsidR="0092382C">
        <w:t>user</w:t>
      </w:r>
      <w:r>
        <w:t xml:space="preserve"> in </w:t>
      </w:r>
      <w:r w:rsidR="00CC6022">
        <w:rPr>
          <w:rFonts w:ascii="Consolas" w:hAnsi="Consolas"/>
        </w:rPr>
        <w:t>user</w:t>
      </w:r>
      <w:r w:rsidR="00652ED7">
        <w:rPr>
          <w:rFonts w:ascii="Consolas" w:hAnsi="Consolas"/>
        </w:rPr>
        <w:t>Favorites</w:t>
      </w:r>
      <w:r w:rsidR="00CC6022">
        <w:rPr>
          <w:rFonts w:ascii="Consolas" w:hAnsi="Consolas"/>
        </w:rPr>
        <w:t>s</w:t>
      </w:r>
      <w:r w:rsidR="0092382C">
        <w:t xml:space="preserve"> based on </w:t>
      </w:r>
      <w:r w:rsidR="0092382C" w:rsidRPr="004C373C">
        <w:rPr>
          <w:rFonts w:ascii="Consolas" w:hAnsi="Consolas"/>
        </w:rPr>
        <w:t>userId</w:t>
      </w:r>
    </w:p>
    <w:p w:rsidR="0092382C" w:rsidRDefault="0092382C" w:rsidP="004F7CDA">
      <w:pPr>
        <w:pStyle w:val="Bodytext"/>
        <w:numPr>
          <w:ilvl w:val="0"/>
          <w:numId w:val="34"/>
        </w:numPr>
      </w:pPr>
      <w:r>
        <w:t xml:space="preserve">If user exists in </w:t>
      </w:r>
      <w:r w:rsidR="00CC6022">
        <w:rPr>
          <w:rFonts w:ascii="Consolas" w:hAnsi="Consolas"/>
        </w:rPr>
        <w:t>user</w:t>
      </w:r>
      <w:r w:rsidR="00652ED7">
        <w:rPr>
          <w:rFonts w:ascii="Consolas" w:hAnsi="Consolas"/>
        </w:rPr>
        <w:t>Favorites</w:t>
      </w:r>
      <w:r w:rsidR="00CC6022">
        <w:rPr>
          <w:rFonts w:ascii="Consolas" w:hAnsi="Consolas"/>
        </w:rPr>
        <w:t>s</w:t>
      </w:r>
      <w:r>
        <w:t>, perform the steps below:</w:t>
      </w:r>
    </w:p>
    <w:p w:rsidR="0092382C" w:rsidRDefault="00CC6022" w:rsidP="004F7CDA">
      <w:pPr>
        <w:pStyle w:val="Bodytext"/>
        <w:numPr>
          <w:ilvl w:val="1"/>
          <w:numId w:val="34"/>
        </w:numPr>
      </w:pPr>
      <w:r>
        <w:t>G</w:t>
      </w:r>
      <w:r w:rsidR="004C373C">
        <w:t xml:space="preserve">et the </w:t>
      </w:r>
      <w:r w:rsidR="004563EF">
        <w:rPr>
          <w:rFonts w:ascii="Consolas" w:hAnsi="Consolas"/>
        </w:rPr>
        <w:t>movie</w:t>
      </w:r>
      <w:r w:rsidR="0092382C" w:rsidRPr="005137CE">
        <w:rPr>
          <w:rFonts w:ascii="Consolas" w:hAnsi="Consolas"/>
        </w:rPr>
        <w:t>List</w:t>
      </w:r>
      <w:r w:rsidR="0092382C">
        <w:t xml:space="preserve"> from the </w:t>
      </w:r>
      <w:r>
        <w:t>user</w:t>
      </w:r>
      <w:r w:rsidR="00652ED7">
        <w:t>Favorites</w:t>
      </w:r>
      <w:r>
        <w:t>s</w:t>
      </w:r>
    </w:p>
    <w:p w:rsidR="0092382C" w:rsidRDefault="0092382C" w:rsidP="004F7CDA">
      <w:pPr>
        <w:pStyle w:val="Bodytext"/>
        <w:numPr>
          <w:ilvl w:val="1"/>
          <w:numId w:val="34"/>
        </w:numPr>
      </w:pPr>
      <w:r>
        <w:t xml:space="preserve">Add the </w:t>
      </w:r>
      <w:r w:rsidR="004563EF">
        <w:rPr>
          <w:rFonts w:ascii="Consolas" w:hAnsi="Consolas"/>
        </w:rPr>
        <w:t>movie</w:t>
      </w:r>
      <w:r>
        <w:t xml:space="preserve"> obtained in </w:t>
      </w:r>
      <w:r w:rsidR="004C373C">
        <w:t>previous step</w:t>
      </w:r>
      <w:r>
        <w:t xml:space="preserve"> </w:t>
      </w:r>
      <w:r w:rsidR="004C373C">
        <w:t>in</w:t>
      </w:r>
      <w:r>
        <w:t xml:space="preserve">to </w:t>
      </w:r>
      <w:r w:rsidR="004563EF">
        <w:rPr>
          <w:rFonts w:ascii="Consolas" w:hAnsi="Consolas"/>
        </w:rPr>
        <w:t>movie</w:t>
      </w:r>
      <w:r w:rsidRPr="005137CE">
        <w:rPr>
          <w:rFonts w:ascii="Consolas" w:hAnsi="Consolas"/>
        </w:rPr>
        <w:t>List</w:t>
      </w:r>
    </w:p>
    <w:p w:rsidR="0092382C" w:rsidRDefault="0092382C" w:rsidP="004F7CDA">
      <w:pPr>
        <w:pStyle w:val="Bodytext"/>
        <w:numPr>
          <w:ilvl w:val="0"/>
          <w:numId w:val="34"/>
        </w:numPr>
      </w:pPr>
      <w:r>
        <w:t xml:space="preserve">If user does not exist in </w:t>
      </w:r>
      <w:r w:rsidR="00CC6022">
        <w:t>user</w:t>
      </w:r>
      <w:r w:rsidR="00652ED7">
        <w:t>Favorites</w:t>
      </w:r>
      <w:r w:rsidR="00CC6022">
        <w:t>s</w:t>
      </w:r>
      <w:r>
        <w:t>, perform the steps below:</w:t>
      </w:r>
    </w:p>
    <w:p w:rsidR="0092382C" w:rsidRDefault="0092382C" w:rsidP="004F7CDA">
      <w:pPr>
        <w:pStyle w:val="Bodytext"/>
        <w:numPr>
          <w:ilvl w:val="1"/>
          <w:numId w:val="34"/>
        </w:numPr>
      </w:pPr>
      <w:r>
        <w:t xml:space="preserve">Create a new </w:t>
      </w:r>
      <w:r w:rsidR="00652ED7">
        <w:rPr>
          <w:rFonts w:ascii="Consolas" w:hAnsi="Consolas"/>
        </w:rPr>
        <w:t>Favorites</w:t>
      </w:r>
      <w:r w:rsidR="0062486B">
        <w:t xml:space="preserve"> instance with new </w:t>
      </w:r>
      <w:r w:rsidR="0062486B" w:rsidRPr="005137CE">
        <w:rPr>
          <w:rFonts w:ascii="Consolas" w:hAnsi="Consolas"/>
        </w:rPr>
        <w:t>ArrayList</w:t>
      </w:r>
    </w:p>
    <w:p w:rsidR="0092382C" w:rsidRDefault="0092382C" w:rsidP="004F7CDA">
      <w:pPr>
        <w:pStyle w:val="Bodytext"/>
        <w:numPr>
          <w:ilvl w:val="1"/>
          <w:numId w:val="34"/>
        </w:numPr>
      </w:pPr>
      <w:r>
        <w:t xml:space="preserve">Add the </w:t>
      </w:r>
      <w:r w:rsidR="00652ED7">
        <w:t>movie</w:t>
      </w:r>
      <w:r>
        <w:t xml:space="preserve"> obtained in step one and add it to </w:t>
      </w:r>
      <w:r w:rsidR="004563EF">
        <w:rPr>
          <w:rFonts w:ascii="Consolas" w:hAnsi="Consolas"/>
        </w:rPr>
        <w:t>movie</w:t>
      </w:r>
      <w:r w:rsidRPr="005137CE">
        <w:rPr>
          <w:rFonts w:ascii="Consolas" w:hAnsi="Consolas"/>
        </w:rPr>
        <w:t>List</w:t>
      </w:r>
      <w:r>
        <w:t xml:space="preserve"> created in previous step</w:t>
      </w:r>
    </w:p>
    <w:p w:rsidR="007C1CCF" w:rsidRDefault="0092382C" w:rsidP="004F7CDA">
      <w:pPr>
        <w:pStyle w:val="Bodytext"/>
        <w:numPr>
          <w:ilvl w:val="1"/>
          <w:numId w:val="34"/>
        </w:numPr>
      </w:pPr>
      <w:r>
        <w:t xml:space="preserve">Put the </w:t>
      </w:r>
      <w:r w:rsidRPr="005137CE">
        <w:rPr>
          <w:rFonts w:ascii="Consolas" w:hAnsi="Consolas"/>
        </w:rPr>
        <w:t>userId</w:t>
      </w:r>
      <w:r>
        <w:t xml:space="preserve"> and </w:t>
      </w:r>
      <w:r w:rsidRPr="005137CE">
        <w:rPr>
          <w:rFonts w:ascii="Consolas" w:hAnsi="Consolas"/>
        </w:rPr>
        <w:t>ArrayList</w:t>
      </w:r>
      <w:r>
        <w:t xml:space="preserve"> of </w:t>
      </w:r>
      <w:r w:rsidR="004563EF">
        <w:rPr>
          <w:rFonts w:ascii="Consolas" w:hAnsi="Consolas"/>
        </w:rPr>
        <w:t>Movie</w:t>
      </w:r>
      <w:r>
        <w:t xml:space="preserve"> into the </w:t>
      </w:r>
      <w:r w:rsidR="00CC6022">
        <w:t>user</w:t>
      </w:r>
      <w:r w:rsidR="00652ED7">
        <w:t>Favorites</w:t>
      </w:r>
      <w:r w:rsidR="00CC6022">
        <w:t>s</w:t>
      </w:r>
    </w:p>
    <w:p w:rsidR="007C1CCF" w:rsidRDefault="007C1CCF">
      <w:pPr>
        <w:widowControl/>
        <w:spacing w:before="0" w:after="0" w:line="240" w:lineRule="auto"/>
        <w:ind w:right="0"/>
      </w:pPr>
      <w:r>
        <w:br w:type="page"/>
      </w:r>
    </w:p>
    <w:p w:rsidR="002964E0" w:rsidRDefault="002964E0" w:rsidP="002964E0">
      <w:pPr>
        <w:pStyle w:val="Heading1"/>
        <w:jc w:val="left"/>
      </w:pPr>
      <w:bookmarkStart w:id="49" w:name="_Toc11942677"/>
      <w:r>
        <w:lastRenderedPageBreak/>
        <w:t xml:space="preserve">Design for </w:t>
      </w:r>
      <w:r w:rsidR="004C373C">
        <w:t xml:space="preserve">View </w:t>
      </w:r>
      <w:r w:rsidR="00652ED7">
        <w:t>Favorites</w:t>
      </w:r>
      <w:r>
        <w:t xml:space="preserve"> (EKUC005)</w:t>
      </w:r>
      <w:bookmarkEnd w:id="49"/>
    </w:p>
    <w:p w:rsidR="002964E0" w:rsidRDefault="002964E0" w:rsidP="002964E0">
      <w:pPr>
        <w:pStyle w:val="Heading2"/>
      </w:pPr>
      <w:bookmarkStart w:id="50" w:name="_Toc11942678"/>
      <w:r>
        <w:t>Class Diagram</w:t>
      </w:r>
      <w:bookmarkEnd w:id="50"/>
    </w:p>
    <w:p w:rsidR="002964E0" w:rsidRDefault="002964E0" w:rsidP="002964E0">
      <w:pPr>
        <w:pStyle w:val="Bodytext"/>
      </w:pPr>
      <w:r>
        <w:t>The below diagram denotes the methods that needs to be implemented for this use case. Method wise specification is defined after the diagram.</w:t>
      </w:r>
    </w:p>
    <w:p w:rsidR="00C7768A" w:rsidRDefault="00875F16" w:rsidP="002964E0">
      <w:pPr>
        <w:pStyle w:val="Bodytext"/>
        <w:ind w:left="0"/>
      </w:pPr>
      <w:r w:rsidRPr="00875F16">
        <w:t xml:space="preserve"> </w:t>
      </w:r>
      <w:r w:rsidR="00C7768A">
        <w:rPr>
          <w:noProof/>
        </w:rPr>
        <w:drawing>
          <wp:inline distT="0" distB="0" distL="0" distR="0">
            <wp:extent cx="5638800" cy="5210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8800" cy="5210175"/>
                    </a:xfrm>
                    <a:prstGeom prst="rect">
                      <a:avLst/>
                    </a:prstGeom>
                    <a:noFill/>
                    <a:ln>
                      <a:noFill/>
                    </a:ln>
                  </pic:spPr>
                </pic:pic>
              </a:graphicData>
            </a:graphic>
          </wp:inline>
        </w:drawing>
      </w:r>
    </w:p>
    <w:p w:rsidR="002964E0" w:rsidRDefault="00652ED7" w:rsidP="002964E0">
      <w:pPr>
        <w:pStyle w:val="Heading2"/>
      </w:pPr>
      <w:bookmarkStart w:id="51" w:name="_Toc11942679"/>
      <w:r>
        <w:t>Favorites</w:t>
      </w:r>
      <w:r w:rsidR="00D73C43">
        <w:t>Dao</w:t>
      </w:r>
      <w:r w:rsidR="002964E0">
        <w:t>.</w:t>
      </w:r>
      <w:r w:rsidR="004E7D4B">
        <w:t>cs</w:t>
      </w:r>
      <w:bookmarkEnd w:id="51"/>
    </w:p>
    <w:p w:rsidR="002964E0" w:rsidRDefault="002964E0" w:rsidP="004F7CDA">
      <w:pPr>
        <w:pStyle w:val="Bodytext"/>
        <w:numPr>
          <w:ilvl w:val="0"/>
          <w:numId w:val="37"/>
        </w:numPr>
      </w:pPr>
      <w:r>
        <w:t xml:space="preserve">Add method </w:t>
      </w:r>
      <w:r>
        <w:rPr>
          <w:rFonts w:ascii="Consolas" w:hAnsi="Consolas"/>
        </w:rPr>
        <w:t>getAll</w:t>
      </w:r>
      <w:r w:rsidR="00652ED7">
        <w:rPr>
          <w:rFonts w:ascii="Consolas" w:hAnsi="Consolas"/>
        </w:rPr>
        <w:t>Favorites</w:t>
      </w:r>
      <w:r>
        <w:rPr>
          <w:rFonts w:ascii="Consolas" w:hAnsi="Consolas"/>
        </w:rPr>
        <w:t>Items</w:t>
      </w:r>
      <w:r w:rsidRPr="002C62D8">
        <w:rPr>
          <w:rFonts w:ascii="Consolas" w:hAnsi="Consolas"/>
        </w:rPr>
        <w:t>(userId: long): void</w:t>
      </w:r>
      <w:r>
        <w:t xml:space="preserve"> in the interface.</w:t>
      </w:r>
    </w:p>
    <w:p w:rsidR="00841026" w:rsidRDefault="00652ED7" w:rsidP="002964E0">
      <w:pPr>
        <w:pStyle w:val="Heading2"/>
      </w:pPr>
      <w:bookmarkStart w:id="52" w:name="_Toc11942680"/>
      <w:r>
        <w:t>Favorites</w:t>
      </w:r>
      <w:r w:rsidR="00841026">
        <w:t>EmptyException</w:t>
      </w:r>
      <w:r w:rsidR="007C1CCF">
        <w:t>.</w:t>
      </w:r>
      <w:r w:rsidR="004E7D4B">
        <w:t>cs</w:t>
      </w:r>
      <w:bookmarkEnd w:id="52"/>
    </w:p>
    <w:p w:rsidR="00841026" w:rsidRDefault="00841026" w:rsidP="004F7CDA">
      <w:pPr>
        <w:pStyle w:val="Bodytext"/>
        <w:numPr>
          <w:ilvl w:val="0"/>
          <w:numId w:val="39"/>
        </w:numPr>
      </w:pPr>
      <w:r>
        <w:t xml:space="preserve">Extend this class from </w:t>
      </w:r>
      <w:r w:rsidR="009E5E99">
        <w:rPr>
          <w:rFonts w:ascii="Consolas" w:hAnsi="Consolas"/>
        </w:rPr>
        <w:t>C#</w:t>
      </w:r>
      <w:r w:rsidRPr="007C1CCF">
        <w:rPr>
          <w:rFonts w:ascii="Consolas" w:hAnsi="Consolas"/>
        </w:rPr>
        <w:t>.lang.Exception</w:t>
      </w:r>
      <w:r>
        <w:t xml:space="preserve"> and include </w:t>
      </w:r>
      <w:r w:rsidR="00A01D6C">
        <w:t>an</w:t>
      </w:r>
      <w:r>
        <w:t xml:space="preserve"> empty constructor.</w:t>
      </w:r>
    </w:p>
    <w:p w:rsidR="002964E0" w:rsidRDefault="00652ED7" w:rsidP="002964E0">
      <w:pPr>
        <w:pStyle w:val="Heading2"/>
      </w:pPr>
      <w:bookmarkStart w:id="53" w:name="_Toc11942681"/>
      <w:r>
        <w:lastRenderedPageBreak/>
        <w:t>Favorites</w:t>
      </w:r>
      <w:r w:rsidR="00D73C43">
        <w:t>DaoCollection</w:t>
      </w:r>
      <w:r w:rsidR="002964E0" w:rsidRPr="002C62D8">
        <w:t>Impl</w:t>
      </w:r>
      <w:r w:rsidR="002964E0">
        <w:t>.</w:t>
      </w:r>
      <w:r w:rsidR="004E7D4B">
        <w:t>cs</w:t>
      </w:r>
      <w:bookmarkEnd w:id="53"/>
    </w:p>
    <w:p w:rsidR="002964E0" w:rsidRDefault="006C2D2F" w:rsidP="002964E0">
      <w:pPr>
        <w:pStyle w:val="Bodytext"/>
      </w:pPr>
      <w:r>
        <w:t xml:space="preserve">This class manages the data related to </w:t>
      </w:r>
      <w:r w:rsidR="00652ED7">
        <w:t>Favorites</w:t>
      </w:r>
      <w:r>
        <w:t xml:space="preserve"> of all users of </w:t>
      </w:r>
      <w:r w:rsidR="00711D16">
        <w:t>movie cruiser</w:t>
      </w:r>
      <w:r>
        <w:t xml:space="preserve"> application. </w:t>
      </w:r>
      <w:r w:rsidR="00B36528">
        <w:t>A</w:t>
      </w:r>
      <w:r>
        <w:t xml:space="preserve"> new method </w:t>
      </w:r>
      <w:r w:rsidR="00B36528">
        <w:t xml:space="preserve">needs to be added </w:t>
      </w:r>
      <w:r>
        <w:t>for this use case.</w:t>
      </w:r>
    </w:p>
    <w:p w:rsidR="002964E0" w:rsidRDefault="002964E0" w:rsidP="002964E0">
      <w:pPr>
        <w:pStyle w:val="Bodytext"/>
        <w:rPr>
          <w:rFonts w:cs="Arial"/>
          <w:b/>
        </w:rPr>
      </w:pPr>
      <w:r>
        <w:rPr>
          <w:rFonts w:cs="Arial"/>
          <w:b/>
        </w:rPr>
        <w:t>getAll</w:t>
      </w:r>
      <w:r w:rsidR="00652ED7">
        <w:rPr>
          <w:rFonts w:cs="Arial"/>
          <w:b/>
        </w:rPr>
        <w:t>Favorites</w:t>
      </w:r>
      <w:r>
        <w:rPr>
          <w:rFonts w:cs="Arial"/>
          <w:b/>
        </w:rPr>
        <w:t>Items</w:t>
      </w:r>
      <w:r w:rsidRPr="002C62D8">
        <w:rPr>
          <w:rFonts w:cs="Arial"/>
          <w:b/>
        </w:rPr>
        <w:t xml:space="preserve">(userId: long): </w:t>
      </w:r>
      <w:r w:rsidR="00652ED7">
        <w:rPr>
          <w:rFonts w:cs="Arial"/>
          <w:b/>
        </w:rPr>
        <w:t>Favorites</w:t>
      </w:r>
      <w:r w:rsidR="00841026">
        <w:rPr>
          <w:rFonts w:cs="Arial"/>
          <w:b/>
        </w:rPr>
        <w:t xml:space="preserve"> throws </w:t>
      </w:r>
      <w:r w:rsidR="00652ED7">
        <w:rPr>
          <w:rFonts w:cs="Arial"/>
          <w:b/>
        </w:rPr>
        <w:t>Favorites</w:t>
      </w:r>
      <w:r w:rsidR="00841026">
        <w:rPr>
          <w:rFonts w:cs="Arial"/>
          <w:b/>
        </w:rPr>
        <w:t>EmptyException</w:t>
      </w:r>
    </w:p>
    <w:p w:rsidR="006C2D2F" w:rsidRPr="006C2D2F" w:rsidRDefault="006C2D2F" w:rsidP="002964E0">
      <w:pPr>
        <w:pStyle w:val="Bodytext"/>
        <w:rPr>
          <w:rFonts w:cs="Arial"/>
        </w:rPr>
      </w:pPr>
      <w:r>
        <w:rPr>
          <w:rFonts w:cs="Arial"/>
        </w:rPr>
        <w:t xml:space="preserve">Method to get list of </w:t>
      </w:r>
      <w:r w:rsidR="00652ED7">
        <w:rPr>
          <w:rFonts w:cs="Arial"/>
        </w:rPr>
        <w:t>movie</w:t>
      </w:r>
      <w:r>
        <w:rPr>
          <w:rFonts w:cs="Arial"/>
        </w:rPr>
        <w:t xml:space="preserve">s added by a customer to </w:t>
      </w:r>
      <w:r w:rsidR="00652ED7">
        <w:rPr>
          <w:rFonts w:cs="Arial"/>
        </w:rPr>
        <w:t>Favorites</w:t>
      </w:r>
      <w:r>
        <w:rPr>
          <w:rFonts w:cs="Arial"/>
        </w:rPr>
        <w:t>.</w:t>
      </w:r>
    </w:p>
    <w:p w:rsidR="00841026" w:rsidRDefault="00841026" w:rsidP="004F7CDA">
      <w:pPr>
        <w:pStyle w:val="Bodytext"/>
        <w:numPr>
          <w:ilvl w:val="0"/>
          <w:numId w:val="38"/>
        </w:numPr>
      </w:pPr>
      <w:r>
        <w:t xml:space="preserve">Get the </w:t>
      </w:r>
      <w:r w:rsidR="004563EF">
        <w:t>movie</w:t>
      </w:r>
      <w:r w:rsidR="00CC6022">
        <w:t>List</w:t>
      </w:r>
      <w:r>
        <w:t xml:space="preserve"> based on </w:t>
      </w:r>
      <w:r w:rsidRPr="007C1CCF">
        <w:rPr>
          <w:rFonts w:ascii="Consolas" w:hAnsi="Consolas"/>
        </w:rPr>
        <w:t>userId</w:t>
      </w:r>
      <w:r w:rsidR="00B00581">
        <w:t xml:space="preserve"> from</w:t>
      </w:r>
      <w:r w:rsidR="00C5400F">
        <w:t xml:space="preserve"> the </w:t>
      </w:r>
      <w:r w:rsidR="00C5400F" w:rsidRPr="00C5400F">
        <w:rPr>
          <w:rFonts w:ascii="Consolas" w:eastAsia="Calibri" w:hAnsi="Consolas" w:cs="Arial"/>
        </w:rPr>
        <w:t>HashMap</w:t>
      </w:r>
      <w:r w:rsidR="00C5400F">
        <w:t xml:space="preserve"> of</w:t>
      </w:r>
      <w:r w:rsidR="00B00581">
        <w:t xml:space="preserve"> </w:t>
      </w:r>
      <w:r w:rsidR="00CC6022">
        <w:rPr>
          <w:rFonts w:ascii="Consolas" w:hAnsi="Consolas"/>
        </w:rPr>
        <w:t>user</w:t>
      </w:r>
      <w:r w:rsidR="00652ED7">
        <w:rPr>
          <w:rFonts w:ascii="Consolas" w:hAnsi="Consolas"/>
        </w:rPr>
        <w:t>Favorites</w:t>
      </w:r>
      <w:r w:rsidR="00CC6022">
        <w:rPr>
          <w:rFonts w:ascii="Consolas" w:hAnsi="Consolas"/>
        </w:rPr>
        <w:t>s</w:t>
      </w:r>
    </w:p>
    <w:p w:rsidR="00841026" w:rsidRDefault="00841026" w:rsidP="004F7CDA">
      <w:pPr>
        <w:pStyle w:val="Bodytext"/>
        <w:numPr>
          <w:ilvl w:val="0"/>
          <w:numId w:val="38"/>
        </w:numPr>
      </w:pPr>
      <w:r>
        <w:t>If the returned list is empty</w:t>
      </w:r>
    </w:p>
    <w:p w:rsidR="00841026" w:rsidRDefault="00841026" w:rsidP="004F7CDA">
      <w:pPr>
        <w:pStyle w:val="Bodytext"/>
        <w:numPr>
          <w:ilvl w:val="1"/>
          <w:numId w:val="38"/>
        </w:numPr>
      </w:pPr>
      <w:r>
        <w:t xml:space="preserve">Create new </w:t>
      </w:r>
      <w:r w:rsidR="00652ED7">
        <w:rPr>
          <w:rFonts w:ascii="Consolas" w:hAnsi="Consolas"/>
        </w:rPr>
        <w:t>Favorites</w:t>
      </w:r>
      <w:r w:rsidRPr="007C1CCF">
        <w:rPr>
          <w:rFonts w:ascii="Consolas" w:hAnsi="Consolas"/>
        </w:rPr>
        <w:t>EmptyException</w:t>
      </w:r>
      <w:r>
        <w:t xml:space="preserve"> and throw it</w:t>
      </w:r>
    </w:p>
    <w:p w:rsidR="00841026" w:rsidRDefault="00841026" w:rsidP="004F7CDA">
      <w:pPr>
        <w:pStyle w:val="Bodytext"/>
        <w:numPr>
          <w:ilvl w:val="0"/>
          <w:numId w:val="38"/>
        </w:numPr>
      </w:pPr>
      <w:r>
        <w:t>If the returned list is not empty</w:t>
      </w:r>
    </w:p>
    <w:p w:rsidR="00B00581" w:rsidRDefault="00B00581" w:rsidP="004F7CDA">
      <w:pPr>
        <w:pStyle w:val="Bodytext"/>
        <w:numPr>
          <w:ilvl w:val="1"/>
          <w:numId w:val="38"/>
        </w:numPr>
      </w:pPr>
      <w:r>
        <w:t xml:space="preserve">Iterate through the </w:t>
      </w:r>
      <w:r w:rsidR="004563EF">
        <w:rPr>
          <w:rFonts w:ascii="Consolas" w:hAnsi="Consolas"/>
        </w:rPr>
        <w:t>movie</w:t>
      </w:r>
      <w:r w:rsidR="00875F16" w:rsidRPr="007C1CCF">
        <w:rPr>
          <w:rFonts w:ascii="Consolas" w:hAnsi="Consolas"/>
        </w:rPr>
        <w:t>List</w:t>
      </w:r>
      <w:r w:rsidR="00875F16">
        <w:t xml:space="preserve"> and add up the prices.</w:t>
      </w:r>
    </w:p>
    <w:p w:rsidR="00875F16" w:rsidRDefault="00875F16" w:rsidP="004F7CDA">
      <w:pPr>
        <w:pStyle w:val="Bodytext"/>
        <w:numPr>
          <w:ilvl w:val="1"/>
          <w:numId w:val="38"/>
        </w:numPr>
      </w:pPr>
      <w:r>
        <w:t xml:space="preserve">Set the </w:t>
      </w:r>
      <w:r w:rsidRPr="00CC6022">
        <w:rPr>
          <w:rFonts w:ascii="Consolas" w:hAnsi="Consolas"/>
        </w:rPr>
        <w:t>total</w:t>
      </w:r>
      <w:r>
        <w:t xml:space="preserve"> instance variable of </w:t>
      </w:r>
      <w:r w:rsidR="00652ED7">
        <w:rPr>
          <w:rFonts w:ascii="Consolas" w:hAnsi="Consolas"/>
        </w:rPr>
        <w:t>Favorites</w:t>
      </w:r>
      <w:r>
        <w:t xml:space="preserve"> with the added up </w:t>
      </w:r>
      <w:r w:rsidR="00652ED7">
        <w:t>movie</w:t>
      </w:r>
      <w:r>
        <w:t xml:space="preserve"> prices.</w:t>
      </w:r>
    </w:p>
    <w:p w:rsidR="002964E0" w:rsidRDefault="002964E0" w:rsidP="004F7CDA">
      <w:pPr>
        <w:pStyle w:val="Bodytext"/>
        <w:numPr>
          <w:ilvl w:val="1"/>
          <w:numId w:val="38"/>
        </w:numPr>
      </w:pPr>
      <w:r>
        <w:t xml:space="preserve">return </w:t>
      </w:r>
      <w:r w:rsidR="00652ED7">
        <w:t>Favorites</w:t>
      </w:r>
    </w:p>
    <w:p w:rsidR="002964E0" w:rsidRDefault="00652ED7" w:rsidP="002964E0">
      <w:pPr>
        <w:pStyle w:val="Heading2"/>
      </w:pPr>
      <w:bookmarkStart w:id="54" w:name="_Toc11942682"/>
      <w:r>
        <w:t>Favorites</w:t>
      </w:r>
      <w:r w:rsidR="006C2D2F">
        <w:t>DaoCollection</w:t>
      </w:r>
      <w:r w:rsidR="006C2D2F" w:rsidRPr="002C62D8">
        <w:t>Impl</w:t>
      </w:r>
      <w:r w:rsidR="002964E0">
        <w:t>Test.</w:t>
      </w:r>
      <w:r w:rsidR="004E7D4B">
        <w:t>cs</w:t>
      </w:r>
      <w:bookmarkEnd w:id="54"/>
    </w:p>
    <w:p w:rsidR="002964E0" w:rsidRPr="00F05F85" w:rsidRDefault="002964E0" w:rsidP="002964E0">
      <w:pPr>
        <w:pStyle w:val="Bodytext"/>
        <w:rPr>
          <w:rFonts w:cs="Arial"/>
          <w:b/>
        </w:rPr>
      </w:pPr>
      <w:r w:rsidRPr="00F05F85">
        <w:rPr>
          <w:rFonts w:cs="Arial"/>
          <w:b/>
        </w:rPr>
        <w:t>main(args[]: String): void</w:t>
      </w:r>
    </w:p>
    <w:p w:rsidR="002964E0" w:rsidRDefault="002964E0" w:rsidP="004F7CDA">
      <w:pPr>
        <w:pStyle w:val="Bodytext"/>
        <w:numPr>
          <w:ilvl w:val="0"/>
          <w:numId w:val="35"/>
        </w:numPr>
      </w:pPr>
      <w:r>
        <w:t xml:space="preserve">Invoke </w:t>
      </w:r>
      <w:r>
        <w:rPr>
          <w:rFonts w:ascii="Consolas" w:hAnsi="Consolas"/>
        </w:rPr>
        <w:t>testAdd</w:t>
      </w:r>
      <w:r w:rsidR="00652ED7">
        <w:rPr>
          <w:rFonts w:ascii="Consolas" w:hAnsi="Consolas"/>
        </w:rPr>
        <w:t>Favorites</w:t>
      </w:r>
      <w:r>
        <w:rPr>
          <w:rFonts w:ascii="Consolas" w:hAnsi="Consolas"/>
        </w:rPr>
        <w:t>Item</w:t>
      </w:r>
      <w:r w:rsidRPr="00BB2AEA">
        <w:rPr>
          <w:rFonts w:ascii="Consolas" w:hAnsi="Consolas"/>
        </w:rPr>
        <w:t>()</w:t>
      </w:r>
    </w:p>
    <w:p w:rsidR="002964E0" w:rsidRPr="00F05F85" w:rsidRDefault="002964E0" w:rsidP="002964E0">
      <w:pPr>
        <w:pStyle w:val="Bodytext"/>
        <w:rPr>
          <w:rFonts w:cs="Arial"/>
          <w:b/>
        </w:rPr>
      </w:pPr>
      <w:r>
        <w:rPr>
          <w:rFonts w:cs="Arial"/>
          <w:b/>
        </w:rPr>
        <w:t>testA</w:t>
      </w:r>
      <w:r w:rsidRPr="002C62D8">
        <w:rPr>
          <w:rFonts w:cs="Arial"/>
          <w:b/>
        </w:rPr>
        <w:t>dd</w:t>
      </w:r>
      <w:r w:rsidR="00652ED7">
        <w:rPr>
          <w:rFonts w:cs="Arial"/>
          <w:b/>
        </w:rPr>
        <w:t>Favorites</w:t>
      </w:r>
      <w:r w:rsidRPr="002C62D8">
        <w:rPr>
          <w:rFonts w:cs="Arial"/>
          <w:b/>
        </w:rPr>
        <w:t>Item</w:t>
      </w:r>
      <w:r w:rsidRPr="00F05F85">
        <w:rPr>
          <w:rFonts w:cs="Arial"/>
          <w:b/>
        </w:rPr>
        <w:t xml:space="preserve">(): </w:t>
      </w:r>
      <w:r>
        <w:rPr>
          <w:rFonts w:cs="Arial"/>
          <w:b/>
        </w:rPr>
        <w:t>void</w:t>
      </w:r>
    </w:p>
    <w:p w:rsidR="00707590" w:rsidRDefault="00707590" w:rsidP="00707590">
      <w:pPr>
        <w:pStyle w:val="Bodytext"/>
        <w:numPr>
          <w:ilvl w:val="0"/>
          <w:numId w:val="36"/>
        </w:numPr>
      </w:pPr>
      <w:r>
        <w:t xml:space="preserve">Instantiate </w:t>
      </w:r>
      <w:r w:rsidR="00652ED7">
        <w:rPr>
          <w:rFonts w:ascii="Consolas" w:hAnsi="Consolas"/>
        </w:rPr>
        <w:t>Favorites</w:t>
      </w:r>
      <w:r w:rsidRPr="00707590">
        <w:rPr>
          <w:rFonts w:ascii="Consolas" w:hAnsi="Consolas"/>
        </w:rPr>
        <w:t>DaoCollectionImpl</w:t>
      </w:r>
      <w:r>
        <w:t xml:space="preserve"> and assign it</w:t>
      </w:r>
      <w:r w:rsidR="007C1CCF">
        <w:t xml:space="preserve"> to</w:t>
      </w:r>
      <w:r>
        <w:t xml:space="preserve"> </w:t>
      </w:r>
      <w:r w:rsidR="00652ED7">
        <w:rPr>
          <w:rFonts w:ascii="Consolas" w:hAnsi="Consolas"/>
        </w:rPr>
        <w:t>Favorites</w:t>
      </w:r>
      <w:r w:rsidRPr="00707590">
        <w:rPr>
          <w:rFonts w:ascii="Consolas" w:hAnsi="Consolas"/>
        </w:rPr>
        <w:t>Dao</w:t>
      </w:r>
      <w:r>
        <w:t xml:space="preserve"> reference variable </w:t>
      </w:r>
      <w:r w:rsidR="00652ED7">
        <w:rPr>
          <w:rFonts w:ascii="Consolas" w:hAnsi="Consolas"/>
        </w:rPr>
        <w:t>Favorites</w:t>
      </w:r>
      <w:r w:rsidRPr="00707590">
        <w:rPr>
          <w:rFonts w:ascii="Consolas" w:hAnsi="Consolas"/>
        </w:rPr>
        <w:t>Dao</w:t>
      </w:r>
      <w:r>
        <w:t>.</w:t>
      </w:r>
    </w:p>
    <w:p w:rsidR="002964E0" w:rsidRDefault="002964E0" w:rsidP="004F7CDA">
      <w:pPr>
        <w:pStyle w:val="Bodytext"/>
        <w:numPr>
          <w:ilvl w:val="0"/>
          <w:numId w:val="36"/>
        </w:numPr>
      </w:pPr>
      <w:r>
        <w:t xml:space="preserve">Invoke </w:t>
      </w:r>
      <w:r w:rsidR="00652ED7">
        <w:rPr>
          <w:rFonts w:ascii="Consolas" w:hAnsi="Consolas"/>
        </w:rPr>
        <w:t>Favorites</w:t>
      </w:r>
      <w:r w:rsidR="00707590" w:rsidRPr="00707590">
        <w:rPr>
          <w:rFonts w:ascii="Consolas" w:hAnsi="Consolas"/>
        </w:rPr>
        <w:t>Dao</w:t>
      </w:r>
      <w:r w:rsidR="00707590">
        <w:t>.</w:t>
      </w:r>
      <w:r w:rsidRPr="00707590">
        <w:rPr>
          <w:rFonts w:ascii="Consolas" w:hAnsi="Consolas"/>
        </w:rPr>
        <w:t>add</w:t>
      </w:r>
      <w:r w:rsidR="00652ED7">
        <w:rPr>
          <w:rFonts w:ascii="Consolas" w:hAnsi="Consolas"/>
        </w:rPr>
        <w:t>Favorites</w:t>
      </w:r>
      <w:r w:rsidRPr="00707590">
        <w:rPr>
          <w:rFonts w:ascii="Consolas" w:hAnsi="Consolas"/>
        </w:rPr>
        <w:t>Item()</w:t>
      </w:r>
      <w:r>
        <w:t xml:space="preserve"> method with following parameters</w:t>
      </w:r>
    </w:p>
    <w:p w:rsidR="002964E0" w:rsidRDefault="002964E0" w:rsidP="004F7CDA">
      <w:pPr>
        <w:pStyle w:val="Bodytext"/>
        <w:numPr>
          <w:ilvl w:val="1"/>
          <w:numId w:val="36"/>
        </w:numPr>
      </w:pPr>
      <w:r>
        <w:t>userId: 1</w:t>
      </w:r>
    </w:p>
    <w:p w:rsidR="002964E0" w:rsidRDefault="004563EF" w:rsidP="004F7CDA">
      <w:pPr>
        <w:pStyle w:val="Bodytext"/>
        <w:numPr>
          <w:ilvl w:val="1"/>
          <w:numId w:val="36"/>
        </w:numPr>
      </w:pPr>
      <w:r>
        <w:t>movie</w:t>
      </w:r>
      <w:r w:rsidR="002964E0">
        <w:t xml:space="preserve">Id: one of existing </w:t>
      </w:r>
      <w:r>
        <w:rPr>
          <w:rFonts w:ascii="Consolas" w:hAnsi="Consolas"/>
        </w:rPr>
        <w:t>movie</w:t>
      </w:r>
      <w:r w:rsidR="002964E0" w:rsidRPr="007C1CCF">
        <w:rPr>
          <w:rFonts w:ascii="Consolas" w:hAnsi="Consolas"/>
        </w:rPr>
        <w:t>Id</w:t>
      </w:r>
      <w:r w:rsidR="002964E0">
        <w:t xml:space="preserve"> in </w:t>
      </w:r>
      <w:r>
        <w:rPr>
          <w:rFonts w:ascii="Consolas" w:hAnsi="Consolas"/>
        </w:rPr>
        <w:t>Movie</w:t>
      </w:r>
      <w:r w:rsidR="00D73C43" w:rsidRPr="007C1CCF">
        <w:rPr>
          <w:rFonts w:ascii="Consolas" w:hAnsi="Consolas"/>
        </w:rPr>
        <w:t>DaoCollection</w:t>
      </w:r>
      <w:r w:rsidR="002964E0" w:rsidRPr="007C1CCF">
        <w:rPr>
          <w:rFonts w:ascii="Consolas" w:hAnsi="Consolas"/>
        </w:rPr>
        <w:t>Impl</w:t>
      </w:r>
    </w:p>
    <w:p w:rsidR="002964E0" w:rsidRDefault="00081790" w:rsidP="004F7CDA">
      <w:pPr>
        <w:pStyle w:val="Bodytext"/>
        <w:numPr>
          <w:ilvl w:val="0"/>
          <w:numId w:val="36"/>
        </w:numPr>
      </w:pPr>
      <w:r>
        <w:t xml:space="preserve">Invoke </w:t>
      </w:r>
      <w:r w:rsidR="00652ED7">
        <w:rPr>
          <w:rFonts w:ascii="Consolas" w:hAnsi="Consolas"/>
        </w:rPr>
        <w:t>Favorites</w:t>
      </w:r>
      <w:r w:rsidR="007C1CCF" w:rsidRPr="007C1CCF">
        <w:rPr>
          <w:rFonts w:ascii="Consolas" w:hAnsi="Consolas"/>
        </w:rPr>
        <w:t>Dao.</w:t>
      </w:r>
      <w:r w:rsidRPr="00707590">
        <w:rPr>
          <w:rFonts w:ascii="Consolas" w:hAnsi="Consolas"/>
        </w:rPr>
        <w:t>getAll</w:t>
      </w:r>
      <w:r w:rsidR="00652ED7">
        <w:rPr>
          <w:rFonts w:ascii="Consolas" w:hAnsi="Consolas"/>
        </w:rPr>
        <w:t>Favorites</w:t>
      </w:r>
      <w:r w:rsidRPr="00707590">
        <w:rPr>
          <w:rFonts w:ascii="Consolas" w:hAnsi="Consolas"/>
        </w:rPr>
        <w:t>Items()</w:t>
      </w:r>
      <w:r>
        <w:t xml:space="preserve"> with userId as 1</w:t>
      </w:r>
    </w:p>
    <w:p w:rsidR="00081790" w:rsidRDefault="00707590" w:rsidP="004F7CDA">
      <w:pPr>
        <w:pStyle w:val="Bodytext"/>
        <w:numPr>
          <w:ilvl w:val="0"/>
          <w:numId w:val="36"/>
        </w:numPr>
      </w:pPr>
      <w:r>
        <w:t xml:space="preserve">Display the contents of </w:t>
      </w:r>
      <w:r w:rsidR="004563EF">
        <w:rPr>
          <w:rFonts w:ascii="Consolas" w:hAnsi="Consolas"/>
        </w:rPr>
        <w:t>Movie</w:t>
      </w:r>
      <w:r w:rsidR="00081790" w:rsidRPr="00707590">
        <w:rPr>
          <w:rFonts w:ascii="Consolas" w:hAnsi="Consolas"/>
        </w:rPr>
        <w:t>List</w:t>
      </w:r>
      <w:r w:rsidR="00081790">
        <w:t xml:space="preserve"> returned in previous step and check if the added </w:t>
      </w:r>
      <w:r w:rsidR="00652ED7">
        <w:t>Favorites</w:t>
      </w:r>
      <w:r w:rsidR="00081790">
        <w:t xml:space="preserve"> item is present or not.</w:t>
      </w:r>
    </w:p>
    <w:p w:rsidR="00875F16" w:rsidRDefault="00875F16">
      <w:pPr>
        <w:widowControl/>
        <w:spacing w:before="0" w:after="0" w:line="240" w:lineRule="auto"/>
        <w:ind w:right="0"/>
      </w:pPr>
      <w:r>
        <w:br w:type="page"/>
      </w:r>
    </w:p>
    <w:p w:rsidR="00081790" w:rsidRDefault="00081790" w:rsidP="00081790">
      <w:pPr>
        <w:pStyle w:val="Heading1"/>
        <w:jc w:val="left"/>
      </w:pPr>
      <w:bookmarkStart w:id="55" w:name="_Toc11942683"/>
      <w:r>
        <w:lastRenderedPageBreak/>
        <w:t xml:space="preserve">Design for Remove </w:t>
      </w:r>
      <w:r w:rsidR="00652ED7">
        <w:t>Favorites</w:t>
      </w:r>
      <w:r>
        <w:t xml:space="preserve"> Item (EKUC006)</w:t>
      </w:r>
      <w:bookmarkEnd w:id="55"/>
    </w:p>
    <w:p w:rsidR="00081790" w:rsidRDefault="00081790" w:rsidP="00081790">
      <w:pPr>
        <w:pStyle w:val="Heading2"/>
      </w:pPr>
      <w:bookmarkStart w:id="56" w:name="_Toc11942684"/>
      <w:r>
        <w:t>Class Diagram</w:t>
      </w:r>
      <w:bookmarkEnd w:id="56"/>
    </w:p>
    <w:p w:rsidR="00081790" w:rsidRDefault="00081790" w:rsidP="00081790">
      <w:pPr>
        <w:pStyle w:val="Bodytext"/>
      </w:pPr>
      <w:r>
        <w:t>The below diagram denotes the methods that needs to be implemented for this use case. Method wise specification is defined after the diagram.</w:t>
      </w:r>
    </w:p>
    <w:p w:rsidR="00C7768A" w:rsidRDefault="00875F16" w:rsidP="00081790">
      <w:pPr>
        <w:pStyle w:val="Bodytext"/>
        <w:ind w:left="0"/>
      </w:pPr>
      <w:r w:rsidRPr="00875F16">
        <w:t xml:space="preserve"> </w:t>
      </w:r>
      <w:r w:rsidR="00C7768A">
        <w:rPr>
          <w:noProof/>
        </w:rPr>
        <w:drawing>
          <wp:inline distT="0" distB="0" distL="0" distR="0">
            <wp:extent cx="5610225" cy="5200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5200650"/>
                    </a:xfrm>
                    <a:prstGeom prst="rect">
                      <a:avLst/>
                    </a:prstGeom>
                    <a:noFill/>
                    <a:ln>
                      <a:noFill/>
                    </a:ln>
                  </pic:spPr>
                </pic:pic>
              </a:graphicData>
            </a:graphic>
          </wp:inline>
        </w:drawing>
      </w:r>
    </w:p>
    <w:p w:rsidR="00081790" w:rsidRDefault="00652ED7" w:rsidP="00081790">
      <w:pPr>
        <w:pStyle w:val="Heading2"/>
      </w:pPr>
      <w:bookmarkStart w:id="57" w:name="_Toc11942685"/>
      <w:r>
        <w:t>Favorites</w:t>
      </w:r>
      <w:r w:rsidR="00D73C43">
        <w:t>Dao</w:t>
      </w:r>
      <w:r w:rsidR="00081790">
        <w:t>.</w:t>
      </w:r>
      <w:r w:rsidR="004E7D4B">
        <w:t>cs</w:t>
      </w:r>
      <w:bookmarkEnd w:id="57"/>
    </w:p>
    <w:p w:rsidR="00081790" w:rsidRDefault="00081790" w:rsidP="004F7CDA">
      <w:pPr>
        <w:pStyle w:val="Bodytext"/>
        <w:numPr>
          <w:ilvl w:val="0"/>
          <w:numId w:val="40"/>
        </w:numPr>
      </w:pPr>
      <w:r>
        <w:t xml:space="preserve">Add method </w:t>
      </w:r>
      <w:r>
        <w:rPr>
          <w:rFonts w:ascii="Consolas" w:hAnsi="Consolas"/>
        </w:rPr>
        <w:t>remove</w:t>
      </w:r>
      <w:r w:rsidR="00652ED7">
        <w:rPr>
          <w:rFonts w:ascii="Consolas" w:hAnsi="Consolas"/>
        </w:rPr>
        <w:t>Favorites</w:t>
      </w:r>
      <w:r>
        <w:rPr>
          <w:rFonts w:ascii="Consolas" w:hAnsi="Consolas"/>
        </w:rPr>
        <w:t>Item</w:t>
      </w:r>
      <w:r w:rsidRPr="002C62D8">
        <w:rPr>
          <w:rFonts w:ascii="Consolas" w:hAnsi="Consolas"/>
        </w:rPr>
        <w:t>(userId: long</w:t>
      </w:r>
      <w:r>
        <w:rPr>
          <w:rFonts w:ascii="Consolas" w:hAnsi="Consolas"/>
        </w:rPr>
        <w:t xml:space="preserve">, </w:t>
      </w:r>
      <w:r w:rsidR="004563EF">
        <w:rPr>
          <w:rFonts w:ascii="Consolas" w:hAnsi="Consolas"/>
        </w:rPr>
        <w:t>movie</w:t>
      </w:r>
      <w:r>
        <w:rPr>
          <w:rFonts w:ascii="Consolas" w:hAnsi="Consolas"/>
        </w:rPr>
        <w:t>Id: long</w:t>
      </w:r>
      <w:r w:rsidRPr="002C62D8">
        <w:rPr>
          <w:rFonts w:ascii="Consolas" w:hAnsi="Consolas"/>
        </w:rPr>
        <w:t>): void</w:t>
      </w:r>
      <w:r>
        <w:t xml:space="preserve"> in the interface.</w:t>
      </w:r>
    </w:p>
    <w:p w:rsidR="00081790" w:rsidRDefault="00652ED7" w:rsidP="00081790">
      <w:pPr>
        <w:pStyle w:val="Heading2"/>
      </w:pPr>
      <w:bookmarkStart w:id="58" w:name="_Toc11942686"/>
      <w:r>
        <w:lastRenderedPageBreak/>
        <w:t>Favorites</w:t>
      </w:r>
      <w:r w:rsidR="00D73C43">
        <w:t>DaoCollection</w:t>
      </w:r>
      <w:r w:rsidR="00081790" w:rsidRPr="002C62D8">
        <w:t>Impl</w:t>
      </w:r>
      <w:r w:rsidR="00081790">
        <w:t>.</w:t>
      </w:r>
      <w:r w:rsidR="004E7D4B">
        <w:t>cs</w:t>
      </w:r>
      <w:bookmarkEnd w:id="58"/>
    </w:p>
    <w:p w:rsidR="00B36528" w:rsidRDefault="00B36528" w:rsidP="00B36528">
      <w:pPr>
        <w:pStyle w:val="Bodytext"/>
      </w:pPr>
      <w:r>
        <w:t xml:space="preserve">This class manages the data related to </w:t>
      </w:r>
      <w:r w:rsidR="00652ED7">
        <w:t>Favorites</w:t>
      </w:r>
      <w:r>
        <w:t xml:space="preserve"> of all users of </w:t>
      </w:r>
      <w:r w:rsidR="00711D16">
        <w:t>movie cruiser</w:t>
      </w:r>
      <w:r>
        <w:t xml:space="preserve"> application. A new method needs to be added for this use case.</w:t>
      </w:r>
    </w:p>
    <w:p w:rsidR="00081790" w:rsidRDefault="00081790" w:rsidP="00081790">
      <w:pPr>
        <w:pStyle w:val="Bodytext"/>
        <w:rPr>
          <w:rFonts w:cs="Arial"/>
          <w:b/>
        </w:rPr>
      </w:pPr>
      <w:r>
        <w:rPr>
          <w:rFonts w:cs="Arial"/>
          <w:b/>
        </w:rPr>
        <w:t>remove</w:t>
      </w:r>
      <w:r w:rsidR="00652ED7">
        <w:rPr>
          <w:rFonts w:cs="Arial"/>
          <w:b/>
        </w:rPr>
        <w:t>Favorites</w:t>
      </w:r>
      <w:r>
        <w:rPr>
          <w:rFonts w:cs="Arial"/>
          <w:b/>
        </w:rPr>
        <w:t>Item</w:t>
      </w:r>
      <w:r w:rsidRPr="002C62D8">
        <w:rPr>
          <w:rFonts w:cs="Arial"/>
          <w:b/>
        </w:rPr>
        <w:t>(userId: long</w:t>
      </w:r>
      <w:r>
        <w:rPr>
          <w:rFonts w:cs="Arial"/>
          <w:b/>
        </w:rPr>
        <w:t xml:space="preserve">, </w:t>
      </w:r>
      <w:r w:rsidR="004563EF">
        <w:rPr>
          <w:rFonts w:cs="Arial"/>
          <w:b/>
        </w:rPr>
        <w:t>movie</w:t>
      </w:r>
      <w:r>
        <w:rPr>
          <w:rFonts w:cs="Arial"/>
          <w:b/>
        </w:rPr>
        <w:t>Id: long</w:t>
      </w:r>
      <w:r w:rsidRPr="002C62D8">
        <w:rPr>
          <w:rFonts w:cs="Arial"/>
          <w:b/>
        </w:rPr>
        <w:t xml:space="preserve">): </w:t>
      </w:r>
      <w:r>
        <w:rPr>
          <w:rFonts w:cs="Arial"/>
          <w:b/>
        </w:rPr>
        <w:t>void</w:t>
      </w:r>
    </w:p>
    <w:p w:rsidR="0020707C" w:rsidRPr="0020707C" w:rsidRDefault="0020707C" w:rsidP="00081790">
      <w:pPr>
        <w:pStyle w:val="Bodytext"/>
        <w:rPr>
          <w:rFonts w:cs="Arial"/>
        </w:rPr>
      </w:pPr>
      <w:r>
        <w:rPr>
          <w:rFonts w:cs="Arial"/>
        </w:rPr>
        <w:t xml:space="preserve">Method to remove a </w:t>
      </w:r>
      <w:r w:rsidR="00652ED7">
        <w:rPr>
          <w:rFonts w:cs="Arial"/>
        </w:rPr>
        <w:t>movie</w:t>
      </w:r>
      <w:r>
        <w:rPr>
          <w:rFonts w:cs="Arial"/>
        </w:rPr>
        <w:t xml:space="preserve"> from the </w:t>
      </w:r>
      <w:r w:rsidR="00652ED7">
        <w:rPr>
          <w:rFonts w:cs="Arial"/>
        </w:rPr>
        <w:t>Favorites</w:t>
      </w:r>
      <w:r>
        <w:rPr>
          <w:rFonts w:cs="Arial"/>
        </w:rPr>
        <w:t xml:space="preserve">. This will be invoked when Customer clicks Delete link in the </w:t>
      </w:r>
      <w:r w:rsidR="00652ED7">
        <w:rPr>
          <w:rFonts w:cs="Arial"/>
        </w:rPr>
        <w:t>Favorites</w:t>
      </w:r>
      <w:r>
        <w:rPr>
          <w:rFonts w:cs="Arial"/>
        </w:rPr>
        <w:t xml:space="preserve"> screen.</w:t>
      </w:r>
    </w:p>
    <w:p w:rsidR="00081790" w:rsidRDefault="00081790" w:rsidP="004F7CDA">
      <w:pPr>
        <w:pStyle w:val="Bodytext"/>
        <w:numPr>
          <w:ilvl w:val="0"/>
          <w:numId w:val="41"/>
        </w:numPr>
      </w:pPr>
      <w:r>
        <w:t xml:space="preserve">Get the </w:t>
      </w:r>
      <w:r w:rsidRPr="007C1CCF">
        <w:rPr>
          <w:rFonts w:ascii="Consolas" w:hAnsi="Consolas"/>
        </w:rPr>
        <w:t>List&lt;</w:t>
      </w:r>
      <w:r w:rsidR="004563EF">
        <w:rPr>
          <w:rFonts w:ascii="Consolas" w:hAnsi="Consolas"/>
        </w:rPr>
        <w:t>Movie</w:t>
      </w:r>
      <w:r w:rsidRPr="007C1CCF">
        <w:rPr>
          <w:rFonts w:ascii="Consolas" w:hAnsi="Consolas"/>
        </w:rPr>
        <w:t>&gt;</w:t>
      </w:r>
      <w:r>
        <w:t xml:space="preserve"> from </w:t>
      </w:r>
      <w:r w:rsidR="00CC6022">
        <w:t>user</w:t>
      </w:r>
      <w:r w:rsidR="00652ED7">
        <w:t>Favorites</w:t>
      </w:r>
      <w:r w:rsidR="00CC6022">
        <w:t>s</w:t>
      </w:r>
      <w:r>
        <w:t xml:space="preserve"> based on </w:t>
      </w:r>
      <w:r w:rsidRPr="007C1CCF">
        <w:rPr>
          <w:rFonts w:ascii="Consolas" w:hAnsi="Consolas"/>
        </w:rPr>
        <w:t>userId</w:t>
      </w:r>
    </w:p>
    <w:p w:rsidR="00F928C6" w:rsidRDefault="00F928C6" w:rsidP="004F7CDA">
      <w:pPr>
        <w:pStyle w:val="Bodytext"/>
        <w:numPr>
          <w:ilvl w:val="0"/>
          <w:numId w:val="41"/>
        </w:numPr>
      </w:pPr>
      <w:r>
        <w:t xml:space="preserve">Iterate through the </w:t>
      </w:r>
      <w:r w:rsidRPr="007C1CCF">
        <w:rPr>
          <w:rFonts w:ascii="Consolas" w:hAnsi="Consolas"/>
        </w:rPr>
        <w:t>List</w:t>
      </w:r>
      <w:r>
        <w:t xml:space="preserve"> of </w:t>
      </w:r>
      <w:r w:rsidR="004563EF">
        <w:rPr>
          <w:rFonts w:ascii="Consolas" w:hAnsi="Consolas"/>
        </w:rPr>
        <w:t>Movie</w:t>
      </w:r>
      <w:r>
        <w:t xml:space="preserve"> and perform the below steps</w:t>
      </w:r>
    </w:p>
    <w:p w:rsidR="00F928C6" w:rsidRDefault="00F928C6" w:rsidP="004F7CDA">
      <w:pPr>
        <w:pStyle w:val="Bodytext"/>
        <w:numPr>
          <w:ilvl w:val="1"/>
          <w:numId w:val="41"/>
        </w:numPr>
      </w:pPr>
      <w:r>
        <w:t xml:space="preserve">Check if the </w:t>
      </w:r>
      <w:r w:rsidR="004563EF">
        <w:rPr>
          <w:rFonts w:ascii="Consolas" w:hAnsi="Consolas"/>
        </w:rPr>
        <w:t>movie</w:t>
      </w:r>
      <w:r w:rsidRPr="007C1CCF">
        <w:rPr>
          <w:rFonts w:ascii="Consolas" w:hAnsi="Consolas"/>
        </w:rPr>
        <w:t>Id</w:t>
      </w:r>
      <w:r>
        <w:t xml:space="preserve"> of each </w:t>
      </w:r>
      <w:r w:rsidR="00652ED7">
        <w:t>movie</w:t>
      </w:r>
      <w:r>
        <w:t xml:space="preserve"> from the list matches with this methods input parameter</w:t>
      </w:r>
    </w:p>
    <w:p w:rsidR="00F928C6" w:rsidRDefault="00F928C6" w:rsidP="004F7CDA">
      <w:pPr>
        <w:pStyle w:val="Bodytext"/>
        <w:numPr>
          <w:ilvl w:val="1"/>
          <w:numId w:val="41"/>
        </w:numPr>
      </w:pPr>
      <w:r>
        <w:t xml:space="preserve">If </w:t>
      </w:r>
      <w:r w:rsidR="004563EF">
        <w:rPr>
          <w:rFonts w:ascii="Consolas" w:hAnsi="Consolas"/>
        </w:rPr>
        <w:t>movie</w:t>
      </w:r>
      <w:r w:rsidRPr="007C1CCF">
        <w:rPr>
          <w:rFonts w:ascii="Consolas" w:hAnsi="Consolas"/>
        </w:rPr>
        <w:t>Id</w:t>
      </w:r>
      <w:r>
        <w:t xml:space="preserve"> matches then remove the </w:t>
      </w:r>
      <w:r w:rsidR="00652ED7">
        <w:t>movie</w:t>
      </w:r>
      <w:r>
        <w:t xml:space="preserve"> from the list</w:t>
      </w:r>
    </w:p>
    <w:p w:rsidR="00081790" w:rsidRDefault="00652ED7" w:rsidP="00081790">
      <w:pPr>
        <w:pStyle w:val="Heading2"/>
      </w:pPr>
      <w:bookmarkStart w:id="59" w:name="_Toc11942687"/>
      <w:r>
        <w:t>Favorites</w:t>
      </w:r>
      <w:r w:rsidR="0020707C">
        <w:t>DaoCollection</w:t>
      </w:r>
      <w:r w:rsidR="0020707C" w:rsidRPr="002C62D8">
        <w:t>Impl</w:t>
      </w:r>
      <w:r w:rsidR="0020707C">
        <w:t>Test.</w:t>
      </w:r>
      <w:r w:rsidR="004E7D4B">
        <w:t>cs</w:t>
      </w:r>
      <w:bookmarkEnd w:id="59"/>
    </w:p>
    <w:p w:rsidR="00081790" w:rsidRPr="00F05F85" w:rsidRDefault="00081790" w:rsidP="00081790">
      <w:pPr>
        <w:pStyle w:val="Bodytext"/>
        <w:rPr>
          <w:rFonts w:cs="Arial"/>
          <w:b/>
        </w:rPr>
      </w:pPr>
      <w:r w:rsidRPr="00F05F85">
        <w:rPr>
          <w:rFonts w:cs="Arial"/>
          <w:b/>
        </w:rPr>
        <w:t>main(args[]: String): void</w:t>
      </w:r>
    </w:p>
    <w:p w:rsidR="00081790" w:rsidRDefault="00081790" w:rsidP="004F7CDA">
      <w:pPr>
        <w:pStyle w:val="Bodytext"/>
        <w:numPr>
          <w:ilvl w:val="0"/>
          <w:numId w:val="42"/>
        </w:numPr>
      </w:pPr>
      <w:r>
        <w:t xml:space="preserve">Invoke </w:t>
      </w:r>
      <w:r>
        <w:rPr>
          <w:rFonts w:ascii="Consolas" w:hAnsi="Consolas"/>
        </w:rPr>
        <w:t>test</w:t>
      </w:r>
      <w:r w:rsidR="00F928C6">
        <w:rPr>
          <w:rFonts w:ascii="Consolas" w:hAnsi="Consolas"/>
        </w:rPr>
        <w:t>Remove</w:t>
      </w:r>
      <w:r w:rsidR="00652ED7">
        <w:rPr>
          <w:rFonts w:ascii="Consolas" w:hAnsi="Consolas"/>
        </w:rPr>
        <w:t>Favorites</w:t>
      </w:r>
      <w:r>
        <w:rPr>
          <w:rFonts w:ascii="Consolas" w:hAnsi="Consolas"/>
        </w:rPr>
        <w:t>Item</w:t>
      </w:r>
      <w:r w:rsidRPr="00BB2AEA">
        <w:rPr>
          <w:rFonts w:ascii="Consolas" w:hAnsi="Consolas"/>
        </w:rPr>
        <w:t>()</w:t>
      </w:r>
    </w:p>
    <w:p w:rsidR="00081790" w:rsidRPr="00F05F85" w:rsidRDefault="00081790" w:rsidP="00081790">
      <w:pPr>
        <w:pStyle w:val="Bodytext"/>
        <w:rPr>
          <w:rFonts w:cs="Arial"/>
          <w:b/>
        </w:rPr>
      </w:pPr>
      <w:r>
        <w:rPr>
          <w:rFonts w:cs="Arial"/>
          <w:b/>
        </w:rPr>
        <w:t>test</w:t>
      </w:r>
      <w:r w:rsidR="00F928C6">
        <w:rPr>
          <w:rFonts w:cs="Arial"/>
          <w:b/>
        </w:rPr>
        <w:t>Remove</w:t>
      </w:r>
      <w:r w:rsidR="00652ED7">
        <w:rPr>
          <w:rFonts w:cs="Arial"/>
          <w:b/>
        </w:rPr>
        <w:t>Favorites</w:t>
      </w:r>
      <w:r w:rsidRPr="002C62D8">
        <w:rPr>
          <w:rFonts w:cs="Arial"/>
          <w:b/>
        </w:rPr>
        <w:t>Item</w:t>
      </w:r>
      <w:r w:rsidRPr="00F05F85">
        <w:rPr>
          <w:rFonts w:cs="Arial"/>
          <w:b/>
        </w:rPr>
        <w:t xml:space="preserve">(): </w:t>
      </w:r>
      <w:r>
        <w:rPr>
          <w:rFonts w:cs="Arial"/>
          <w:b/>
        </w:rPr>
        <w:t>void</w:t>
      </w:r>
    </w:p>
    <w:p w:rsidR="00707590" w:rsidRDefault="00707590" w:rsidP="00707590">
      <w:pPr>
        <w:pStyle w:val="Bodytext"/>
        <w:numPr>
          <w:ilvl w:val="0"/>
          <w:numId w:val="43"/>
        </w:numPr>
      </w:pPr>
      <w:r>
        <w:t xml:space="preserve">Instantiate </w:t>
      </w:r>
      <w:r w:rsidR="00652ED7">
        <w:rPr>
          <w:rFonts w:ascii="Consolas" w:hAnsi="Consolas"/>
        </w:rPr>
        <w:t>Favorites</w:t>
      </w:r>
      <w:r w:rsidRPr="00707590">
        <w:rPr>
          <w:rFonts w:ascii="Consolas" w:hAnsi="Consolas"/>
        </w:rPr>
        <w:t>DaoCollectionImpl</w:t>
      </w:r>
      <w:r>
        <w:t xml:space="preserve"> and assign it </w:t>
      </w:r>
      <w:r w:rsidR="00652ED7">
        <w:rPr>
          <w:rFonts w:ascii="Consolas" w:hAnsi="Consolas"/>
        </w:rPr>
        <w:t>Favorites</w:t>
      </w:r>
      <w:r w:rsidRPr="00707590">
        <w:rPr>
          <w:rFonts w:ascii="Consolas" w:hAnsi="Consolas"/>
        </w:rPr>
        <w:t>Dao</w:t>
      </w:r>
      <w:r>
        <w:t xml:space="preserve"> reference variable </w:t>
      </w:r>
      <w:r w:rsidR="00652ED7">
        <w:rPr>
          <w:rFonts w:ascii="Consolas" w:hAnsi="Consolas"/>
        </w:rPr>
        <w:t>Favorites</w:t>
      </w:r>
      <w:r w:rsidRPr="00707590">
        <w:rPr>
          <w:rFonts w:ascii="Consolas" w:hAnsi="Consolas"/>
        </w:rPr>
        <w:t>Dao</w:t>
      </w:r>
      <w:r>
        <w:t>.</w:t>
      </w:r>
    </w:p>
    <w:p w:rsidR="00081790" w:rsidRDefault="00081790" w:rsidP="004F7CDA">
      <w:pPr>
        <w:pStyle w:val="Bodytext"/>
        <w:numPr>
          <w:ilvl w:val="0"/>
          <w:numId w:val="43"/>
        </w:numPr>
      </w:pPr>
      <w:r>
        <w:t xml:space="preserve">Invoke </w:t>
      </w:r>
      <w:r w:rsidR="00652ED7">
        <w:rPr>
          <w:rFonts w:ascii="Consolas" w:hAnsi="Consolas"/>
        </w:rPr>
        <w:t>Favorites</w:t>
      </w:r>
      <w:r w:rsidR="007C1CCF" w:rsidRPr="00707590">
        <w:rPr>
          <w:rFonts w:ascii="Consolas" w:hAnsi="Consolas"/>
        </w:rPr>
        <w:t>Dao</w:t>
      </w:r>
      <w:r w:rsidR="007C1CCF">
        <w:rPr>
          <w:rFonts w:ascii="Consolas" w:hAnsi="Consolas"/>
        </w:rPr>
        <w:t>.</w:t>
      </w:r>
      <w:r w:rsidR="00CF0C59" w:rsidRPr="007C1CCF">
        <w:rPr>
          <w:rFonts w:ascii="Consolas" w:hAnsi="Consolas"/>
        </w:rPr>
        <w:t>remove</w:t>
      </w:r>
      <w:r w:rsidR="00652ED7">
        <w:rPr>
          <w:rFonts w:ascii="Consolas" w:hAnsi="Consolas"/>
        </w:rPr>
        <w:t>Favorites</w:t>
      </w:r>
      <w:r w:rsidRPr="007C1CCF">
        <w:rPr>
          <w:rFonts w:ascii="Consolas" w:hAnsi="Consolas"/>
        </w:rPr>
        <w:t>Item()</w:t>
      </w:r>
      <w:r>
        <w:t xml:space="preserve"> method with following parameters</w:t>
      </w:r>
    </w:p>
    <w:p w:rsidR="00081790" w:rsidRDefault="00081790" w:rsidP="004F7CDA">
      <w:pPr>
        <w:pStyle w:val="Bodytext"/>
        <w:numPr>
          <w:ilvl w:val="1"/>
          <w:numId w:val="43"/>
        </w:numPr>
      </w:pPr>
      <w:r w:rsidRPr="007C1CCF">
        <w:rPr>
          <w:rFonts w:ascii="Consolas" w:hAnsi="Consolas"/>
        </w:rPr>
        <w:t>userId</w:t>
      </w:r>
      <w:r>
        <w:t>: 1</w:t>
      </w:r>
    </w:p>
    <w:p w:rsidR="00081790" w:rsidRDefault="004563EF" w:rsidP="004F7CDA">
      <w:pPr>
        <w:pStyle w:val="Bodytext"/>
        <w:numPr>
          <w:ilvl w:val="1"/>
          <w:numId w:val="43"/>
        </w:numPr>
      </w:pPr>
      <w:r>
        <w:rPr>
          <w:rFonts w:ascii="Consolas" w:hAnsi="Consolas"/>
        </w:rPr>
        <w:t>movie</w:t>
      </w:r>
      <w:r w:rsidR="00CF0C59" w:rsidRPr="007C1CCF">
        <w:rPr>
          <w:rFonts w:ascii="Consolas" w:hAnsi="Consolas"/>
        </w:rPr>
        <w:t>Id</w:t>
      </w:r>
      <w:r w:rsidR="00CF0C59">
        <w:t xml:space="preserve">: Same </w:t>
      </w:r>
      <w:r>
        <w:rPr>
          <w:rFonts w:ascii="Consolas" w:hAnsi="Consolas"/>
        </w:rPr>
        <w:t>movie</w:t>
      </w:r>
      <w:r w:rsidR="00CF0C59" w:rsidRPr="007C1CCF">
        <w:rPr>
          <w:rFonts w:ascii="Consolas" w:hAnsi="Consolas"/>
        </w:rPr>
        <w:t>Id</w:t>
      </w:r>
      <w:r w:rsidR="00CF0C59">
        <w:t xml:space="preserve"> as what was provided when testing add </w:t>
      </w:r>
      <w:r w:rsidR="00652ED7">
        <w:t>Favorites</w:t>
      </w:r>
      <w:r w:rsidR="00CF0C59">
        <w:t xml:space="preserve"> item.</w:t>
      </w:r>
    </w:p>
    <w:p w:rsidR="00081790" w:rsidRDefault="00081790" w:rsidP="004F7CDA">
      <w:pPr>
        <w:pStyle w:val="Bodytext"/>
        <w:numPr>
          <w:ilvl w:val="0"/>
          <w:numId w:val="43"/>
        </w:numPr>
      </w:pPr>
      <w:r>
        <w:t xml:space="preserve">Invoke </w:t>
      </w:r>
      <w:r w:rsidR="00652ED7">
        <w:rPr>
          <w:rFonts w:ascii="Consolas" w:hAnsi="Consolas"/>
        </w:rPr>
        <w:t>Favorites</w:t>
      </w:r>
      <w:r w:rsidR="007C1CCF" w:rsidRPr="00707590">
        <w:rPr>
          <w:rFonts w:ascii="Consolas" w:hAnsi="Consolas"/>
        </w:rPr>
        <w:t>Dao</w:t>
      </w:r>
      <w:r w:rsidR="007C1CCF">
        <w:rPr>
          <w:rFonts w:ascii="Consolas" w:hAnsi="Consolas"/>
        </w:rPr>
        <w:t>.</w:t>
      </w:r>
      <w:r w:rsidRPr="00707590">
        <w:rPr>
          <w:rFonts w:ascii="Consolas" w:hAnsi="Consolas"/>
        </w:rPr>
        <w:t>getAll</w:t>
      </w:r>
      <w:r w:rsidR="00652ED7">
        <w:rPr>
          <w:rFonts w:ascii="Consolas" w:hAnsi="Consolas"/>
        </w:rPr>
        <w:t>Favorites</w:t>
      </w:r>
      <w:r w:rsidRPr="00707590">
        <w:rPr>
          <w:rFonts w:ascii="Consolas" w:hAnsi="Consolas"/>
        </w:rPr>
        <w:t>Items()</w:t>
      </w:r>
      <w:r>
        <w:t xml:space="preserve"> with userId as 1</w:t>
      </w:r>
    </w:p>
    <w:p w:rsidR="00081790" w:rsidRDefault="00CF0C59" w:rsidP="004F7CDA">
      <w:pPr>
        <w:pStyle w:val="Bodytext"/>
        <w:numPr>
          <w:ilvl w:val="0"/>
          <w:numId w:val="43"/>
        </w:numPr>
      </w:pPr>
      <w:r>
        <w:t xml:space="preserve">Enclose the above method within </w:t>
      </w:r>
      <w:r w:rsidRPr="007C1CCF">
        <w:rPr>
          <w:rFonts w:ascii="Consolas" w:hAnsi="Consolas"/>
        </w:rPr>
        <w:t>try catch</w:t>
      </w:r>
      <w:r>
        <w:t xml:space="preserve"> block with catch block handling </w:t>
      </w:r>
      <w:r w:rsidR="00652ED7">
        <w:rPr>
          <w:rFonts w:ascii="Consolas" w:hAnsi="Consolas"/>
        </w:rPr>
        <w:t>Favorites</w:t>
      </w:r>
      <w:r w:rsidRPr="00707590">
        <w:rPr>
          <w:rFonts w:ascii="Consolas" w:hAnsi="Consolas"/>
        </w:rPr>
        <w:t>EmptyException</w:t>
      </w:r>
      <w:r>
        <w:t xml:space="preserve">. Check if the catch block is executed, which means that the </w:t>
      </w:r>
      <w:r w:rsidR="00652ED7">
        <w:t>Favorites</w:t>
      </w:r>
      <w:r>
        <w:t xml:space="preserve"> item added during </w:t>
      </w:r>
      <w:r w:rsidRPr="00707590">
        <w:rPr>
          <w:rFonts w:ascii="Consolas" w:hAnsi="Consolas"/>
        </w:rPr>
        <w:t>testAdd</w:t>
      </w:r>
      <w:r w:rsidR="00652ED7">
        <w:rPr>
          <w:rFonts w:ascii="Consolas" w:hAnsi="Consolas"/>
        </w:rPr>
        <w:t>Favorites</w:t>
      </w:r>
      <w:r w:rsidRPr="00707590">
        <w:rPr>
          <w:rFonts w:ascii="Consolas" w:hAnsi="Consolas"/>
        </w:rPr>
        <w:t>Item()</w:t>
      </w:r>
      <w:r>
        <w:t xml:space="preserve"> is removed now and the </w:t>
      </w:r>
      <w:r w:rsidR="00652ED7">
        <w:t>Favorites</w:t>
      </w:r>
      <w:r>
        <w:t xml:space="preserve"> is empty, due to which the </w:t>
      </w:r>
      <w:r w:rsidR="00652ED7">
        <w:rPr>
          <w:rFonts w:ascii="Consolas" w:hAnsi="Consolas"/>
        </w:rPr>
        <w:t>Favorites</w:t>
      </w:r>
      <w:r w:rsidRPr="00707590">
        <w:rPr>
          <w:rFonts w:ascii="Consolas" w:hAnsi="Consolas"/>
        </w:rPr>
        <w:t>EmptyException</w:t>
      </w:r>
      <w:r>
        <w:t xml:space="preserve"> is thrown.</w:t>
      </w:r>
    </w:p>
    <w:p w:rsidR="005670B6" w:rsidRDefault="001363C4" w:rsidP="00DC7AAF">
      <w:pPr>
        <w:pStyle w:val="Heading1"/>
      </w:pPr>
      <w:bookmarkStart w:id="60" w:name="_Toc11942688"/>
      <w:r>
        <w:lastRenderedPageBreak/>
        <w:t>Standards and Guidelines</w:t>
      </w:r>
      <w:bookmarkEnd w:id="60"/>
    </w:p>
    <w:p w:rsidR="005670B6" w:rsidRDefault="004E7D4B" w:rsidP="00DC7AAF">
      <w:pPr>
        <w:pStyle w:val="Heading2"/>
      </w:pPr>
      <w:bookmarkStart w:id="61" w:name="_Toc11942689"/>
      <w:r>
        <w:t>C#</w:t>
      </w:r>
      <w:bookmarkEnd w:id="61"/>
    </w:p>
    <w:p w:rsidR="001363C4" w:rsidRDefault="000C2750" w:rsidP="004F7CDA">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Ensure that the class names, method names and variable names are followed exactly as</w:t>
      </w:r>
      <w:r w:rsidR="00D5370F">
        <w:rPr>
          <w:rFonts w:cs="Arial"/>
          <w:color w:val="212529"/>
        </w:rPr>
        <w:t xml:space="preserve"> specified in the class diagram</w:t>
      </w:r>
    </w:p>
    <w:p w:rsidR="00D5370F" w:rsidRDefault="00D5370F" w:rsidP="004F7CDA">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 xml:space="preserve">Ensure that access modifier are </w:t>
      </w:r>
      <w:r w:rsidR="00A11D9C">
        <w:rPr>
          <w:rFonts w:cs="Arial"/>
          <w:color w:val="212529"/>
        </w:rPr>
        <w:t>in line</w:t>
      </w:r>
      <w:r>
        <w:rPr>
          <w:rFonts w:cs="Arial"/>
          <w:color w:val="212529"/>
        </w:rPr>
        <w:t xml:space="preserve"> with the class diagram specification</w:t>
      </w:r>
    </w:p>
    <w:p w:rsidR="00D5370F" w:rsidRDefault="00D5370F" w:rsidP="004F7CDA">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Naming standards to be followed:</w:t>
      </w:r>
    </w:p>
    <w:p w:rsidR="00D5370F" w:rsidRDefault="00D5370F" w:rsidP="004F7CDA">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Variable</w:t>
      </w:r>
    </w:p>
    <w:p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Should be in mixed case with the first letter lowercase and with the first letter of each internal word </w:t>
      </w:r>
      <w:r w:rsidR="00A11D9C" w:rsidRPr="00D5370F">
        <w:rPr>
          <w:rFonts w:cs="Arial"/>
          <w:color w:val="212529"/>
        </w:rPr>
        <w:t>capitalized</w:t>
      </w:r>
      <w:r w:rsidRPr="00D5370F">
        <w:rPr>
          <w:rFonts w:cs="Arial"/>
          <w:color w:val="212529"/>
        </w:rPr>
        <w:t xml:space="preserve"> (Example: firstName, dateOfBirth)</w:t>
      </w:r>
    </w:p>
    <w:p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Variable names should be short, but meaningful</w:t>
      </w:r>
    </w:p>
    <w:p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Variable name defined should indicate the purpose to a casual observer</w:t>
      </w:r>
    </w:p>
    <w:p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Single character variable names should be avoided except for temporary variables</w:t>
      </w:r>
    </w:p>
    <w:p w:rsid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Temporary variables include i, j, k and m</w:t>
      </w:r>
    </w:p>
    <w:p w:rsidR="00D5370F" w:rsidRDefault="00D5370F" w:rsidP="004F7CDA">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Class</w:t>
      </w:r>
    </w:p>
    <w:p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Class name should be a noun</w:t>
      </w:r>
    </w:p>
    <w:p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Class name should be in mixed case with the first letter uppercase and with the first letter of each internal word </w:t>
      </w:r>
      <w:r w:rsidR="00A11D9C" w:rsidRPr="00D5370F">
        <w:rPr>
          <w:rFonts w:cs="Arial"/>
          <w:color w:val="212529"/>
        </w:rPr>
        <w:t>capitalized</w:t>
      </w:r>
    </w:p>
    <w:p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Must use whole words and should not have acronyms or abbreviations</w:t>
      </w:r>
    </w:p>
    <w:p w:rsidR="00D5370F" w:rsidRDefault="00D5370F" w:rsidP="00D5370F">
      <w:pPr>
        <w:widowControl/>
        <w:shd w:val="clear" w:color="auto" w:fill="FFFFFF"/>
        <w:spacing w:before="100" w:beforeAutospacing="1" w:after="100" w:afterAutospacing="1" w:line="240" w:lineRule="auto"/>
        <w:ind w:left="2160" w:right="0"/>
        <w:rPr>
          <w:rFonts w:cs="Arial"/>
          <w:color w:val="212529"/>
        </w:rPr>
      </w:pPr>
      <w:r w:rsidRPr="00D5370F">
        <w:rPr>
          <w:rFonts w:cs="Arial"/>
          <w:color w:val="212529"/>
        </w:rPr>
        <w:t>Examples: Employee, TaxCalculator</w:t>
      </w:r>
    </w:p>
    <w:p w:rsidR="00D5370F" w:rsidRDefault="00D5370F" w:rsidP="004F7CDA">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Method</w:t>
      </w:r>
    </w:p>
    <w:p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Method names should be verbs</w:t>
      </w:r>
    </w:p>
    <w:p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Method names should be in mixed case with the first letter lowercase and with the first letter of each internal word </w:t>
      </w:r>
      <w:r w:rsidR="00A11D9C" w:rsidRPr="00D5370F">
        <w:rPr>
          <w:rFonts w:cs="Arial"/>
          <w:color w:val="212529"/>
        </w:rPr>
        <w:t>capitalized</w:t>
      </w:r>
    </w:p>
    <w:p w:rsidR="00D5370F" w:rsidRDefault="00D5370F" w:rsidP="00D5370F">
      <w:pPr>
        <w:widowControl/>
        <w:shd w:val="clear" w:color="auto" w:fill="FFFFFF"/>
        <w:spacing w:before="100" w:beforeAutospacing="1" w:after="100" w:afterAutospacing="1" w:line="240" w:lineRule="auto"/>
        <w:ind w:left="2160" w:right="0"/>
        <w:rPr>
          <w:rFonts w:cs="Arial"/>
          <w:color w:val="212529"/>
        </w:rPr>
      </w:pPr>
      <w:r w:rsidRPr="00D5370F">
        <w:rPr>
          <w:rFonts w:cs="Arial"/>
          <w:color w:val="212529"/>
        </w:rPr>
        <w:t>Example: changeGear(), calculateBalance()</w:t>
      </w:r>
    </w:p>
    <w:p w:rsidR="001363C4" w:rsidRDefault="00917E19" w:rsidP="004F7CDA">
      <w:pPr>
        <w:widowControl/>
        <w:numPr>
          <w:ilvl w:val="0"/>
          <w:numId w:val="17"/>
        </w:numPr>
        <w:shd w:val="clear" w:color="auto" w:fill="FFFFFF"/>
        <w:spacing w:before="120" w:after="0" w:line="240" w:lineRule="auto"/>
        <w:ind w:left="1080" w:right="0"/>
        <w:rPr>
          <w:rFonts w:cs="Arial"/>
          <w:color w:val="212529"/>
        </w:rPr>
      </w:pPr>
      <w:r>
        <w:rPr>
          <w:rFonts w:cs="Arial"/>
          <w:color w:val="212529"/>
        </w:rPr>
        <w:t>Code Formatting</w:t>
      </w:r>
    </w:p>
    <w:p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t>Class Structure</w:t>
      </w:r>
    </w:p>
    <w:p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Place the elements of a class in the following order:</w:t>
      </w:r>
    </w:p>
    <w:p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Static variables</w:t>
      </w:r>
    </w:p>
    <w:p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Instance variables</w:t>
      </w:r>
    </w:p>
    <w:p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Constructors</w:t>
      </w:r>
    </w:p>
    <w:p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Methods and Getter/Setters</w:t>
      </w:r>
    </w:p>
    <w:p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has</w:t>
      </w:r>
      <w:r w:rsidR="00A11D9C">
        <w:rPr>
          <w:rFonts w:cs="Arial"/>
          <w:color w:val="212529"/>
        </w:rPr>
        <w:t>h</w:t>
      </w:r>
      <w:r>
        <w:rPr>
          <w:rFonts w:cs="Arial"/>
          <w:color w:val="212529"/>
        </w:rPr>
        <w:t xml:space="preserve">Code(), equals(), toString, </w:t>
      </w:r>
    </w:p>
    <w:p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t>Spacing</w:t>
      </w:r>
    </w:p>
    <w:p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lastRenderedPageBreak/>
        <w:t>A space before and after an operator is required</w:t>
      </w:r>
    </w:p>
    <w:p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space before curly braces is required</w:t>
      </w:r>
    </w:p>
    <w:p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space after a comma is required</w:t>
      </w:r>
    </w:p>
    <w:p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space after semicolon in for loop is required</w:t>
      </w:r>
    </w:p>
    <w:p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single line space after a method is required</w:t>
      </w:r>
    </w:p>
    <w:p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t>Curly braces position</w:t>
      </w:r>
    </w:p>
    <w:p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Opening curly braces should be in the same line</w:t>
      </w:r>
    </w:p>
    <w:p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 xml:space="preserve">Closing curly </w:t>
      </w:r>
      <w:r w:rsidR="00A11D9C">
        <w:rPr>
          <w:rFonts w:cs="Arial"/>
          <w:color w:val="212529"/>
        </w:rPr>
        <w:t>braces</w:t>
      </w:r>
      <w:r>
        <w:rPr>
          <w:rFonts w:cs="Arial"/>
          <w:color w:val="212529"/>
        </w:rPr>
        <w:t xml:space="preserve"> should always be in a new line</w:t>
      </w:r>
    </w:p>
    <w:p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t>Tab spacing</w:t>
      </w:r>
    </w:p>
    <w:p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Use 4 spaces instead of tab character</w:t>
      </w:r>
    </w:p>
    <w:p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 xml:space="preserve">Increase a tab character </w:t>
      </w:r>
      <w:r w:rsidR="00981E56">
        <w:rPr>
          <w:rFonts w:cs="Arial"/>
          <w:color w:val="212529"/>
        </w:rPr>
        <w:t xml:space="preserve">in the lines </w:t>
      </w:r>
      <w:r>
        <w:rPr>
          <w:rFonts w:cs="Arial"/>
          <w:color w:val="212529"/>
        </w:rPr>
        <w:t xml:space="preserve">after </w:t>
      </w:r>
      <w:r w:rsidR="00981E56">
        <w:rPr>
          <w:rFonts w:cs="Arial"/>
          <w:color w:val="212529"/>
        </w:rPr>
        <w:t>opening curly braces</w:t>
      </w:r>
    </w:p>
    <w:p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Reduce a tab character on the of closing curly braces</w:t>
      </w:r>
    </w:p>
    <w:p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Include one more tab in the wrapped line</w:t>
      </w:r>
    </w:p>
    <w:p w:rsidR="00981E56" w:rsidRDefault="00981E56" w:rsidP="004F7CDA">
      <w:pPr>
        <w:widowControl/>
        <w:numPr>
          <w:ilvl w:val="1"/>
          <w:numId w:val="17"/>
        </w:numPr>
        <w:shd w:val="clear" w:color="auto" w:fill="FFFFFF"/>
        <w:spacing w:before="120" w:after="0" w:line="240" w:lineRule="auto"/>
        <w:ind w:right="0"/>
        <w:rPr>
          <w:rFonts w:cs="Arial"/>
          <w:color w:val="212529"/>
        </w:rPr>
      </w:pPr>
      <w:r>
        <w:rPr>
          <w:rFonts w:cs="Arial"/>
          <w:color w:val="212529"/>
        </w:rPr>
        <w:t>Line Width</w:t>
      </w:r>
    </w:p>
    <w:p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Width of a line should not exceed 100 characters</w:t>
      </w:r>
    </w:p>
    <w:p w:rsidR="001363C4" w:rsidRPr="00FE4BEC" w:rsidRDefault="001363C4" w:rsidP="001363C4">
      <w:pPr>
        <w:widowControl/>
        <w:shd w:val="clear" w:color="auto" w:fill="FFFFFF"/>
        <w:spacing w:before="120" w:after="0" w:line="240" w:lineRule="auto"/>
        <w:ind w:right="0"/>
        <w:rPr>
          <w:rFonts w:cs="Arial"/>
          <w:color w:val="212529"/>
        </w:rPr>
      </w:pPr>
    </w:p>
    <w:p w:rsidR="00181AAE" w:rsidRDefault="00181AAE" w:rsidP="00181AAE">
      <w:pPr>
        <w:pStyle w:val="Heading1"/>
      </w:pPr>
      <w:bookmarkStart w:id="62" w:name="_Toc11942690"/>
      <w:r>
        <w:t>Submission</w:t>
      </w:r>
      <w:bookmarkEnd w:id="62"/>
    </w:p>
    <w:p w:rsidR="00181AAE" w:rsidRDefault="00EE41C2" w:rsidP="00181AAE">
      <w:pPr>
        <w:pStyle w:val="Heading2"/>
      </w:pPr>
      <w:bookmarkStart w:id="63" w:name="_Toc11942691"/>
      <w:r>
        <w:t>Code submission instructions</w:t>
      </w:r>
      <w:bookmarkEnd w:id="63"/>
    </w:p>
    <w:p w:rsidR="00CF0C59" w:rsidRDefault="00CF0C59" w:rsidP="00CF0C59">
      <w:pPr>
        <w:pStyle w:val="Bodytext"/>
      </w:pPr>
      <w:r>
        <w:t>Once your code is evaluated by the trainer and all the issues reported by the trainer are corrected, the code needs to be submitted to the remote repository. Follow the steps below to submit the code to remote repository.</w:t>
      </w:r>
    </w:p>
    <w:p w:rsidR="00CF0C59" w:rsidRDefault="00CF0C59" w:rsidP="004F7CDA">
      <w:pPr>
        <w:pStyle w:val="Bodytext"/>
        <w:numPr>
          <w:ilvl w:val="0"/>
          <w:numId w:val="44"/>
        </w:numPr>
      </w:pPr>
      <w:r>
        <w:t xml:space="preserve">In Windows Explorer go to the </w:t>
      </w:r>
      <w:r w:rsidR="00711D16">
        <w:t>movie cruiser</w:t>
      </w:r>
      <w:r>
        <w:t xml:space="preserve"> folder</w:t>
      </w:r>
    </w:p>
    <w:p w:rsidR="00CF0C59" w:rsidRDefault="00CF0C59" w:rsidP="004F7CDA">
      <w:pPr>
        <w:pStyle w:val="Bodytext"/>
        <w:numPr>
          <w:ilvl w:val="0"/>
          <w:numId w:val="44"/>
        </w:numPr>
      </w:pPr>
      <w:r>
        <w:t>Right click on the empty space in the right hand side of Windows Explorer and select “Git Bash here”</w:t>
      </w:r>
    </w:p>
    <w:p w:rsidR="00CF0C59" w:rsidRDefault="00CF0C59" w:rsidP="004F7CDA">
      <w:pPr>
        <w:pStyle w:val="Bodytext"/>
        <w:numPr>
          <w:ilvl w:val="0"/>
          <w:numId w:val="44"/>
        </w:numPr>
      </w:pPr>
      <w:r>
        <w:t>Execute the following commands</w:t>
      </w:r>
    </w:p>
    <w:p w:rsidR="00CF0C59" w:rsidRPr="00222B62" w:rsidRDefault="00CF0C59" w:rsidP="00CF0C59">
      <w:pPr>
        <w:pStyle w:val="Bodytext"/>
        <w:spacing w:before="0" w:after="0" w:line="240" w:lineRule="auto"/>
        <w:ind w:left="1440"/>
        <w:rPr>
          <w:rFonts w:cs="Arial"/>
        </w:rPr>
      </w:pPr>
      <w:r w:rsidRPr="00222B62">
        <w:rPr>
          <w:rFonts w:cs="Arial"/>
        </w:rPr>
        <w:t>To display the added or modified files</w:t>
      </w:r>
    </w:p>
    <w:p w:rsidR="00CF0C59" w:rsidRDefault="00CF0C59" w:rsidP="00CF0C59">
      <w:pPr>
        <w:pStyle w:val="Bodytext"/>
        <w:ind w:left="1440"/>
        <w:rPr>
          <w:rFonts w:ascii="Consolas" w:hAnsi="Consolas"/>
        </w:rPr>
      </w:pPr>
      <w:r>
        <w:rPr>
          <w:rFonts w:ascii="Consolas" w:hAnsi="Consolas"/>
        </w:rPr>
        <w:t>git status</w:t>
      </w:r>
    </w:p>
    <w:p w:rsidR="00CF0C59" w:rsidRPr="00222B62" w:rsidRDefault="00CF0C59" w:rsidP="00CF0C59">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CF0C59" w:rsidRPr="000B4ADC" w:rsidRDefault="00CF0C59" w:rsidP="00CF0C59">
      <w:pPr>
        <w:pStyle w:val="Bodytext"/>
        <w:ind w:left="1440"/>
        <w:rPr>
          <w:rFonts w:ascii="Consolas" w:hAnsi="Consolas"/>
        </w:rPr>
      </w:pPr>
      <w:r w:rsidRPr="000B4ADC">
        <w:rPr>
          <w:rFonts w:ascii="Consolas" w:hAnsi="Consolas"/>
        </w:rPr>
        <w:t>git add .</w:t>
      </w:r>
    </w:p>
    <w:p w:rsidR="00CF0C59" w:rsidRPr="00222B62" w:rsidRDefault="00CF0C59" w:rsidP="00CF0C59">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CF0C59" w:rsidRDefault="00CF0C59" w:rsidP="00CF0C59">
      <w:pPr>
        <w:pStyle w:val="Bodytext"/>
        <w:ind w:left="1440"/>
        <w:rPr>
          <w:rFonts w:ascii="Consolas" w:hAnsi="Consolas"/>
        </w:rPr>
      </w:pPr>
      <w:r>
        <w:rPr>
          <w:rFonts w:ascii="Consolas" w:hAnsi="Consolas"/>
        </w:rPr>
        <w:t>git status</w:t>
      </w:r>
    </w:p>
    <w:p w:rsidR="00CF0C59" w:rsidRPr="00222B62" w:rsidRDefault="00CF0C59" w:rsidP="00CF0C59">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CF0C59" w:rsidRPr="000B4ADC" w:rsidRDefault="00CF0C59" w:rsidP="00CF0C59">
      <w:pPr>
        <w:pStyle w:val="Bodytext"/>
        <w:ind w:left="1440"/>
        <w:rPr>
          <w:rFonts w:ascii="Consolas" w:hAnsi="Consolas"/>
        </w:rPr>
      </w:pPr>
      <w:r>
        <w:rPr>
          <w:rFonts w:ascii="Consolas" w:hAnsi="Consolas"/>
        </w:rPr>
        <w:t>git commit -m "</w:t>
      </w:r>
      <w:r w:rsidR="009E5E99">
        <w:rPr>
          <w:rFonts w:ascii="Consolas" w:hAnsi="Consolas"/>
        </w:rPr>
        <w:t>C#</w:t>
      </w:r>
      <w:r w:rsidRPr="000B4ADC">
        <w:rPr>
          <w:rFonts w:ascii="Consolas" w:hAnsi="Consolas"/>
        </w:rPr>
        <w:t>"</w:t>
      </w:r>
    </w:p>
    <w:p w:rsidR="00CF0C59" w:rsidRPr="00222B62" w:rsidRDefault="00CF0C59" w:rsidP="00CF0C59">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CF0C59" w:rsidRPr="000B4ADC" w:rsidRDefault="00CF0C59" w:rsidP="00CF0C59">
      <w:pPr>
        <w:pStyle w:val="Bodytext"/>
        <w:ind w:left="1440"/>
        <w:rPr>
          <w:rFonts w:ascii="Consolas" w:hAnsi="Consolas"/>
        </w:rPr>
      </w:pPr>
      <w:r w:rsidRPr="000B4ADC">
        <w:rPr>
          <w:rFonts w:ascii="Consolas" w:hAnsi="Consolas"/>
        </w:rPr>
        <w:t>git push origin master</w:t>
      </w:r>
    </w:p>
    <w:p w:rsidR="00CF0C59" w:rsidRDefault="00CF0C59" w:rsidP="004F7CDA">
      <w:pPr>
        <w:pStyle w:val="Bodytext"/>
        <w:numPr>
          <w:ilvl w:val="0"/>
          <w:numId w:val="44"/>
        </w:numPr>
      </w:pPr>
      <w:r>
        <w:lastRenderedPageBreak/>
        <w:t>Successful execution of the above commands will upload the files to the server repository.</w:t>
      </w:r>
    </w:p>
    <w:p w:rsidR="00CF0C59" w:rsidRDefault="00CF0C59" w:rsidP="004F7CDA">
      <w:pPr>
        <w:pStyle w:val="Bodytext"/>
        <w:numPr>
          <w:ilvl w:val="0"/>
          <w:numId w:val="44"/>
        </w:numPr>
      </w:pPr>
      <w:r>
        <w:t xml:space="preserve">Login into </w:t>
      </w:r>
      <w:hyperlink r:id="rId24" w:history="1">
        <w:r w:rsidRPr="006265FE">
          <w:rPr>
            <w:rStyle w:val="Hyperlink"/>
          </w:rPr>
          <w:t>https://code.cognizant.com</w:t>
        </w:r>
      </w:hyperlink>
    </w:p>
    <w:p w:rsidR="00CF0C59" w:rsidRDefault="00CF0C59" w:rsidP="004F7CDA">
      <w:pPr>
        <w:pStyle w:val="Bodytext"/>
        <w:numPr>
          <w:ilvl w:val="0"/>
          <w:numId w:val="44"/>
        </w:numPr>
      </w:pPr>
      <w:r>
        <w:t xml:space="preserve">Click on the project </w:t>
      </w:r>
      <w:r w:rsidR="00711D16">
        <w:t>movie cruiser</w:t>
      </w:r>
    </w:p>
    <w:p w:rsidR="00CF0C59" w:rsidRPr="00E90FA0" w:rsidRDefault="00CF0C59" w:rsidP="004F7CDA">
      <w:pPr>
        <w:pStyle w:val="Bodytext"/>
        <w:numPr>
          <w:ilvl w:val="0"/>
          <w:numId w:val="44"/>
        </w:numPr>
      </w:pPr>
      <w:r>
        <w:t>Check if the files that are uploaded correctly with appropriate folder structure.</w:t>
      </w:r>
    </w:p>
    <w:p w:rsidR="009A63CD" w:rsidRDefault="00E0550A" w:rsidP="00457085">
      <w:pPr>
        <w:pStyle w:val="Heading1"/>
      </w:pPr>
      <w:bookmarkStart w:id="64" w:name="_Toc11942692"/>
      <w:r w:rsidRPr="00457085">
        <w:t>C</w:t>
      </w:r>
      <w:r>
        <w:t>hange Log</w:t>
      </w:r>
      <w:bookmarkEnd w:id="64"/>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A40616">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A40616">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 xml:space="preserve">Initial baseline created on </w:t>
            </w:r>
            <w:r w:rsidR="003A3B4D" w:rsidRPr="003A3B4D">
              <w:rPr>
                <w:sz w:val="20"/>
              </w:rPr>
              <w:t>20-May-19 by Ramamoorthy Selvam</w:t>
            </w:r>
          </w:p>
        </w:tc>
      </w:tr>
      <w:tr w:rsidR="00E0550A" w:rsidTr="00A40616">
        <w:trPr>
          <w:cantSplit/>
        </w:trPr>
        <w:tc>
          <w:tcPr>
            <w:tcW w:w="1087" w:type="dxa"/>
            <w:vMerge w:val="restart"/>
          </w:tcPr>
          <w:p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A40616">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A40616">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25"/>
      <w:headerReference w:type="first" r:id="rId26"/>
      <w:footerReference w:type="first" r:id="rId27"/>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4A0" w:rsidRDefault="002D64A0">
      <w:r>
        <w:separator/>
      </w:r>
    </w:p>
  </w:endnote>
  <w:endnote w:type="continuationSeparator" w:id="0">
    <w:p w:rsidR="002D64A0" w:rsidRDefault="002D6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170F09" w:rsidTr="00A40616">
      <w:trPr>
        <w:trHeight w:val="540"/>
      </w:trPr>
      <w:tc>
        <w:tcPr>
          <w:tcW w:w="7891" w:type="dxa"/>
          <w:gridSpan w:val="3"/>
          <w:shd w:val="clear" w:color="auto" w:fill="auto"/>
          <w:tcMar>
            <w:bottom w:w="115" w:type="dxa"/>
          </w:tcMar>
          <w:vAlign w:val="bottom"/>
        </w:tcPr>
        <w:p w:rsidR="00170F09" w:rsidRPr="00A40616" w:rsidRDefault="00170F09"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170F09" w:rsidRDefault="00170F09"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170F09" w:rsidTr="00BC557C">
      <w:tc>
        <w:tcPr>
          <w:tcW w:w="1440" w:type="dxa"/>
          <w:shd w:val="clear" w:color="auto" w:fill="auto"/>
          <w:tcMar>
            <w:top w:w="115" w:type="dxa"/>
          </w:tcMar>
          <w:vAlign w:val="bottom"/>
        </w:tcPr>
        <w:p w:rsidR="00170F09" w:rsidRPr="00594865" w:rsidRDefault="00170F09"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170F09" w:rsidRPr="00594865" w:rsidRDefault="00170F09"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00170F09" w:rsidRPr="00594865" w:rsidRDefault="00170F09"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E240E6">
            <w:rPr>
              <w:noProof/>
              <w:sz w:val="18"/>
              <w:szCs w:val="18"/>
            </w:rPr>
            <w:t>7</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E240E6">
            <w:rPr>
              <w:noProof/>
              <w:sz w:val="18"/>
              <w:szCs w:val="18"/>
            </w:rPr>
            <w:t>24</w:t>
          </w:r>
          <w:r w:rsidRPr="00A40616">
            <w:rPr>
              <w:noProof/>
              <w:sz w:val="18"/>
              <w:szCs w:val="18"/>
            </w:rPr>
            <w:fldChar w:fldCharType="end"/>
          </w:r>
        </w:p>
      </w:tc>
      <w:tc>
        <w:tcPr>
          <w:tcW w:w="2459" w:type="dxa"/>
          <w:vMerge/>
          <w:shd w:val="clear" w:color="auto" w:fill="auto"/>
        </w:tcPr>
        <w:p w:rsidR="00170F09" w:rsidRDefault="00170F09" w:rsidP="00A40616">
          <w:pPr>
            <w:pStyle w:val="Footer"/>
            <w:tabs>
              <w:tab w:val="clear" w:pos="8640"/>
              <w:tab w:val="right" w:pos="9900"/>
            </w:tabs>
            <w:spacing w:before="0" w:after="0" w:line="240" w:lineRule="auto"/>
          </w:pPr>
        </w:p>
      </w:tc>
    </w:tr>
  </w:tbl>
  <w:p w:rsidR="00170F09" w:rsidRDefault="00170F09"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170F09" w:rsidTr="00A40616">
      <w:trPr>
        <w:trHeight w:val="540"/>
      </w:trPr>
      <w:tc>
        <w:tcPr>
          <w:tcW w:w="7891" w:type="dxa"/>
          <w:gridSpan w:val="2"/>
          <w:shd w:val="clear" w:color="auto" w:fill="auto"/>
          <w:tcMar>
            <w:bottom w:w="115" w:type="dxa"/>
          </w:tcMar>
          <w:vAlign w:val="bottom"/>
        </w:tcPr>
        <w:p w:rsidR="00170F09" w:rsidRPr="00A40616" w:rsidRDefault="00170F09"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170F09" w:rsidRDefault="00170F09"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170F09" w:rsidTr="00A40616">
      <w:tc>
        <w:tcPr>
          <w:tcW w:w="1440" w:type="dxa"/>
          <w:shd w:val="clear" w:color="auto" w:fill="auto"/>
          <w:tcMar>
            <w:top w:w="115" w:type="dxa"/>
          </w:tcMar>
          <w:vAlign w:val="bottom"/>
        </w:tcPr>
        <w:p w:rsidR="00170F09" w:rsidRPr="00594865" w:rsidRDefault="00170F09"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170F09" w:rsidRPr="00594865" w:rsidRDefault="00170F09"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170F09" w:rsidRDefault="00170F09" w:rsidP="00A40616">
          <w:pPr>
            <w:pStyle w:val="Footer"/>
            <w:tabs>
              <w:tab w:val="clear" w:pos="8640"/>
              <w:tab w:val="right" w:pos="9900"/>
            </w:tabs>
            <w:spacing w:before="0" w:after="0" w:line="240" w:lineRule="auto"/>
          </w:pPr>
        </w:p>
      </w:tc>
    </w:tr>
  </w:tbl>
  <w:p w:rsidR="00170F09" w:rsidRPr="002B50D0" w:rsidRDefault="00170F09"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4A0" w:rsidRDefault="002D64A0">
      <w:r>
        <w:separator/>
      </w:r>
    </w:p>
  </w:footnote>
  <w:footnote w:type="continuationSeparator" w:id="0">
    <w:p w:rsidR="002D64A0" w:rsidRDefault="002D6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09" w:rsidRDefault="00170F09"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0E866E1F"/>
    <w:multiLevelType w:val="hybridMultilevel"/>
    <w:tmpl w:val="55A0679C"/>
    <w:lvl w:ilvl="0" w:tplc="19065E18">
      <w:start w:val="1"/>
      <w:numFmt w:val="decimal"/>
      <w:lvlText w:val="%1."/>
      <w:lvlJc w:val="left"/>
      <w:pPr>
        <w:ind w:left="1800" w:hanging="360"/>
      </w:pPr>
      <w:rPr>
        <w:rFonts w:eastAsia="Calibr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13555EA2"/>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61D0713"/>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06A40E0"/>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0AD5346"/>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2B702898"/>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E33189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F21A69"/>
    <w:multiLevelType w:val="hybridMultilevel"/>
    <w:tmpl w:val="33128E96"/>
    <w:lvl w:ilvl="0" w:tplc="372E3C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1DC7B3C"/>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8F7111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8A255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0DE586B"/>
    <w:multiLevelType w:val="hybridMultilevel"/>
    <w:tmpl w:val="DA14E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28338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43B5A1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8122835"/>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D0C060F"/>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F68079F"/>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0156F1A"/>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5DA674C"/>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A93796C"/>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AF1280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947D69"/>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753AF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300313A"/>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5287594"/>
    <w:multiLevelType w:val="hybridMultilevel"/>
    <w:tmpl w:val="DE74AD56"/>
    <w:lvl w:ilvl="0" w:tplc="AF7E03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54E3C7B"/>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A75514E"/>
    <w:multiLevelType w:val="hybridMultilevel"/>
    <w:tmpl w:val="7C98445C"/>
    <w:lvl w:ilvl="0" w:tplc="CB94A0F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A7C6AB6"/>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EDC349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D447817"/>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5"/>
  </w:num>
  <w:num w:numId="16">
    <w:abstractNumId w:val="10"/>
  </w:num>
  <w:num w:numId="17">
    <w:abstractNumId w:val="44"/>
  </w:num>
  <w:num w:numId="18">
    <w:abstractNumId w:val="35"/>
  </w:num>
  <w:num w:numId="19">
    <w:abstractNumId w:val="41"/>
  </w:num>
  <w:num w:numId="20">
    <w:abstractNumId w:val="27"/>
  </w:num>
  <w:num w:numId="21">
    <w:abstractNumId w:val="38"/>
  </w:num>
  <w:num w:numId="22">
    <w:abstractNumId w:val="22"/>
  </w:num>
  <w:num w:numId="23">
    <w:abstractNumId w:val="43"/>
  </w:num>
  <w:num w:numId="24">
    <w:abstractNumId w:val="21"/>
  </w:num>
  <w:num w:numId="25">
    <w:abstractNumId w:val="17"/>
  </w:num>
  <w:num w:numId="26">
    <w:abstractNumId w:val="47"/>
  </w:num>
  <w:num w:numId="27">
    <w:abstractNumId w:val="40"/>
  </w:num>
  <w:num w:numId="28">
    <w:abstractNumId w:val="34"/>
  </w:num>
  <w:num w:numId="29">
    <w:abstractNumId w:val="33"/>
  </w:num>
  <w:num w:numId="30">
    <w:abstractNumId w:val="14"/>
  </w:num>
  <w:num w:numId="31">
    <w:abstractNumId w:val="28"/>
  </w:num>
  <w:num w:numId="32">
    <w:abstractNumId w:val="29"/>
  </w:num>
  <w:num w:numId="33">
    <w:abstractNumId w:val="23"/>
  </w:num>
  <w:num w:numId="34">
    <w:abstractNumId w:val="30"/>
  </w:num>
  <w:num w:numId="35">
    <w:abstractNumId w:val="18"/>
  </w:num>
  <w:num w:numId="36">
    <w:abstractNumId w:val="42"/>
  </w:num>
  <w:num w:numId="37">
    <w:abstractNumId w:val="25"/>
  </w:num>
  <w:num w:numId="38">
    <w:abstractNumId w:val="31"/>
  </w:num>
  <w:num w:numId="39">
    <w:abstractNumId w:val="36"/>
  </w:num>
  <w:num w:numId="40">
    <w:abstractNumId w:val="20"/>
  </w:num>
  <w:num w:numId="41">
    <w:abstractNumId w:val="32"/>
  </w:num>
  <w:num w:numId="42">
    <w:abstractNumId w:val="37"/>
  </w:num>
  <w:num w:numId="43">
    <w:abstractNumId w:val="15"/>
  </w:num>
  <w:num w:numId="44">
    <w:abstractNumId w:val="46"/>
  </w:num>
  <w:num w:numId="45">
    <w:abstractNumId w:val="24"/>
  </w:num>
  <w:num w:numId="46">
    <w:abstractNumId w:val="26"/>
  </w:num>
  <w:num w:numId="47">
    <w:abstractNumId w:val="39"/>
  </w:num>
  <w:num w:numId="48">
    <w:abstractNumId w:val="1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676D"/>
    <w:rsid w:val="00007AA1"/>
    <w:rsid w:val="00010ECE"/>
    <w:rsid w:val="000111EF"/>
    <w:rsid w:val="0001439D"/>
    <w:rsid w:val="0001672A"/>
    <w:rsid w:val="00017E6F"/>
    <w:rsid w:val="00020990"/>
    <w:rsid w:val="00026767"/>
    <w:rsid w:val="00031C78"/>
    <w:rsid w:val="00035742"/>
    <w:rsid w:val="00037B54"/>
    <w:rsid w:val="000433D2"/>
    <w:rsid w:val="00043499"/>
    <w:rsid w:val="00044EB7"/>
    <w:rsid w:val="00045FD3"/>
    <w:rsid w:val="00046E53"/>
    <w:rsid w:val="00046EC8"/>
    <w:rsid w:val="00050C81"/>
    <w:rsid w:val="00051119"/>
    <w:rsid w:val="000543F6"/>
    <w:rsid w:val="0005473A"/>
    <w:rsid w:val="000561DD"/>
    <w:rsid w:val="000569CD"/>
    <w:rsid w:val="000577D5"/>
    <w:rsid w:val="00062CB6"/>
    <w:rsid w:val="000652EA"/>
    <w:rsid w:val="0006592A"/>
    <w:rsid w:val="00071B85"/>
    <w:rsid w:val="00071B86"/>
    <w:rsid w:val="00072FDD"/>
    <w:rsid w:val="0007301C"/>
    <w:rsid w:val="00073CE0"/>
    <w:rsid w:val="00074F0A"/>
    <w:rsid w:val="000756EB"/>
    <w:rsid w:val="00077C7E"/>
    <w:rsid w:val="000803ED"/>
    <w:rsid w:val="00081790"/>
    <w:rsid w:val="00082188"/>
    <w:rsid w:val="000841A7"/>
    <w:rsid w:val="000850D6"/>
    <w:rsid w:val="00087F56"/>
    <w:rsid w:val="00091A35"/>
    <w:rsid w:val="00093AB7"/>
    <w:rsid w:val="00093F14"/>
    <w:rsid w:val="00095523"/>
    <w:rsid w:val="00095A4F"/>
    <w:rsid w:val="00096491"/>
    <w:rsid w:val="0009673E"/>
    <w:rsid w:val="00097580"/>
    <w:rsid w:val="000A0377"/>
    <w:rsid w:val="000A352C"/>
    <w:rsid w:val="000A4012"/>
    <w:rsid w:val="000A4091"/>
    <w:rsid w:val="000A57ED"/>
    <w:rsid w:val="000A6213"/>
    <w:rsid w:val="000A67F4"/>
    <w:rsid w:val="000A79A6"/>
    <w:rsid w:val="000B0B67"/>
    <w:rsid w:val="000B0CB1"/>
    <w:rsid w:val="000B2C83"/>
    <w:rsid w:val="000B574F"/>
    <w:rsid w:val="000B68E7"/>
    <w:rsid w:val="000C04CF"/>
    <w:rsid w:val="000C1E28"/>
    <w:rsid w:val="000C2205"/>
    <w:rsid w:val="000C2750"/>
    <w:rsid w:val="000C4856"/>
    <w:rsid w:val="000C5CAA"/>
    <w:rsid w:val="000C6186"/>
    <w:rsid w:val="000D0731"/>
    <w:rsid w:val="000D3C30"/>
    <w:rsid w:val="000D6BD2"/>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11F91"/>
    <w:rsid w:val="001120A1"/>
    <w:rsid w:val="001217F8"/>
    <w:rsid w:val="001222D6"/>
    <w:rsid w:val="00124233"/>
    <w:rsid w:val="00124882"/>
    <w:rsid w:val="00125E65"/>
    <w:rsid w:val="001302CD"/>
    <w:rsid w:val="00130783"/>
    <w:rsid w:val="0013185C"/>
    <w:rsid w:val="00132F0A"/>
    <w:rsid w:val="001330F5"/>
    <w:rsid w:val="00133266"/>
    <w:rsid w:val="00133AE9"/>
    <w:rsid w:val="001363C4"/>
    <w:rsid w:val="00142CEE"/>
    <w:rsid w:val="00145B1E"/>
    <w:rsid w:val="00146A1B"/>
    <w:rsid w:val="00147626"/>
    <w:rsid w:val="001476FA"/>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0F09"/>
    <w:rsid w:val="00171BAD"/>
    <w:rsid w:val="00172248"/>
    <w:rsid w:val="0017259C"/>
    <w:rsid w:val="00176505"/>
    <w:rsid w:val="00176882"/>
    <w:rsid w:val="0017769D"/>
    <w:rsid w:val="00180B6B"/>
    <w:rsid w:val="00181AAE"/>
    <w:rsid w:val="00183A59"/>
    <w:rsid w:val="00186F47"/>
    <w:rsid w:val="001877D0"/>
    <w:rsid w:val="00187E28"/>
    <w:rsid w:val="0019108F"/>
    <w:rsid w:val="00191444"/>
    <w:rsid w:val="00192A9C"/>
    <w:rsid w:val="00192AE2"/>
    <w:rsid w:val="0019384E"/>
    <w:rsid w:val="0019589D"/>
    <w:rsid w:val="001A1290"/>
    <w:rsid w:val="001A2517"/>
    <w:rsid w:val="001A2DCB"/>
    <w:rsid w:val="001A3686"/>
    <w:rsid w:val="001A3778"/>
    <w:rsid w:val="001A55F4"/>
    <w:rsid w:val="001A6454"/>
    <w:rsid w:val="001A6D81"/>
    <w:rsid w:val="001A787E"/>
    <w:rsid w:val="001A7B21"/>
    <w:rsid w:val="001B2BFB"/>
    <w:rsid w:val="001B3A35"/>
    <w:rsid w:val="001B3B98"/>
    <w:rsid w:val="001B3C9D"/>
    <w:rsid w:val="001B4558"/>
    <w:rsid w:val="001B7536"/>
    <w:rsid w:val="001C2091"/>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3D80"/>
    <w:rsid w:val="00205909"/>
    <w:rsid w:val="00205AFA"/>
    <w:rsid w:val="0020695B"/>
    <w:rsid w:val="0020707C"/>
    <w:rsid w:val="00207B82"/>
    <w:rsid w:val="002104E6"/>
    <w:rsid w:val="00210956"/>
    <w:rsid w:val="00214ED8"/>
    <w:rsid w:val="00215E62"/>
    <w:rsid w:val="00220B47"/>
    <w:rsid w:val="00222F32"/>
    <w:rsid w:val="00225399"/>
    <w:rsid w:val="002255D2"/>
    <w:rsid w:val="0023148E"/>
    <w:rsid w:val="0023206C"/>
    <w:rsid w:val="00234644"/>
    <w:rsid w:val="0023538D"/>
    <w:rsid w:val="002354C9"/>
    <w:rsid w:val="00237A95"/>
    <w:rsid w:val="00241E10"/>
    <w:rsid w:val="002423CC"/>
    <w:rsid w:val="00242620"/>
    <w:rsid w:val="00244953"/>
    <w:rsid w:val="00245738"/>
    <w:rsid w:val="00246673"/>
    <w:rsid w:val="002526EE"/>
    <w:rsid w:val="0025398C"/>
    <w:rsid w:val="002547B9"/>
    <w:rsid w:val="00254811"/>
    <w:rsid w:val="0025575E"/>
    <w:rsid w:val="002560AE"/>
    <w:rsid w:val="00260855"/>
    <w:rsid w:val="00263E3E"/>
    <w:rsid w:val="00264E5A"/>
    <w:rsid w:val="00267CE2"/>
    <w:rsid w:val="00267D38"/>
    <w:rsid w:val="00271AE1"/>
    <w:rsid w:val="00271F8D"/>
    <w:rsid w:val="002730A5"/>
    <w:rsid w:val="0027338D"/>
    <w:rsid w:val="002742C9"/>
    <w:rsid w:val="00274BB5"/>
    <w:rsid w:val="002753C7"/>
    <w:rsid w:val="0027565C"/>
    <w:rsid w:val="00275D0F"/>
    <w:rsid w:val="0027608C"/>
    <w:rsid w:val="00276285"/>
    <w:rsid w:val="00276FF2"/>
    <w:rsid w:val="00277024"/>
    <w:rsid w:val="0028401D"/>
    <w:rsid w:val="0028543D"/>
    <w:rsid w:val="002861E4"/>
    <w:rsid w:val="00287913"/>
    <w:rsid w:val="00287B08"/>
    <w:rsid w:val="002904B7"/>
    <w:rsid w:val="00292119"/>
    <w:rsid w:val="00292D55"/>
    <w:rsid w:val="00293DCA"/>
    <w:rsid w:val="002964E0"/>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2D8"/>
    <w:rsid w:val="002C6E4C"/>
    <w:rsid w:val="002D0915"/>
    <w:rsid w:val="002D2B5F"/>
    <w:rsid w:val="002D64A0"/>
    <w:rsid w:val="002D7C71"/>
    <w:rsid w:val="002E07D2"/>
    <w:rsid w:val="002E23AF"/>
    <w:rsid w:val="002E314A"/>
    <w:rsid w:val="002E37BB"/>
    <w:rsid w:val="002E4713"/>
    <w:rsid w:val="002E58A0"/>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D15"/>
    <w:rsid w:val="0033172F"/>
    <w:rsid w:val="0033236C"/>
    <w:rsid w:val="00332666"/>
    <w:rsid w:val="0033399D"/>
    <w:rsid w:val="00333E79"/>
    <w:rsid w:val="00333EF7"/>
    <w:rsid w:val="00334D36"/>
    <w:rsid w:val="003361CD"/>
    <w:rsid w:val="00336A28"/>
    <w:rsid w:val="00341132"/>
    <w:rsid w:val="00341AEF"/>
    <w:rsid w:val="00341D20"/>
    <w:rsid w:val="003421D0"/>
    <w:rsid w:val="003421E3"/>
    <w:rsid w:val="003423FA"/>
    <w:rsid w:val="0034252F"/>
    <w:rsid w:val="003425B0"/>
    <w:rsid w:val="00342DA0"/>
    <w:rsid w:val="003439EA"/>
    <w:rsid w:val="00345C62"/>
    <w:rsid w:val="0034602A"/>
    <w:rsid w:val="00346C72"/>
    <w:rsid w:val="00351475"/>
    <w:rsid w:val="00351A78"/>
    <w:rsid w:val="003556C4"/>
    <w:rsid w:val="003559F0"/>
    <w:rsid w:val="00356853"/>
    <w:rsid w:val="00356BDB"/>
    <w:rsid w:val="00356CEA"/>
    <w:rsid w:val="0036070C"/>
    <w:rsid w:val="003608AD"/>
    <w:rsid w:val="00361D69"/>
    <w:rsid w:val="00363851"/>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3B4D"/>
    <w:rsid w:val="003A5D57"/>
    <w:rsid w:val="003B0F20"/>
    <w:rsid w:val="003B125A"/>
    <w:rsid w:val="003B2C6C"/>
    <w:rsid w:val="003B2CD1"/>
    <w:rsid w:val="003B39A3"/>
    <w:rsid w:val="003B4C84"/>
    <w:rsid w:val="003B4CAD"/>
    <w:rsid w:val="003B6FCF"/>
    <w:rsid w:val="003C11B4"/>
    <w:rsid w:val="003C12E2"/>
    <w:rsid w:val="003C33C9"/>
    <w:rsid w:val="003C3EC0"/>
    <w:rsid w:val="003C7C5F"/>
    <w:rsid w:val="003D061C"/>
    <w:rsid w:val="003D07A6"/>
    <w:rsid w:val="003D4B40"/>
    <w:rsid w:val="003D5E26"/>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05BF7"/>
    <w:rsid w:val="00413402"/>
    <w:rsid w:val="00415297"/>
    <w:rsid w:val="00420BE8"/>
    <w:rsid w:val="004221E0"/>
    <w:rsid w:val="004231A4"/>
    <w:rsid w:val="00423E6D"/>
    <w:rsid w:val="00424B72"/>
    <w:rsid w:val="00425662"/>
    <w:rsid w:val="00425747"/>
    <w:rsid w:val="00426858"/>
    <w:rsid w:val="00426880"/>
    <w:rsid w:val="00426F53"/>
    <w:rsid w:val="004270AE"/>
    <w:rsid w:val="00427472"/>
    <w:rsid w:val="0043361A"/>
    <w:rsid w:val="00433967"/>
    <w:rsid w:val="004367E0"/>
    <w:rsid w:val="00437195"/>
    <w:rsid w:val="0044049D"/>
    <w:rsid w:val="00441518"/>
    <w:rsid w:val="00451D08"/>
    <w:rsid w:val="004544F8"/>
    <w:rsid w:val="004563EF"/>
    <w:rsid w:val="00456503"/>
    <w:rsid w:val="00457085"/>
    <w:rsid w:val="004573A0"/>
    <w:rsid w:val="0045754D"/>
    <w:rsid w:val="00464ABE"/>
    <w:rsid w:val="00464E6B"/>
    <w:rsid w:val="00465725"/>
    <w:rsid w:val="00467088"/>
    <w:rsid w:val="004748BD"/>
    <w:rsid w:val="00475766"/>
    <w:rsid w:val="00477693"/>
    <w:rsid w:val="00481826"/>
    <w:rsid w:val="00481927"/>
    <w:rsid w:val="00482B4D"/>
    <w:rsid w:val="0048513C"/>
    <w:rsid w:val="00485230"/>
    <w:rsid w:val="004853C3"/>
    <w:rsid w:val="0048579F"/>
    <w:rsid w:val="004865BF"/>
    <w:rsid w:val="00487D0D"/>
    <w:rsid w:val="00487D1D"/>
    <w:rsid w:val="00490379"/>
    <w:rsid w:val="004903EA"/>
    <w:rsid w:val="0049123A"/>
    <w:rsid w:val="00492617"/>
    <w:rsid w:val="00492B89"/>
    <w:rsid w:val="00492D39"/>
    <w:rsid w:val="00495780"/>
    <w:rsid w:val="004974CB"/>
    <w:rsid w:val="004A14A3"/>
    <w:rsid w:val="004A19D4"/>
    <w:rsid w:val="004A5294"/>
    <w:rsid w:val="004A6449"/>
    <w:rsid w:val="004A646E"/>
    <w:rsid w:val="004A700A"/>
    <w:rsid w:val="004B39F8"/>
    <w:rsid w:val="004B416F"/>
    <w:rsid w:val="004B600D"/>
    <w:rsid w:val="004B79BF"/>
    <w:rsid w:val="004B7EDD"/>
    <w:rsid w:val="004C1201"/>
    <w:rsid w:val="004C1491"/>
    <w:rsid w:val="004C22DA"/>
    <w:rsid w:val="004C373C"/>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193F"/>
    <w:rsid w:val="004E3FDA"/>
    <w:rsid w:val="004E482F"/>
    <w:rsid w:val="004E4996"/>
    <w:rsid w:val="004E7A87"/>
    <w:rsid w:val="004E7D4B"/>
    <w:rsid w:val="004F03A0"/>
    <w:rsid w:val="004F07BC"/>
    <w:rsid w:val="004F1FCD"/>
    <w:rsid w:val="004F2895"/>
    <w:rsid w:val="004F2ED6"/>
    <w:rsid w:val="004F2F10"/>
    <w:rsid w:val="004F35C0"/>
    <w:rsid w:val="004F589C"/>
    <w:rsid w:val="004F6D82"/>
    <w:rsid w:val="004F7CDA"/>
    <w:rsid w:val="00502785"/>
    <w:rsid w:val="00502D60"/>
    <w:rsid w:val="00502D66"/>
    <w:rsid w:val="00503881"/>
    <w:rsid w:val="005055A9"/>
    <w:rsid w:val="00505EE1"/>
    <w:rsid w:val="00511A8F"/>
    <w:rsid w:val="00512B23"/>
    <w:rsid w:val="005137CE"/>
    <w:rsid w:val="005152CC"/>
    <w:rsid w:val="0052010A"/>
    <w:rsid w:val="00520C07"/>
    <w:rsid w:val="00521353"/>
    <w:rsid w:val="00521459"/>
    <w:rsid w:val="005222D6"/>
    <w:rsid w:val="005236BD"/>
    <w:rsid w:val="00523B04"/>
    <w:rsid w:val="00523C48"/>
    <w:rsid w:val="00523E51"/>
    <w:rsid w:val="0052679B"/>
    <w:rsid w:val="00530FAF"/>
    <w:rsid w:val="00531378"/>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60834"/>
    <w:rsid w:val="00561A90"/>
    <w:rsid w:val="005627EE"/>
    <w:rsid w:val="00563563"/>
    <w:rsid w:val="00563B9B"/>
    <w:rsid w:val="005669A4"/>
    <w:rsid w:val="005670B6"/>
    <w:rsid w:val="005671F1"/>
    <w:rsid w:val="005675BA"/>
    <w:rsid w:val="00567906"/>
    <w:rsid w:val="00567CD6"/>
    <w:rsid w:val="00570F85"/>
    <w:rsid w:val="00576A21"/>
    <w:rsid w:val="005809F1"/>
    <w:rsid w:val="00581F66"/>
    <w:rsid w:val="00582D15"/>
    <w:rsid w:val="00583C09"/>
    <w:rsid w:val="0058438D"/>
    <w:rsid w:val="00584520"/>
    <w:rsid w:val="00585534"/>
    <w:rsid w:val="005856AF"/>
    <w:rsid w:val="0058669F"/>
    <w:rsid w:val="005867F8"/>
    <w:rsid w:val="00586B78"/>
    <w:rsid w:val="0059047C"/>
    <w:rsid w:val="00590902"/>
    <w:rsid w:val="00590D4B"/>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2F59"/>
    <w:rsid w:val="005B32D2"/>
    <w:rsid w:val="005B3C66"/>
    <w:rsid w:val="005B3E58"/>
    <w:rsid w:val="005B4289"/>
    <w:rsid w:val="005B4576"/>
    <w:rsid w:val="005B74EA"/>
    <w:rsid w:val="005C0BF2"/>
    <w:rsid w:val="005C21AD"/>
    <w:rsid w:val="005C3822"/>
    <w:rsid w:val="005C3940"/>
    <w:rsid w:val="005C7812"/>
    <w:rsid w:val="005C7A28"/>
    <w:rsid w:val="005D0047"/>
    <w:rsid w:val="005D06D9"/>
    <w:rsid w:val="005D0701"/>
    <w:rsid w:val="005D0E9E"/>
    <w:rsid w:val="005D19AC"/>
    <w:rsid w:val="005D235F"/>
    <w:rsid w:val="005D2A30"/>
    <w:rsid w:val="005D3302"/>
    <w:rsid w:val="005D6ABB"/>
    <w:rsid w:val="005D7267"/>
    <w:rsid w:val="005D78E0"/>
    <w:rsid w:val="005E39E2"/>
    <w:rsid w:val="005E3C7F"/>
    <w:rsid w:val="005E4577"/>
    <w:rsid w:val="005E56F7"/>
    <w:rsid w:val="005E5A12"/>
    <w:rsid w:val="005E5DC6"/>
    <w:rsid w:val="005E6B28"/>
    <w:rsid w:val="005E77D4"/>
    <w:rsid w:val="005F0B98"/>
    <w:rsid w:val="005F102E"/>
    <w:rsid w:val="005F13FF"/>
    <w:rsid w:val="005F3B54"/>
    <w:rsid w:val="005F489A"/>
    <w:rsid w:val="005F6CC2"/>
    <w:rsid w:val="006003D0"/>
    <w:rsid w:val="006024DF"/>
    <w:rsid w:val="006046EF"/>
    <w:rsid w:val="00607839"/>
    <w:rsid w:val="00610668"/>
    <w:rsid w:val="00611041"/>
    <w:rsid w:val="0061236B"/>
    <w:rsid w:val="0061302D"/>
    <w:rsid w:val="00623C14"/>
    <w:rsid w:val="00623E82"/>
    <w:rsid w:val="0062451E"/>
    <w:rsid w:val="0062486B"/>
    <w:rsid w:val="00632C72"/>
    <w:rsid w:val="00632F7C"/>
    <w:rsid w:val="00633687"/>
    <w:rsid w:val="00633BDF"/>
    <w:rsid w:val="00636282"/>
    <w:rsid w:val="006370C0"/>
    <w:rsid w:val="00640D0E"/>
    <w:rsid w:val="00644392"/>
    <w:rsid w:val="00645B27"/>
    <w:rsid w:val="00651282"/>
    <w:rsid w:val="00652ED7"/>
    <w:rsid w:val="006557CF"/>
    <w:rsid w:val="00656432"/>
    <w:rsid w:val="00656C94"/>
    <w:rsid w:val="00661F9D"/>
    <w:rsid w:val="00662F1A"/>
    <w:rsid w:val="0066383F"/>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4F17"/>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2D2F"/>
    <w:rsid w:val="006C35E8"/>
    <w:rsid w:val="006C4C0C"/>
    <w:rsid w:val="006C56F0"/>
    <w:rsid w:val="006C7826"/>
    <w:rsid w:val="006D041E"/>
    <w:rsid w:val="006D0C02"/>
    <w:rsid w:val="006D0C84"/>
    <w:rsid w:val="006D497A"/>
    <w:rsid w:val="006D5142"/>
    <w:rsid w:val="006E0826"/>
    <w:rsid w:val="006E20AC"/>
    <w:rsid w:val="006E2ACA"/>
    <w:rsid w:val="006E36A0"/>
    <w:rsid w:val="006E47D3"/>
    <w:rsid w:val="006E5BB0"/>
    <w:rsid w:val="006E7650"/>
    <w:rsid w:val="006E7BB8"/>
    <w:rsid w:val="006F2C68"/>
    <w:rsid w:val="006F30D7"/>
    <w:rsid w:val="006F5101"/>
    <w:rsid w:val="006F5B26"/>
    <w:rsid w:val="006F609A"/>
    <w:rsid w:val="0070027C"/>
    <w:rsid w:val="00701B9D"/>
    <w:rsid w:val="0070531C"/>
    <w:rsid w:val="007054E3"/>
    <w:rsid w:val="00706C8A"/>
    <w:rsid w:val="00707590"/>
    <w:rsid w:val="00710BCA"/>
    <w:rsid w:val="007118EC"/>
    <w:rsid w:val="00711AF7"/>
    <w:rsid w:val="00711D16"/>
    <w:rsid w:val="00716C14"/>
    <w:rsid w:val="00723AB9"/>
    <w:rsid w:val="0072461F"/>
    <w:rsid w:val="00724BA9"/>
    <w:rsid w:val="00725178"/>
    <w:rsid w:val="00726281"/>
    <w:rsid w:val="00730E7F"/>
    <w:rsid w:val="0073281D"/>
    <w:rsid w:val="0073444F"/>
    <w:rsid w:val="00734BCF"/>
    <w:rsid w:val="00735287"/>
    <w:rsid w:val="007358C2"/>
    <w:rsid w:val="00735AAE"/>
    <w:rsid w:val="00735D11"/>
    <w:rsid w:val="00742081"/>
    <w:rsid w:val="0074265A"/>
    <w:rsid w:val="00745FA2"/>
    <w:rsid w:val="00746284"/>
    <w:rsid w:val="00746B18"/>
    <w:rsid w:val="0075144C"/>
    <w:rsid w:val="00751FAC"/>
    <w:rsid w:val="00755011"/>
    <w:rsid w:val="007617B7"/>
    <w:rsid w:val="00762AF9"/>
    <w:rsid w:val="00764176"/>
    <w:rsid w:val="0077023A"/>
    <w:rsid w:val="0077342D"/>
    <w:rsid w:val="007762D0"/>
    <w:rsid w:val="007767E4"/>
    <w:rsid w:val="00777A56"/>
    <w:rsid w:val="007811BD"/>
    <w:rsid w:val="007821FF"/>
    <w:rsid w:val="00782495"/>
    <w:rsid w:val="0078300D"/>
    <w:rsid w:val="0078306E"/>
    <w:rsid w:val="00783E35"/>
    <w:rsid w:val="00784E22"/>
    <w:rsid w:val="007865B9"/>
    <w:rsid w:val="00786D10"/>
    <w:rsid w:val="00790A82"/>
    <w:rsid w:val="00791A82"/>
    <w:rsid w:val="00793858"/>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C1CCF"/>
    <w:rsid w:val="007C7FFD"/>
    <w:rsid w:val="007D130E"/>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5AA2"/>
    <w:rsid w:val="00817EDA"/>
    <w:rsid w:val="00824205"/>
    <w:rsid w:val="00824BC3"/>
    <w:rsid w:val="00825D45"/>
    <w:rsid w:val="008261F7"/>
    <w:rsid w:val="00826CFC"/>
    <w:rsid w:val="00826E55"/>
    <w:rsid w:val="00830EA5"/>
    <w:rsid w:val="008313F6"/>
    <w:rsid w:val="00835656"/>
    <w:rsid w:val="0083568D"/>
    <w:rsid w:val="00835B21"/>
    <w:rsid w:val="00836137"/>
    <w:rsid w:val="00840309"/>
    <w:rsid w:val="00840D5C"/>
    <w:rsid w:val="00841026"/>
    <w:rsid w:val="00842ED6"/>
    <w:rsid w:val="008437DB"/>
    <w:rsid w:val="00843C7A"/>
    <w:rsid w:val="00844925"/>
    <w:rsid w:val="00844B7B"/>
    <w:rsid w:val="00844C71"/>
    <w:rsid w:val="00844EA2"/>
    <w:rsid w:val="00846B86"/>
    <w:rsid w:val="008479F3"/>
    <w:rsid w:val="00852DF4"/>
    <w:rsid w:val="00854708"/>
    <w:rsid w:val="0085609E"/>
    <w:rsid w:val="00856153"/>
    <w:rsid w:val="00857AFF"/>
    <w:rsid w:val="0086059F"/>
    <w:rsid w:val="008623C9"/>
    <w:rsid w:val="00862905"/>
    <w:rsid w:val="008634D7"/>
    <w:rsid w:val="0087141B"/>
    <w:rsid w:val="00872463"/>
    <w:rsid w:val="008750A7"/>
    <w:rsid w:val="00875F16"/>
    <w:rsid w:val="00880569"/>
    <w:rsid w:val="00880EC8"/>
    <w:rsid w:val="00882185"/>
    <w:rsid w:val="00884FA8"/>
    <w:rsid w:val="0088589C"/>
    <w:rsid w:val="00885C43"/>
    <w:rsid w:val="00886353"/>
    <w:rsid w:val="00886BDC"/>
    <w:rsid w:val="00887F17"/>
    <w:rsid w:val="00891D50"/>
    <w:rsid w:val="008924FD"/>
    <w:rsid w:val="00894DFA"/>
    <w:rsid w:val="008955D1"/>
    <w:rsid w:val="00895B8E"/>
    <w:rsid w:val="00896764"/>
    <w:rsid w:val="0089744D"/>
    <w:rsid w:val="008A0923"/>
    <w:rsid w:val="008A0AEA"/>
    <w:rsid w:val="008A1C47"/>
    <w:rsid w:val="008A2223"/>
    <w:rsid w:val="008A3B83"/>
    <w:rsid w:val="008A51C2"/>
    <w:rsid w:val="008A7AA6"/>
    <w:rsid w:val="008B4106"/>
    <w:rsid w:val="008B5792"/>
    <w:rsid w:val="008B6113"/>
    <w:rsid w:val="008B6123"/>
    <w:rsid w:val="008C0776"/>
    <w:rsid w:val="008C2068"/>
    <w:rsid w:val="008C20AE"/>
    <w:rsid w:val="008C227B"/>
    <w:rsid w:val="008C3094"/>
    <w:rsid w:val="008C34D0"/>
    <w:rsid w:val="008C5EE5"/>
    <w:rsid w:val="008C7252"/>
    <w:rsid w:val="008D290A"/>
    <w:rsid w:val="008D2ACD"/>
    <w:rsid w:val="008D2EC2"/>
    <w:rsid w:val="008D318D"/>
    <w:rsid w:val="008D3598"/>
    <w:rsid w:val="008D5A9E"/>
    <w:rsid w:val="008D77AB"/>
    <w:rsid w:val="008E0D11"/>
    <w:rsid w:val="008E3881"/>
    <w:rsid w:val="008E477D"/>
    <w:rsid w:val="008E633D"/>
    <w:rsid w:val="008E694A"/>
    <w:rsid w:val="008E7423"/>
    <w:rsid w:val="008E7E43"/>
    <w:rsid w:val="008F0708"/>
    <w:rsid w:val="008F0C23"/>
    <w:rsid w:val="008F11C0"/>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17E19"/>
    <w:rsid w:val="00920C2C"/>
    <w:rsid w:val="0092351A"/>
    <w:rsid w:val="0092382C"/>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1C9B"/>
    <w:rsid w:val="009531FA"/>
    <w:rsid w:val="00953283"/>
    <w:rsid w:val="00953A0A"/>
    <w:rsid w:val="00954F50"/>
    <w:rsid w:val="00954F6B"/>
    <w:rsid w:val="00957632"/>
    <w:rsid w:val="009601AE"/>
    <w:rsid w:val="00963008"/>
    <w:rsid w:val="00964A1A"/>
    <w:rsid w:val="00964E2C"/>
    <w:rsid w:val="009669A8"/>
    <w:rsid w:val="009706C5"/>
    <w:rsid w:val="00974863"/>
    <w:rsid w:val="0097668A"/>
    <w:rsid w:val="00977135"/>
    <w:rsid w:val="009771EB"/>
    <w:rsid w:val="00977987"/>
    <w:rsid w:val="00980C2E"/>
    <w:rsid w:val="00981E56"/>
    <w:rsid w:val="00984596"/>
    <w:rsid w:val="009846C0"/>
    <w:rsid w:val="0098685A"/>
    <w:rsid w:val="00987D2C"/>
    <w:rsid w:val="00993C85"/>
    <w:rsid w:val="009A1070"/>
    <w:rsid w:val="009A12EC"/>
    <w:rsid w:val="009A2B27"/>
    <w:rsid w:val="009A31AD"/>
    <w:rsid w:val="009A46D1"/>
    <w:rsid w:val="009A583F"/>
    <w:rsid w:val="009A63CD"/>
    <w:rsid w:val="009B7985"/>
    <w:rsid w:val="009C234F"/>
    <w:rsid w:val="009C4118"/>
    <w:rsid w:val="009C5016"/>
    <w:rsid w:val="009D19B8"/>
    <w:rsid w:val="009D33B0"/>
    <w:rsid w:val="009D3517"/>
    <w:rsid w:val="009D4F8D"/>
    <w:rsid w:val="009D7CE8"/>
    <w:rsid w:val="009D7DBF"/>
    <w:rsid w:val="009E1066"/>
    <w:rsid w:val="009E3E34"/>
    <w:rsid w:val="009E5E99"/>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1D6C"/>
    <w:rsid w:val="00A0401B"/>
    <w:rsid w:val="00A04B30"/>
    <w:rsid w:val="00A04B46"/>
    <w:rsid w:val="00A05C52"/>
    <w:rsid w:val="00A06EF2"/>
    <w:rsid w:val="00A0767E"/>
    <w:rsid w:val="00A10E88"/>
    <w:rsid w:val="00A1132D"/>
    <w:rsid w:val="00A11D9C"/>
    <w:rsid w:val="00A16711"/>
    <w:rsid w:val="00A169F6"/>
    <w:rsid w:val="00A16B32"/>
    <w:rsid w:val="00A179D4"/>
    <w:rsid w:val="00A218A9"/>
    <w:rsid w:val="00A22245"/>
    <w:rsid w:val="00A26FC4"/>
    <w:rsid w:val="00A31D03"/>
    <w:rsid w:val="00A33689"/>
    <w:rsid w:val="00A34458"/>
    <w:rsid w:val="00A3755B"/>
    <w:rsid w:val="00A400FB"/>
    <w:rsid w:val="00A40616"/>
    <w:rsid w:val="00A40730"/>
    <w:rsid w:val="00A4378B"/>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07A8"/>
    <w:rsid w:val="00A6127E"/>
    <w:rsid w:val="00A6325C"/>
    <w:rsid w:val="00A6580F"/>
    <w:rsid w:val="00A664EA"/>
    <w:rsid w:val="00A671BD"/>
    <w:rsid w:val="00A675E7"/>
    <w:rsid w:val="00A73C58"/>
    <w:rsid w:val="00A75C58"/>
    <w:rsid w:val="00A76319"/>
    <w:rsid w:val="00A80B8A"/>
    <w:rsid w:val="00A817ED"/>
    <w:rsid w:val="00A82986"/>
    <w:rsid w:val="00A82A4F"/>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041"/>
    <w:rsid w:val="00AC271E"/>
    <w:rsid w:val="00AC2900"/>
    <w:rsid w:val="00AC3DED"/>
    <w:rsid w:val="00AC432A"/>
    <w:rsid w:val="00AC4B73"/>
    <w:rsid w:val="00AC5444"/>
    <w:rsid w:val="00AC6775"/>
    <w:rsid w:val="00AC67E2"/>
    <w:rsid w:val="00AC79CB"/>
    <w:rsid w:val="00AD0A76"/>
    <w:rsid w:val="00AD0B9B"/>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0581"/>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6528"/>
    <w:rsid w:val="00B37D1C"/>
    <w:rsid w:val="00B40029"/>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2AEA"/>
    <w:rsid w:val="00BB48E1"/>
    <w:rsid w:val="00BC0675"/>
    <w:rsid w:val="00BC0B99"/>
    <w:rsid w:val="00BC0E47"/>
    <w:rsid w:val="00BC165C"/>
    <w:rsid w:val="00BC557C"/>
    <w:rsid w:val="00BC6B5C"/>
    <w:rsid w:val="00BC7869"/>
    <w:rsid w:val="00BD064F"/>
    <w:rsid w:val="00BD1080"/>
    <w:rsid w:val="00BD26B7"/>
    <w:rsid w:val="00BD7101"/>
    <w:rsid w:val="00BD7D24"/>
    <w:rsid w:val="00BE078D"/>
    <w:rsid w:val="00BE230E"/>
    <w:rsid w:val="00BE3E28"/>
    <w:rsid w:val="00BE53E8"/>
    <w:rsid w:val="00BF0512"/>
    <w:rsid w:val="00BF1BAC"/>
    <w:rsid w:val="00BF41DB"/>
    <w:rsid w:val="00BF4B43"/>
    <w:rsid w:val="00BF54F3"/>
    <w:rsid w:val="00C0092E"/>
    <w:rsid w:val="00C01429"/>
    <w:rsid w:val="00C01D89"/>
    <w:rsid w:val="00C04EBB"/>
    <w:rsid w:val="00C05065"/>
    <w:rsid w:val="00C06706"/>
    <w:rsid w:val="00C07C81"/>
    <w:rsid w:val="00C10C5B"/>
    <w:rsid w:val="00C121D0"/>
    <w:rsid w:val="00C1323C"/>
    <w:rsid w:val="00C1382E"/>
    <w:rsid w:val="00C13D75"/>
    <w:rsid w:val="00C154F0"/>
    <w:rsid w:val="00C15676"/>
    <w:rsid w:val="00C15A6A"/>
    <w:rsid w:val="00C20983"/>
    <w:rsid w:val="00C22CFE"/>
    <w:rsid w:val="00C22EEA"/>
    <w:rsid w:val="00C25146"/>
    <w:rsid w:val="00C25BC6"/>
    <w:rsid w:val="00C26F3E"/>
    <w:rsid w:val="00C308A7"/>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400F"/>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9CB"/>
    <w:rsid w:val="00C76AF4"/>
    <w:rsid w:val="00C7768A"/>
    <w:rsid w:val="00C81450"/>
    <w:rsid w:val="00C82B8B"/>
    <w:rsid w:val="00C831D8"/>
    <w:rsid w:val="00C85194"/>
    <w:rsid w:val="00C87498"/>
    <w:rsid w:val="00C9075C"/>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C6022"/>
    <w:rsid w:val="00CD02E1"/>
    <w:rsid w:val="00CD29C1"/>
    <w:rsid w:val="00CD3857"/>
    <w:rsid w:val="00CD3B20"/>
    <w:rsid w:val="00CD5851"/>
    <w:rsid w:val="00CE132D"/>
    <w:rsid w:val="00CE28CE"/>
    <w:rsid w:val="00CF0C59"/>
    <w:rsid w:val="00CF3084"/>
    <w:rsid w:val="00CF43DA"/>
    <w:rsid w:val="00CF4AC6"/>
    <w:rsid w:val="00CF548F"/>
    <w:rsid w:val="00CF74FE"/>
    <w:rsid w:val="00D021A5"/>
    <w:rsid w:val="00D053E8"/>
    <w:rsid w:val="00D07D20"/>
    <w:rsid w:val="00D1706B"/>
    <w:rsid w:val="00D173F7"/>
    <w:rsid w:val="00D1765D"/>
    <w:rsid w:val="00D177C9"/>
    <w:rsid w:val="00D20740"/>
    <w:rsid w:val="00D21762"/>
    <w:rsid w:val="00D23845"/>
    <w:rsid w:val="00D23E8F"/>
    <w:rsid w:val="00D24432"/>
    <w:rsid w:val="00D24D72"/>
    <w:rsid w:val="00D26685"/>
    <w:rsid w:val="00D27007"/>
    <w:rsid w:val="00D31F1E"/>
    <w:rsid w:val="00D342B2"/>
    <w:rsid w:val="00D34408"/>
    <w:rsid w:val="00D367A5"/>
    <w:rsid w:val="00D377A7"/>
    <w:rsid w:val="00D427FE"/>
    <w:rsid w:val="00D436A3"/>
    <w:rsid w:val="00D45DE6"/>
    <w:rsid w:val="00D474FC"/>
    <w:rsid w:val="00D5065D"/>
    <w:rsid w:val="00D51559"/>
    <w:rsid w:val="00D5370F"/>
    <w:rsid w:val="00D53881"/>
    <w:rsid w:val="00D53E12"/>
    <w:rsid w:val="00D55C91"/>
    <w:rsid w:val="00D55F46"/>
    <w:rsid w:val="00D56278"/>
    <w:rsid w:val="00D57188"/>
    <w:rsid w:val="00D60122"/>
    <w:rsid w:val="00D65FD1"/>
    <w:rsid w:val="00D6616A"/>
    <w:rsid w:val="00D6632A"/>
    <w:rsid w:val="00D67352"/>
    <w:rsid w:val="00D67668"/>
    <w:rsid w:val="00D70116"/>
    <w:rsid w:val="00D73C43"/>
    <w:rsid w:val="00D74643"/>
    <w:rsid w:val="00D7529A"/>
    <w:rsid w:val="00D75655"/>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7957"/>
    <w:rsid w:val="00DC7AAF"/>
    <w:rsid w:val="00DD1837"/>
    <w:rsid w:val="00DD21F2"/>
    <w:rsid w:val="00DD2943"/>
    <w:rsid w:val="00DD3D4C"/>
    <w:rsid w:val="00DD4062"/>
    <w:rsid w:val="00DD547B"/>
    <w:rsid w:val="00DD7485"/>
    <w:rsid w:val="00DD7A1F"/>
    <w:rsid w:val="00DD7B4F"/>
    <w:rsid w:val="00DE3266"/>
    <w:rsid w:val="00DE4028"/>
    <w:rsid w:val="00DE43AB"/>
    <w:rsid w:val="00DE6179"/>
    <w:rsid w:val="00DE6C8D"/>
    <w:rsid w:val="00DF14FD"/>
    <w:rsid w:val="00DF43F1"/>
    <w:rsid w:val="00DF4979"/>
    <w:rsid w:val="00DF4A92"/>
    <w:rsid w:val="00DF4E80"/>
    <w:rsid w:val="00DF69B4"/>
    <w:rsid w:val="00DF6C2E"/>
    <w:rsid w:val="00E009BB"/>
    <w:rsid w:val="00E020D7"/>
    <w:rsid w:val="00E02DDE"/>
    <w:rsid w:val="00E0361F"/>
    <w:rsid w:val="00E0411D"/>
    <w:rsid w:val="00E04698"/>
    <w:rsid w:val="00E0476B"/>
    <w:rsid w:val="00E0550A"/>
    <w:rsid w:val="00E07220"/>
    <w:rsid w:val="00E100AF"/>
    <w:rsid w:val="00E110CF"/>
    <w:rsid w:val="00E13FCD"/>
    <w:rsid w:val="00E14F44"/>
    <w:rsid w:val="00E1751F"/>
    <w:rsid w:val="00E176DF"/>
    <w:rsid w:val="00E23F39"/>
    <w:rsid w:val="00E240E6"/>
    <w:rsid w:val="00E306FB"/>
    <w:rsid w:val="00E30BF4"/>
    <w:rsid w:val="00E32719"/>
    <w:rsid w:val="00E3277B"/>
    <w:rsid w:val="00E3457B"/>
    <w:rsid w:val="00E34C6B"/>
    <w:rsid w:val="00E34C9B"/>
    <w:rsid w:val="00E364BD"/>
    <w:rsid w:val="00E3650E"/>
    <w:rsid w:val="00E3680D"/>
    <w:rsid w:val="00E37335"/>
    <w:rsid w:val="00E4187F"/>
    <w:rsid w:val="00E517DD"/>
    <w:rsid w:val="00E52B7B"/>
    <w:rsid w:val="00E52E36"/>
    <w:rsid w:val="00E543F9"/>
    <w:rsid w:val="00E54A68"/>
    <w:rsid w:val="00E54CE9"/>
    <w:rsid w:val="00E57162"/>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3E50"/>
    <w:rsid w:val="00E84F6B"/>
    <w:rsid w:val="00E8629C"/>
    <w:rsid w:val="00E86CA6"/>
    <w:rsid w:val="00E9171E"/>
    <w:rsid w:val="00E92869"/>
    <w:rsid w:val="00E975DF"/>
    <w:rsid w:val="00EA1B45"/>
    <w:rsid w:val="00EA2A3C"/>
    <w:rsid w:val="00EA520C"/>
    <w:rsid w:val="00EA5F7B"/>
    <w:rsid w:val="00EB1835"/>
    <w:rsid w:val="00EB1BE0"/>
    <w:rsid w:val="00EB2583"/>
    <w:rsid w:val="00EB31F9"/>
    <w:rsid w:val="00EB39F1"/>
    <w:rsid w:val="00EB41B3"/>
    <w:rsid w:val="00EB5027"/>
    <w:rsid w:val="00EB7735"/>
    <w:rsid w:val="00EB7DCB"/>
    <w:rsid w:val="00EC0804"/>
    <w:rsid w:val="00EC09F9"/>
    <w:rsid w:val="00EC3152"/>
    <w:rsid w:val="00EC40F6"/>
    <w:rsid w:val="00EC49BC"/>
    <w:rsid w:val="00EC77B8"/>
    <w:rsid w:val="00ED0AE1"/>
    <w:rsid w:val="00ED15A4"/>
    <w:rsid w:val="00ED5E23"/>
    <w:rsid w:val="00ED6EED"/>
    <w:rsid w:val="00ED72BC"/>
    <w:rsid w:val="00EE1A1C"/>
    <w:rsid w:val="00EE1EFB"/>
    <w:rsid w:val="00EE267A"/>
    <w:rsid w:val="00EE33CF"/>
    <w:rsid w:val="00EE4189"/>
    <w:rsid w:val="00EE41C2"/>
    <w:rsid w:val="00EE4F22"/>
    <w:rsid w:val="00EE5B1B"/>
    <w:rsid w:val="00EF08F8"/>
    <w:rsid w:val="00EF161A"/>
    <w:rsid w:val="00EF2CCF"/>
    <w:rsid w:val="00EF3096"/>
    <w:rsid w:val="00EF4CD8"/>
    <w:rsid w:val="00EF5590"/>
    <w:rsid w:val="00EF5BE6"/>
    <w:rsid w:val="00EF6BD8"/>
    <w:rsid w:val="00EF7E1A"/>
    <w:rsid w:val="00F04E5A"/>
    <w:rsid w:val="00F0508D"/>
    <w:rsid w:val="00F05F85"/>
    <w:rsid w:val="00F06E62"/>
    <w:rsid w:val="00F07A3E"/>
    <w:rsid w:val="00F1122F"/>
    <w:rsid w:val="00F118CF"/>
    <w:rsid w:val="00F11B26"/>
    <w:rsid w:val="00F121FE"/>
    <w:rsid w:val="00F13F7A"/>
    <w:rsid w:val="00F16303"/>
    <w:rsid w:val="00F16EE0"/>
    <w:rsid w:val="00F22619"/>
    <w:rsid w:val="00F23C88"/>
    <w:rsid w:val="00F25276"/>
    <w:rsid w:val="00F265B1"/>
    <w:rsid w:val="00F26A5F"/>
    <w:rsid w:val="00F27B93"/>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866"/>
    <w:rsid w:val="00F558EA"/>
    <w:rsid w:val="00F575DF"/>
    <w:rsid w:val="00F600A4"/>
    <w:rsid w:val="00F61D70"/>
    <w:rsid w:val="00F652D5"/>
    <w:rsid w:val="00F65982"/>
    <w:rsid w:val="00F74966"/>
    <w:rsid w:val="00F77DD8"/>
    <w:rsid w:val="00F80EBB"/>
    <w:rsid w:val="00F81000"/>
    <w:rsid w:val="00F827C4"/>
    <w:rsid w:val="00F829D4"/>
    <w:rsid w:val="00F849CB"/>
    <w:rsid w:val="00F84E2A"/>
    <w:rsid w:val="00F86173"/>
    <w:rsid w:val="00F92101"/>
    <w:rsid w:val="00F92523"/>
    <w:rsid w:val="00F928C6"/>
    <w:rsid w:val="00F93D37"/>
    <w:rsid w:val="00F9432C"/>
    <w:rsid w:val="00F9443E"/>
    <w:rsid w:val="00F94A2C"/>
    <w:rsid w:val="00F9570A"/>
    <w:rsid w:val="00F957E2"/>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80C"/>
    <w:rsid w:val="00FC690A"/>
    <w:rsid w:val="00FD14CB"/>
    <w:rsid w:val="00FD2532"/>
    <w:rsid w:val="00FD438B"/>
    <w:rsid w:val="00FD7354"/>
    <w:rsid w:val="00FE099B"/>
    <w:rsid w:val="00FE1009"/>
    <w:rsid w:val="00FE129B"/>
    <w:rsid w:val="00FE1F96"/>
    <w:rsid w:val="00FE278F"/>
    <w:rsid w:val="00FE5AE0"/>
    <w:rsid w:val="00FF1D83"/>
    <w:rsid w:val="00FF2EE0"/>
    <w:rsid w:val="00FF34D3"/>
    <w:rsid w:val="00FF4236"/>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B3618"/>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ode.cognizant.com"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cognizant.com" TargetMode="External"/><Relationship Id="rId22" Type="http://schemas.openxmlformats.org/officeDocument/2006/relationships/image" Target="media/image10.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38BFDE8F139840BAEEC6E7A932ED0C" ma:contentTypeVersion="8" ma:contentTypeDescription="Create a new document." ma:contentTypeScope="" ma:versionID="3c81b4706ce66aef51d7e5ff86a14741">
  <xsd:schema xmlns:xsd="http://www.w3.org/2001/XMLSchema" xmlns:xs="http://www.w3.org/2001/XMLSchema" xmlns:p="http://schemas.microsoft.com/office/2006/metadata/properties" xmlns:ns2="9f50c8a6-e5a4-43ce-b67f-ee4bc8ad8584" xmlns:ns3="951c5514-b77c-4532-82d5-a05f2f7d58e2" targetNamespace="http://schemas.microsoft.com/office/2006/metadata/properties" ma:root="true" ma:fieldsID="5b7a08be4b984a782348ed6d73d60f18" ns2:_="" ns3:_="">
    <xsd:import namespace="9f50c8a6-e5a4-43ce-b67f-ee4bc8ad8584"/>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0c8a6-e5a4-43ce-b67f-ee4bc8ad8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40B127-A2BB-4B5D-99E6-FCEAB825A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0c8a6-e5a4-43ce-b67f-ee4bc8ad8584"/>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4.xml><?xml version="1.0" encoding="utf-8"?>
<ds:datastoreItem xmlns:ds="http://schemas.openxmlformats.org/officeDocument/2006/customXml" ds:itemID="{46CF3A86-A59D-4952-A7BF-4FFB0564F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54</TotalTime>
  <Pages>24</Pages>
  <Words>3304</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22094</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Ramamoorthy, Selvam (Cognizant)</cp:lastModifiedBy>
  <cp:revision>18</cp:revision>
  <cp:lastPrinted>2015-06-18T10:03:00Z</cp:lastPrinted>
  <dcterms:created xsi:type="dcterms:W3CDTF">2019-06-17T05:49:00Z</dcterms:created>
  <dcterms:modified xsi:type="dcterms:W3CDTF">2019-07-04T10:47:00Z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0x0101009638BFDE8F139840BAEEC6E7A932ED0C</vt:lpwstr>
  </property>
</Properties>
</file>