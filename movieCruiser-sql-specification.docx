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C12F3A" w:rsidP="00DF4E80">
            <w:pPr>
              <w:spacing w:before="0" w:after="0" w:line="240" w:lineRule="auto"/>
              <w:jc w:val="center"/>
              <w:rPr>
                <w:rFonts w:cs="Arial"/>
                <w:b/>
                <w:color w:val="EFA800"/>
                <w:sz w:val="44"/>
                <w:szCs w:val="48"/>
              </w:rPr>
            </w:pPr>
            <w:proofErr w:type="spellStart"/>
            <w:r>
              <w:rPr>
                <w:rFonts w:cs="Arial"/>
                <w:b/>
                <w:color w:val="EFA800"/>
                <w:sz w:val="44"/>
                <w:szCs w:val="48"/>
              </w:rPr>
              <w:t>moviecruiser</w:t>
            </w:r>
            <w:proofErr w:type="spellEnd"/>
          </w:p>
          <w:p w:rsidR="00E0550A" w:rsidRPr="00E0550A" w:rsidRDefault="00E0550A" w:rsidP="00DF4E80">
            <w:pPr>
              <w:spacing w:before="0" w:after="0" w:line="240" w:lineRule="auto"/>
              <w:jc w:val="center"/>
              <w:rPr>
                <w:rFonts w:cs="Arial"/>
                <w:b/>
                <w:color w:val="EFA800"/>
                <w:sz w:val="44"/>
                <w:szCs w:val="48"/>
              </w:rPr>
            </w:pPr>
          </w:p>
          <w:p w:rsidR="00E0550A" w:rsidRDefault="00685D3C" w:rsidP="00DF4E80">
            <w:pPr>
              <w:spacing w:before="0" w:after="0" w:line="240" w:lineRule="auto"/>
              <w:jc w:val="center"/>
              <w:rPr>
                <w:rFonts w:cs="Arial"/>
                <w:b/>
                <w:color w:val="EFA800"/>
                <w:sz w:val="44"/>
                <w:szCs w:val="48"/>
              </w:rPr>
            </w:pPr>
            <w:r>
              <w:rPr>
                <w:rFonts w:cs="Arial"/>
                <w:b/>
                <w:color w:val="EFA800"/>
                <w:sz w:val="44"/>
                <w:szCs w:val="48"/>
              </w:rPr>
              <w:t>SQL</w:t>
            </w:r>
            <w:r w:rsidR="00C01D89">
              <w:rPr>
                <w:rFonts w:cs="Arial"/>
                <w:b/>
                <w:color w:val="EFA800"/>
                <w:sz w:val="44"/>
                <w:szCs w:val="48"/>
              </w:rPr>
              <w:t xml:space="preserv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Version 1</w:t>
            </w:r>
            <w:r w:rsidR="00914C64">
              <w:rPr>
                <w:rFonts w:cs="Arial"/>
                <w:b/>
                <w:color w:val="EFA800"/>
                <w:sz w:val="44"/>
                <w:szCs w:val="48"/>
              </w:rPr>
              <w:t>.0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15"/>
              <w:gridCol w:w="2410"/>
              <w:gridCol w:w="2447"/>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A94E35" w:rsidP="00A94E35">
                  <w:pPr>
                    <w:spacing w:before="0" w:after="0" w:line="240" w:lineRule="auto"/>
                    <w:jc w:val="center"/>
                    <w:rPr>
                      <w:rFonts w:cs="Arial"/>
                    </w:rPr>
                  </w:pPr>
                  <w:r>
                    <w:rPr>
                      <w:rFonts w:cs="Arial"/>
                    </w:rPr>
                    <w:t>Ramamoorthy</w:t>
                  </w:r>
                  <w:r w:rsidR="00C01D89">
                    <w:rPr>
                      <w:rFonts w:cs="Arial"/>
                    </w:rPr>
                    <w:t xml:space="preserve"> </w:t>
                  </w:r>
                  <w:r>
                    <w:rPr>
                      <w:rFonts w:cs="Arial"/>
                    </w:rPr>
                    <w:t>Selvam</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bookmarkStart w:id="4" w:name="_GoBack"/>
    <w:bookmarkEnd w:id="4"/>
    <w:p w:rsidR="003E126A"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950273" w:history="1">
        <w:r w:rsidR="003E126A" w:rsidRPr="00F51B6A">
          <w:rPr>
            <w:rStyle w:val="Hyperlink"/>
            <w:noProof/>
          </w:rPr>
          <w:t>1.0</w:t>
        </w:r>
        <w:r w:rsidR="003E126A">
          <w:rPr>
            <w:rFonts w:asciiTheme="minorHAnsi" w:eastAsiaTheme="minorEastAsia" w:hAnsiTheme="minorHAnsi" w:cstheme="minorBidi"/>
            <w:b w:val="0"/>
            <w:noProof/>
            <w:szCs w:val="22"/>
          </w:rPr>
          <w:tab/>
        </w:r>
        <w:r w:rsidR="003E126A" w:rsidRPr="00F51B6A">
          <w:rPr>
            <w:rStyle w:val="Hyperlink"/>
            <w:noProof/>
          </w:rPr>
          <w:t>Introduction</w:t>
        </w:r>
        <w:r w:rsidR="003E126A">
          <w:rPr>
            <w:noProof/>
            <w:webHidden/>
          </w:rPr>
          <w:tab/>
        </w:r>
        <w:r w:rsidR="003E126A">
          <w:rPr>
            <w:noProof/>
            <w:webHidden/>
          </w:rPr>
          <w:fldChar w:fldCharType="begin"/>
        </w:r>
        <w:r w:rsidR="003E126A">
          <w:rPr>
            <w:noProof/>
            <w:webHidden/>
          </w:rPr>
          <w:instrText xml:space="preserve"> PAGEREF _Toc11950273 \h </w:instrText>
        </w:r>
        <w:r w:rsidR="003E126A">
          <w:rPr>
            <w:noProof/>
            <w:webHidden/>
          </w:rPr>
        </w:r>
        <w:r w:rsidR="003E126A">
          <w:rPr>
            <w:noProof/>
            <w:webHidden/>
          </w:rPr>
          <w:fldChar w:fldCharType="separate"/>
        </w:r>
        <w:r w:rsidR="003E126A">
          <w:rPr>
            <w:noProof/>
            <w:webHidden/>
          </w:rPr>
          <w:t>3</w:t>
        </w:r>
        <w:r w:rsidR="003E126A">
          <w:rPr>
            <w:noProof/>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74" w:history="1">
        <w:r w:rsidRPr="00F51B6A">
          <w:rPr>
            <w:rStyle w:val="Hyperlink"/>
          </w:rPr>
          <w:t>1.1</w:t>
        </w:r>
        <w:r>
          <w:rPr>
            <w:rFonts w:asciiTheme="minorHAnsi" w:eastAsiaTheme="minorEastAsia" w:hAnsiTheme="minorHAnsi" w:cstheme="minorBidi"/>
            <w:b w:val="0"/>
            <w:sz w:val="22"/>
            <w:szCs w:val="22"/>
          </w:rPr>
          <w:tab/>
        </w:r>
        <w:r w:rsidRPr="00F51B6A">
          <w:rPr>
            <w:rStyle w:val="Hyperlink"/>
          </w:rPr>
          <w:t>Purpose of this document</w:t>
        </w:r>
        <w:r>
          <w:rPr>
            <w:webHidden/>
          </w:rPr>
          <w:tab/>
        </w:r>
        <w:r>
          <w:rPr>
            <w:webHidden/>
          </w:rPr>
          <w:fldChar w:fldCharType="begin"/>
        </w:r>
        <w:r>
          <w:rPr>
            <w:webHidden/>
          </w:rPr>
          <w:instrText xml:space="preserve"> PAGEREF _Toc11950274 \h </w:instrText>
        </w:r>
        <w:r>
          <w:rPr>
            <w:webHidden/>
          </w:rPr>
        </w:r>
        <w:r>
          <w:rPr>
            <w:webHidden/>
          </w:rPr>
          <w:fldChar w:fldCharType="separate"/>
        </w:r>
        <w:r>
          <w:rPr>
            <w:webHidden/>
          </w:rPr>
          <w:t>3</w:t>
        </w:r>
        <w:r>
          <w:rPr>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75" w:history="1">
        <w:r w:rsidRPr="00F51B6A">
          <w:rPr>
            <w:rStyle w:val="Hyperlink"/>
          </w:rPr>
          <w:t>1.2</w:t>
        </w:r>
        <w:r>
          <w:rPr>
            <w:rFonts w:asciiTheme="minorHAnsi" w:eastAsiaTheme="minorEastAsia" w:hAnsiTheme="minorHAnsi" w:cstheme="minorBidi"/>
            <w:b w:val="0"/>
            <w:sz w:val="22"/>
            <w:szCs w:val="22"/>
          </w:rPr>
          <w:tab/>
        </w:r>
        <w:r w:rsidRPr="00F51B6A">
          <w:rPr>
            <w:rStyle w:val="Hyperlink"/>
          </w:rPr>
          <w:t>Definitions &amp; Acronyms</w:t>
        </w:r>
        <w:r>
          <w:rPr>
            <w:webHidden/>
          </w:rPr>
          <w:tab/>
        </w:r>
        <w:r>
          <w:rPr>
            <w:webHidden/>
          </w:rPr>
          <w:fldChar w:fldCharType="begin"/>
        </w:r>
        <w:r>
          <w:rPr>
            <w:webHidden/>
          </w:rPr>
          <w:instrText xml:space="preserve"> PAGEREF _Toc11950275 \h </w:instrText>
        </w:r>
        <w:r>
          <w:rPr>
            <w:webHidden/>
          </w:rPr>
        </w:r>
        <w:r>
          <w:rPr>
            <w:webHidden/>
          </w:rPr>
          <w:fldChar w:fldCharType="separate"/>
        </w:r>
        <w:r>
          <w:rPr>
            <w:webHidden/>
          </w:rPr>
          <w:t>3</w:t>
        </w:r>
        <w:r>
          <w:rPr>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76" w:history="1">
        <w:r w:rsidRPr="00F51B6A">
          <w:rPr>
            <w:rStyle w:val="Hyperlink"/>
          </w:rPr>
          <w:t>1.3</w:t>
        </w:r>
        <w:r>
          <w:rPr>
            <w:rFonts w:asciiTheme="minorHAnsi" w:eastAsiaTheme="minorEastAsia" w:hAnsiTheme="minorHAnsi" w:cstheme="minorBidi"/>
            <w:b w:val="0"/>
            <w:sz w:val="22"/>
            <w:szCs w:val="22"/>
          </w:rPr>
          <w:tab/>
        </w:r>
        <w:r w:rsidRPr="00F51B6A">
          <w:rPr>
            <w:rStyle w:val="Hyperlink"/>
          </w:rPr>
          <w:t>Project Overview</w:t>
        </w:r>
        <w:r>
          <w:rPr>
            <w:webHidden/>
          </w:rPr>
          <w:tab/>
        </w:r>
        <w:r>
          <w:rPr>
            <w:webHidden/>
          </w:rPr>
          <w:fldChar w:fldCharType="begin"/>
        </w:r>
        <w:r>
          <w:rPr>
            <w:webHidden/>
          </w:rPr>
          <w:instrText xml:space="preserve"> PAGEREF _Toc11950276 \h </w:instrText>
        </w:r>
        <w:r>
          <w:rPr>
            <w:webHidden/>
          </w:rPr>
        </w:r>
        <w:r>
          <w:rPr>
            <w:webHidden/>
          </w:rPr>
          <w:fldChar w:fldCharType="separate"/>
        </w:r>
        <w:r>
          <w:rPr>
            <w:webHidden/>
          </w:rPr>
          <w:t>3</w:t>
        </w:r>
        <w:r>
          <w:rPr>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77" w:history="1">
        <w:r w:rsidRPr="00F51B6A">
          <w:rPr>
            <w:rStyle w:val="Hyperlink"/>
          </w:rPr>
          <w:t>1.4</w:t>
        </w:r>
        <w:r>
          <w:rPr>
            <w:rFonts w:asciiTheme="minorHAnsi" w:eastAsiaTheme="minorEastAsia" w:hAnsiTheme="minorHAnsi" w:cstheme="minorBidi"/>
            <w:b w:val="0"/>
            <w:sz w:val="22"/>
            <w:szCs w:val="22"/>
          </w:rPr>
          <w:tab/>
        </w:r>
        <w:r w:rsidRPr="00F51B6A">
          <w:rPr>
            <w:rStyle w:val="Hyperlink"/>
          </w:rPr>
          <w:t>In Scope</w:t>
        </w:r>
        <w:r>
          <w:rPr>
            <w:webHidden/>
          </w:rPr>
          <w:tab/>
        </w:r>
        <w:r>
          <w:rPr>
            <w:webHidden/>
          </w:rPr>
          <w:fldChar w:fldCharType="begin"/>
        </w:r>
        <w:r>
          <w:rPr>
            <w:webHidden/>
          </w:rPr>
          <w:instrText xml:space="preserve"> PAGEREF _Toc11950277 \h </w:instrText>
        </w:r>
        <w:r>
          <w:rPr>
            <w:webHidden/>
          </w:rPr>
        </w:r>
        <w:r>
          <w:rPr>
            <w:webHidden/>
          </w:rPr>
          <w:fldChar w:fldCharType="separate"/>
        </w:r>
        <w:r>
          <w:rPr>
            <w:webHidden/>
          </w:rPr>
          <w:t>3</w:t>
        </w:r>
        <w:r>
          <w:rPr>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78" w:history="1">
        <w:r w:rsidRPr="00F51B6A">
          <w:rPr>
            <w:rStyle w:val="Hyperlink"/>
          </w:rPr>
          <w:t>1.5</w:t>
        </w:r>
        <w:r>
          <w:rPr>
            <w:rFonts w:asciiTheme="minorHAnsi" w:eastAsiaTheme="minorEastAsia" w:hAnsiTheme="minorHAnsi" w:cstheme="minorBidi"/>
            <w:b w:val="0"/>
            <w:sz w:val="22"/>
            <w:szCs w:val="22"/>
          </w:rPr>
          <w:tab/>
        </w:r>
        <w:r w:rsidRPr="00F51B6A">
          <w:rPr>
            <w:rStyle w:val="Hyperlink"/>
          </w:rPr>
          <w:t>Intended Audience</w:t>
        </w:r>
        <w:r>
          <w:rPr>
            <w:webHidden/>
          </w:rPr>
          <w:tab/>
        </w:r>
        <w:r>
          <w:rPr>
            <w:webHidden/>
          </w:rPr>
          <w:fldChar w:fldCharType="begin"/>
        </w:r>
        <w:r>
          <w:rPr>
            <w:webHidden/>
          </w:rPr>
          <w:instrText xml:space="preserve"> PAGEREF _Toc11950278 \h </w:instrText>
        </w:r>
        <w:r>
          <w:rPr>
            <w:webHidden/>
          </w:rPr>
        </w:r>
        <w:r>
          <w:rPr>
            <w:webHidden/>
          </w:rPr>
          <w:fldChar w:fldCharType="separate"/>
        </w:r>
        <w:r>
          <w:rPr>
            <w:webHidden/>
          </w:rPr>
          <w:t>3</w:t>
        </w:r>
        <w:r>
          <w:rPr>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79" w:history="1">
        <w:r w:rsidRPr="00F51B6A">
          <w:rPr>
            <w:rStyle w:val="Hyperlink"/>
          </w:rPr>
          <w:t>1.6</w:t>
        </w:r>
        <w:r>
          <w:rPr>
            <w:rFonts w:asciiTheme="minorHAnsi" w:eastAsiaTheme="minorEastAsia" w:hAnsiTheme="minorHAnsi" w:cstheme="minorBidi"/>
            <w:b w:val="0"/>
            <w:sz w:val="22"/>
            <w:szCs w:val="22"/>
          </w:rPr>
          <w:tab/>
        </w:r>
        <w:r w:rsidRPr="00F51B6A">
          <w:rPr>
            <w:rStyle w:val="Hyperlink"/>
          </w:rPr>
          <w:t>Hardware and Software Requirement</w:t>
        </w:r>
        <w:r>
          <w:rPr>
            <w:webHidden/>
          </w:rPr>
          <w:tab/>
        </w:r>
        <w:r>
          <w:rPr>
            <w:webHidden/>
          </w:rPr>
          <w:fldChar w:fldCharType="begin"/>
        </w:r>
        <w:r>
          <w:rPr>
            <w:webHidden/>
          </w:rPr>
          <w:instrText xml:space="preserve"> PAGEREF _Toc11950279 \h </w:instrText>
        </w:r>
        <w:r>
          <w:rPr>
            <w:webHidden/>
          </w:rPr>
        </w:r>
        <w:r>
          <w:rPr>
            <w:webHidden/>
          </w:rPr>
          <w:fldChar w:fldCharType="separate"/>
        </w:r>
        <w:r>
          <w:rPr>
            <w:webHidden/>
          </w:rPr>
          <w:t>4</w:t>
        </w:r>
        <w:r>
          <w:rPr>
            <w:webHidden/>
          </w:rPr>
          <w:fldChar w:fldCharType="end"/>
        </w:r>
      </w:hyperlink>
    </w:p>
    <w:p w:rsidR="003E126A" w:rsidRDefault="003E126A">
      <w:pPr>
        <w:pStyle w:val="TOC1"/>
        <w:rPr>
          <w:rFonts w:asciiTheme="minorHAnsi" w:eastAsiaTheme="minorEastAsia" w:hAnsiTheme="minorHAnsi" w:cstheme="minorBidi"/>
          <w:b w:val="0"/>
          <w:noProof/>
          <w:szCs w:val="22"/>
        </w:rPr>
      </w:pPr>
      <w:hyperlink w:anchor="_Toc11950280" w:history="1">
        <w:r w:rsidRPr="00F51B6A">
          <w:rPr>
            <w:rStyle w:val="Hyperlink"/>
            <w:noProof/>
          </w:rPr>
          <w:t>2.0</w:t>
        </w:r>
        <w:r>
          <w:rPr>
            <w:rFonts w:asciiTheme="minorHAnsi" w:eastAsiaTheme="minorEastAsia" w:hAnsiTheme="minorHAnsi" w:cstheme="minorBidi"/>
            <w:b w:val="0"/>
            <w:noProof/>
            <w:szCs w:val="22"/>
          </w:rPr>
          <w:tab/>
        </w:r>
        <w:r w:rsidRPr="00F51B6A">
          <w:rPr>
            <w:rStyle w:val="Hyperlink"/>
            <w:noProof/>
          </w:rPr>
          <w:t>Database Design</w:t>
        </w:r>
        <w:r>
          <w:rPr>
            <w:noProof/>
            <w:webHidden/>
          </w:rPr>
          <w:tab/>
        </w:r>
        <w:r>
          <w:rPr>
            <w:noProof/>
            <w:webHidden/>
          </w:rPr>
          <w:fldChar w:fldCharType="begin"/>
        </w:r>
        <w:r>
          <w:rPr>
            <w:noProof/>
            <w:webHidden/>
          </w:rPr>
          <w:instrText xml:space="preserve"> PAGEREF _Toc11950280 \h </w:instrText>
        </w:r>
        <w:r>
          <w:rPr>
            <w:noProof/>
            <w:webHidden/>
          </w:rPr>
        </w:r>
        <w:r>
          <w:rPr>
            <w:noProof/>
            <w:webHidden/>
          </w:rPr>
          <w:fldChar w:fldCharType="separate"/>
        </w:r>
        <w:r>
          <w:rPr>
            <w:noProof/>
            <w:webHidden/>
          </w:rPr>
          <w:t>4</w:t>
        </w:r>
        <w:r>
          <w:rPr>
            <w:noProof/>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81" w:history="1">
        <w:r w:rsidRPr="00F51B6A">
          <w:rPr>
            <w:rStyle w:val="Hyperlink"/>
          </w:rPr>
          <w:t>2.1</w:t>
        </w:r>
        <w:r>
          <w:rPr>
            <w:rFonts w:asciiTheme="minorHAnsi" w:eastAsiaTheme="minorEastAsia" w:hAnsiTheme="minorHAnsi" w:cstheme="minorBidi"/>
            <w:b w:val="0"/>
            <w:sz w:val="22"/>
            <w:szCs w:val="22"/>
          </w:rPr>
          <w:tab/>
        </w:r>
        <w:r w:rsidRPr="00F51B6A">
          <w:rPr>
            <w:rStyle w:val="Hyperlink"/>
          </w:rPr>
          <w:t>ER Diagram</w:t>
        </w:r>
        <w:r>
          <w:rPr>
            <w:webHidden/>
          </w:rPr>
          <w:tab/>
        </w:r>
        <w:r>
          <w:rPr>
            <w:webHidden/>
          </w:rPr>
          <w:fldChar w:fldCharType="begin"/>
        </w:r>
        <w:r>
          <w:rPr>
            <w:webHidden/>
          </w:rPr>
          <w:instrText xml:space="preserve"> PAGEREF _Toc11950281 \h </w:instrText>
        </w:r>
        <w:r>
          <w:rPr>
            <w:webHidden/>
          </w:rPr>
        </w:r>
        <w:r>
          <w:rPr>
            <w:webHidden/>
          </w:rPr>
          <w:fldChar w:fldCharType="separate"/>
        </w:r>
        <w:r>
          <w:rPr>
            <w:webHidden/>
          </w:rPr>
          <w:t>4</w:t>
        </w:r>
        <w:r>
          <w:rPr>
            <w:webHidden/>
          </w:rPr>
          <w:fldChar w:fldCharType="end"/>
        </w:r>
      </w:hyperlink>
    </w:p>
    <w:p w:rsidR="003E126A" w:rsidRDefault="003E126A">
      <w:pPr>
        <w:pStyle w:val="TOC1"/>
        <w:rPr>
          <w:rFonts w:asciiTheme="minorHAnsi" w:eastAsiaTheme="minorEastAsia" w:hAnsiTheme="minorHAnsi" w:cstheme="minorBidi"/>
          <w:b w:val="0"/>
          <w:noProof/>
          <w:szCs w:val="22"/>
        </w:rPr>
      </w:pPr>
      <w:hyperlink w:anchor="_Toc11950282" w:history="1">
        <w:r w:rsidRPr="00F51B6A">
          <w:rPr>
            <w:rStyle w:val="Hyperlink"/>
            <w:noProof/>
          </w:rPr>
          <w:t>3.0</w:t>
        </w:r>
        <w:r>
          <w:rPr>
            <w:rFonts w:asciiTheme="minorHAnsi" w:eastAsiaTheme="minorEastAsia" w:hAnsiTheme="minorHAnsi" w:cstheme="minorBidi"/>
            <w:b w:val="0"/>
            <w:noProof/>
            <w:szCs w:val="22"/>
          </w:rPr>
          <w:tab/>
        </w:r>
        <w:r w:rsidRPr="00F51B6A">
          <w:rPr>
            <w:rStyle w:val="Hyperlink"/>
            <w:noProof/>
          </w:rPr>
          <w:t>Schema creation and SQL</w:t>
        </w:r>
        <w:r>
          <w:rPr>
            <w:noProof/>
            <w:webHidden/>
          </w:rPr>
          <w:tab/>
        </w:r>
        <w:r>
          <w:rPr>
            <w:noProof/>
            <w:webHidden/>
          </w:rPr>
          <w:fldChar w:fldCharType="begin"/>
        </w:r>
        <w:r>
          <w:rPr>
            <w:noProof/>
            <w:webHidden/>
          </w:rPr>
          <w:instrText xml:space="preserve"> PAGEREF _Toc11950282 \h </w:instrText>
        </w:r>
        <w:r>
          <w:rPr>
            <w:noProof/>
            <w:webHidden/>
          </w:rPr>
        </w:r>
        <w:r>
          <w:rPr>
            <w:noProof/>
            <w:webHidden/>
          </w:rPr>
          <w:fldChar w:fldCharType="separate"/>
        </w:r>
        <w:r>
          <w:rPr>
            <w:noProof/>
            <w:webHidden/>
          </w:rPr>
          <w:t>5</w:t>
        </w:r>
        <w:r>
          <w:rPr>
            <w:noProof/>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83" w:history="1">
        <w:r w:rsidRPr="00F51B6A">
          <w:rPr>
            <w:rStyle w:val="Hyperlink"/>
          </w:rPr>
          <w:t>3.1</w:t>
        </w:r>
        <w:r>
          <w:rPr>
            <w:rFonts w:asciiTheme="minorHAnsi" w:eastAsiaTheme="minorEastAsia" w:hAnsiTheme="minorHAnsi" w:cstheme="minorBidi"/>
            <w:b w:val="0"/>
            <w:sz w:val="22"/>
            <w:szCs w:val="22"/>
          </w:rPr>
          <w:tab/>
        </w:r>
        <w:r w:rsidRPr="00F51B6A">
          <w:rPr>
            <w:rStyle w:val="Hyperlink"/>
          </w:rPr>
          <w:t>Create Schema</w:t>
        </w:r>
        <w:r>
          <w:rPr>
            <w:webHidden/>
          </w:rPr>
          <w:tab/>
        </w:r>
        <w:r>
          <w:rPr>
            <w:webHidden/>
          </w:rPr>
          <w:fldChar w:fldCharType="begin"/>
        </w:r>
        <w:r>
          <w:rPr>
            <w:webHidden/>
          </w:rPr>
          <w:instrText xml:space="preserve"> PAGEREF _Toc11950283 \h </w:instrText>
        </w:r>
        <w:r>
          <w:rPr>
            <w:webHidden/>
          </w:rPr>
        </w:r>
        <w:r>
          <w:rPr>
            <w:webHidden/>
          </w:rPr>
          <w:fldChar w:fldCharType="separate"/>
        </w:r>
        <w:r>
          <w:rPr>
            <w:webHidden/>
          </w:rPr>
          <w:t>5</w:t>
        </w:r>
        <w:r>
          <w:rPr>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84" w:history="1">
        <w:r w:rsidRPr="00F51B6A">
          <w:rPr>
            <w:rStyle w:val="Hyperlink"/>
          </w:rPr>
          <w:t>3.2</w:t>
        </w:r>
        <w:r>
          <w:rPr>
            <w:rFonts w:asciiTheme="minorHAnsi" w:eastAsiaTheme="minorEastAsia" w:hAnsiTheme="minorHAnsi" w:cstheme="minorBidi"/>
            <w:b w:val="0"/>
            <w:sz w:val="22"/>
            <w:szCs w:val="22"/>
          </w:rPr>
          <w:tab/>
        </w:r>
        <w:r w:rsidRPr="00F51B6A">
          <w:rPr>
            <w:rStyle w:val="Hyperlink"/>
          </w:rPr>
          <w:t>Queries for moviecruiser Use Cases</w:t>
        </w:r>
        <w:r>
          <w:rPr>
            <w:webHidden/>
          </w:rPr>
          <w:tab/>
        </w:r>
        <w:r>
          <w:rPr>
            <w:webHidden/>
          </w:rPr>
          <w:fldChar w:fldCharType="begin"/>
        </w:r>
        <w:r>
          <w:rPr>
            <w:webHidden/>
          </w:rPr>
          <w:instrText xml:space="preserve"> PAGEREF _Toc11950284 \h </w:instrText>
        </w:r>
        <w:r>
          <w:rPr>
            <w:webHidden/>
          </w:rPr>
        </w:r>
        <w:r>
          <w:rPr>
            <w:webHidden/>
          </w:rPr>
          <w:fldChar w:fldCharType="separate"/>
        </w:r>
        <w:r>
          <w:rPr>
            <w:webHidden/>
          </w:rPr>
          <w:t>5</w:t>
        </w:r>
        <w:r>
          <w:rPr>
            <w:webHidden/>
          </w:rPr>
          <w:fldChar w:fldCharType="end"/>
        </w:r>
      </w:hyperlink>
    </w:p>
    <w:p w:rsidR="003E126A" w:rsidRDefault="003E126A">
      <w:pPr>
        <w:pStyle w:val="TOC1"/>
        <w:rPr>
          <w:rFonts w:asciiTheme="minorHAnsi" w:eastAsiaTheme="minorEastAsia" w:hAnsiTheme="minorHAnsi" w:cstheme="minorBidi"/>
          <w:b w:val="0"/>
          <w:noProof/>
          <w:szCs w:val="22"/>
        </w:rPr>
      </w:pPr>
      <w:hyperlink w:anchor="_Toc11950285" w:history="1">
        <w:r w:rsidRPr="00F51B6A">
          <w:rPr>
            <w:rStyle w:val="Hyperlink"/>
            <w:noProof/>
          </w:rPr>
          <w:t>4.0</w:t>
        </w:r>
        <w:r>
          <w:rPr>
            <w:rFonts w:asciiTheme="minorHAnsi" w:eastAsiaTheme="minorEastAsia" w:hAnsiTheme="minorHAnsi" w:cstheme="minorBidi"/>
            <w:b w:val="0"/>
            <w:noProof/>
            <w:szCs w:val="22"/>
          </w:rPr>
          <w:tab/>
        </w:r>
        <w:r w:rsidRPr="00F51B6A">
          <w:rPr>
            <w:rStyle w:val="Hyperlink"/>
            <w:noProof/>
          </w:rPr>
          <w:t>Submission</w:t>
        </w:r>
        <w:r>
          <w:rPr>
            <w:noProof/>
            <w:webHidden/>
          </w:rPr>
          <w:tab/>
        </w:r>
        <w:r>
          <w:rPr>
            <w:noProof/>
            <w:webHidden/>
          </w:rPr>
          <w:fldChar w:fldCharType="begin"/>
        </w:r>
        <w:r>
          <w:rPr>
            <w:noProof/>
            <w:webHidden/>
          </w:rPr>
          <w:instrText xml:space="preserve"> PAGEREF _Toc11950285 \h </w:instrText>
        </w:r>
        <w:r>
          <w:rPr>
            <w:noProof/>
            <w:webHidden/>
          </w:rPr>
        </w:r>
        <w:r>
          <w:rPr>
            <w:noProof/>
            <w:webHidden/>
          </w:rPr>
          <w:fldChar w:fldCharType="separate"/>
        </w:r>
        <w:r>
          <w:rPr>
            <w:noProof/>
            <w:webHidden/>
          </w:rPr>
          <w:t>6</w:t>
        </w:r>
        <w:r>
          <w:rPr>
            <w:noProof/>
            <w:webHidden/>
          </w:rPr>
          <w:fldChar w:fldCharType="end"/>
        </w:r>
      </w:hyperlink>
    </w:p>
    <w:p w:rsidR="003E126A" w:rsidRDefault="003E126A">
      <w:pPr>
        <w:pStyle w:val="TOC2"/>
        <w:rPr>
          <w:rFonts w:asciiTheme="minorHAnsi" w:eastAsiaTheme="minorEastAsia" w:hAnsiTheme="minorHAnsi" w:cstheme="minorBidi"/>
          <w:b w:val="0"/>
          <w:sz w:val="22"/>
          <w:szCs w:val="22"/>
        </w:rPr>
      </w:pPr>
      <w:hyperlink w:anchor="_Toc11950286" w:history="1">
        <w:r w:rsidRPr="00F51B6A">
          <w:rPr>
            <w:rStyle w:val="Hyperlink"/>
          </w:rPr>
          <w:t>4.1</w:t>
        </w:r>
        <w:r>
          <w:rPr>
            <w:rFonts w:asciiTheme="minorHAnsi" w:eastAsiaTheme="minorEastAsia" w:hAnsiTheme="minorHAnsi" w:cstheme="minorBidi"/>
            <w:b w:val="0"/>
            <w:sz w:val="22"/>
            <w:szCs w:val="22"/>
          </w:rPr>
          <w:tab/>
        </w:r>
        <w:r w:rsidRPr="00F51B6A">
          <w:rPr>
            <w:rStyle w:val="Hyperlink"/>
          </w:rPr>
          <w:t>Code submission instructions</w:t>
        </w:r>
        <w:r>
          <w:rPr>
            <w:webHidden/>
          </w:rPr>
          <w:tab/>
        </w:r>
        <w:r>
          <w:rPr>
            <w:webHidden/>
          </w:rPr>
          <w:fldChar w:fldCharType="begin"/>
        </w:r>
        <w:r>
          <w:rPr>
            <w:webHidden/>
          </w:rPr>
          <w:instrText xml:space="preserve"> PAGEREF _Toc11950286 \h </w:instrText>
        </w:r>
        <w:r>
          <w:rPr>
            <w:webHidden/>
          </w:rPr>
        </w:r>
        <w:r>
          <w:rPr>
            <w:webHidden/>
          </w:rPr>
          <w:fldChar w:fldCharType="separate"/>
        </w:r>
        <w:r>
          <w:rPr>
            <w:webHidden/>
          </w:rPr>
          <w:t>6</w:t>
        </w:r>
        <w:r>
          <w:rPr>
            <w:webHidden/>
          </w:rPr>
          <w:fldChar w:fldCharType="end"/>
        </w:r>
      </w:hyperlink>
    </w:p>
    <w:p w:rsidR="003E126A" w:rsidRDefault="003E126A">
      <w:pPr>
        <w:pStyle w:val="TOC1"/>
        <w:rPr>
          <w:rFonts w:asciiTheme="minorHAnsi" w:eastAsiaTheme="minorEastAsia" w:hAnsiTheme="minorHAnsi" w:cstheme="minorBidi"/>
          <w:b w:val="0"/>
          <w:noProof/>
          <w:szCs w:val="22"/>
        </w:rPr>
      </w:pPr>
      <w:hyperlink w:anchor="_Toc11950287" w:history="1">
        <w:r w:rsidRPr="00F51B6A">
          <w:rPr>
            <w:rStyle w:val="Hyperlink"/>
            <w:noProof/>
          </w:rPr>
          <w:t>5.0</w:t>
        </w:r>
        <w:r>
          <w:rPr>
            <w:rFonts w:asciiTheme="minorHAnsi" w:eastAsiaTheme="minorEastAsia" w:hAnsiTheme="minorHAnsi" w:cstheme="minorBidi"/>
            <w:b w:val="0"/>
            <w:noProof/>
            <w:szCs w:val="22"/>
          </w:rPr>
          <w:tab/>
        </w:r>
        <w:r w:rsidRPr="00F51B6A">
          <w:rPr>
            <w:rStyle w:val="Hyperlink"/>
            <w:noProof/>
          </w:rPr>
          <w:t>Change Log</w:t>
        </w:r>
        <w:r>
          <w:rPr>
            <w:noProof/>
            <w:webHidden/>
          </w:rPr>
          <w:tab/>
        </w:r>
        <w:r>
          <w:rPr>
            <w:noProof/>
            <w:webHidden/>
          </w:rPr>
          <w:fldChar w:fldCharType="begin"/>
        </w:r>
        <w:r>
          <w:rPr>
            <w:noProof/>
            <w:webHidden/>
          </w:rPr>
          <w:instrText xml:space="preserve"> PAGEREF _Toc11950287 \h </w:instrText>
        </w:r>
        <w:r>
          <w:rPr>
            <w:noProof/>
            <w:webHidden/>
          </w:rPr>
        </w:r>
        <w:r>
          <w:rPr>
            <w:noProof/>
            <w:webHidden/>
          </w:rPr>
          <w:fldChar w:fldCharType="separate"/>
        </w:r>
        <w:r>
          <w:rPr>
            <w:noProof/>
            <w:webHidden/>
          </w:rPr>
          <w:t>6</w:t>
        </w:r>
        <w:r>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5" w:name="_Toc246846469"/>
      <w:r>
        <w:br w:type="page"/>
      </w:r>
      <w:bookmarkStart w:id="6" w:name="_Toc11950273"/>
      <w:r w:rsidR="005670B6">
        <w:lastRenderedPageBreak/>
        <w:t>Introduction</w:t>
      </w:r>
      <w:bookmarkEnd w:id="5"/>
      <w:bookmarkEnd w:id="6"/>
    </w:p>
    <w:p w:rsidR="005670B6" w:rsidRDefault="005670B6" w:rsidP="00BB13F8">
      <w:pPr>
        <w:pStyle w:val="Heading2"/>
      </w:pPr>
      <w:bookmarkStart w:id="7" w:name="_Toc246846470"/>
      <w:bookmarkStart w:id="8" w:name="_Toc11950274"/>
      <w:r w:rsidRPr="00BB13F8">
        <w:t>Purpose</w:t>
      </w:r>
      <w:r>
        <w:t xml:space="preserve"> of this document</w:t>
      </w:r>
      <w:bookmarkEnd w:id="7"/>
      <w:bookmarkEnd w:id="8"/>
    </w:p>
    <w:p w:rsidR="00105A98" w:rsidRPr="00BB13F8" w:rsidRDefault="00C01D89" w:rsidP="00BB13F8">
      <w:pPr>
        <w:pStyle w:val="Bodytext"/>
      </w:pPr>
      <w:r>
        <w:t xml:space="preserve">The purpose of this document is to define the </w:t>
      </w:r>
      <w:r w:rsidR="00685D3C">
        <w:t>database</w:t>
      </w:r>
      <w:r w:rsidR="0028578F">
        <w:t xml:space="preserve"> implementation of the </w:t>
      </w:r>
      <w:proofErr w:type="spellStart"/>
      <w:r w:rsidR="00C12F3A">
        <w:t>moviecruiser</w:t>
      </w:r>
      <w:proofErr w:type="spellEnd"/>
      <w:r w:rsidR="0028578F">
        <w:t xml:space="preserve"> application</w:t>
      </w:r>
      <w:r w:rsidR="008D5A9E">
        <w:t xml:space="preserve">. The </w:t>
      </w:r>
      <w:proofErr w:type="spellStart"/>
      <w:r w:rsidR="008D5A9E">
        <w:t>GenC’s</w:t>
      </w:r>
      <w:proofErr w:type="spellEnd"/>
      <w:r w:rsidR="008D5A9E">
        <w:t xml:space="preserve"> has to </w:t>
      </w:r>
      <w:r w:rsidR="00685D3C">
        <w:t xml:space="preserve">create the schema for </w:t>
      </w:r>
      <w:proofErr w:type="spellStart"/>
      <w:r w:rsidR="00C12F3A">
        <w:t>moviecruiser</w:t>
      </w:r>
      <w:proofErr w:type="spellEnd"/>
      <w:r w:rsidR="00685D3C">
        <w:t xml:space="preserve"> insert some test data and create queries for retrieving and saving data.</w:t>
      </w:r>
    </w:p>
    <w:p w:rsidR="006E47D3" w:rsidRDefault="006E47D3" w:rsidP="00BB13F8">
      <w:pPr>
        <w:pStyle w:val="Heading2"/>
      </w:pPr>
      <w:bookmarkStart w:id="9" w:name="_Toc246846477"/>
      <w:bookmarkStart w:id="10" w:name="_Toc11950275"/>
      <w:r w:rsidRPr="00BB13F8">
        <w:t>Definitions</w:t>
      </w:r>
      <w:r>
        <w:t xml:space="preserve"> &amp; Acronyms</w:t>
      </w:r>
      <w:bookmarkEnd w:id="9"/>
      <w:bookmarkEnd w:id="10"/>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01D89" w:rsidP="008D5A9E">
            <w:pPr>
              <w:pStyle w:val="tabletext"/>
              <w:spacing w:before="120" w:after="120"/>
              <w:ind w:left="0" w:firstLine="0"/>
              <w:jc w:val="both"/>
            </w:pPr>
            <w:proofErr w:type="spellStart"/>
            <w:r>
              <w:t>GenC</w:t>
            </w:r>
            <w:proofErr w:type="spellEnd"/>
          </w:p>
        </w:tc>
        <w:tc>
          <w:tcPr>
            <w:tcW w:w="5220" w:type="dxa"/>
            <w:tcBorders>
              <w:top w:val="single" w:sz="4" w:space="0" w:color="auto"/>
              <w:bottom w:val="single" w:sz="4" w:space="0" w:color="auto"/>
            </w:tcBorders>
          </w:tcPr>
          <w:p w:rsidR="006E47D3" w:rsidRPr="00231500" w:rsidRDefault="00C01D89" w:rsidP="008D5A9E">
            <w:pPr>
              <w:pStyle w:val="tabletext"/>
              <w:spacing w:before="120" w:after="120"/>
              <w:ind w:left="0" w:firstLine="0"/>
              <w:jc w:val="both"/>
            </w:pPr>
            <w:r>
              <w:t>Generation Cognizant – Refer</w:t>
            </w:r>
            <w:r w:rsidR="00CA72FE">
              <w:t>s</w:t>
            </w:r>
            <w:r>
              <w:t xml:space="preserve"> to the fresh graduates whom had recently joined Cognizant</w:t>
            </w:r>
          </w:p>
        </w:tc>
      </w:tr>
    </w:tbl>
    <w:p w:rsidR="005670B6" w:rsidRDefault="005670B6" w:rsidP="00BB13F8">
      <w:pPr>
        <w:pStyle w:val="Heading2"/>
      </w:pPr>
      <w:bookmarkStart w:id="11" w:name="_Toc246846471"/>
      <w:bookmarkStart w:id="12" w:name="_Toc527193509"/>
      <w:bookmarkStart w:id="13" w:name="_Toc11950276"/>
      <w:r w:rsidRPr="00BB13F8">
        <w:t>Project</w:t>
      </w:r>
      <w:r>
        <w:t xml:space="preserve"> Overview</w:t>
      </w:r>
      <w:bookmarkEnd w:id="11"/>
      <w:bookmarkEnd w:id="13"/>
    </w:p>
    <w:p w:rsidR="00DC1C67" w:rsidRDefault="008D5A9E" w:rsidP="00BB13F8">
      <w:pPr>
        <w:pStyle w:val="Bodytext"/>
      </w:pPr>
      <w:r>
        <w:t>Refer Use Case specification document for understanding the functionality and features.</w:t>
      </w:r>
    </w:p>
    <w:bookmarkStart w:id="14" w:name="_MON_1622561859"/>
    <w:bookmarkEnd w:id="14"/>
    <w:p w:rsidR="008D5A9E" w:rsidRPr="00BB13F8" w:rsidRDefault="00D74FE7" w:rsidP="00BB13F8">
      <w:pPr>
        <w:pStyle w:val="Bodytext"/>
      </w:pPr>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622563016" r:id="rId13">
            <o:FieldCodes>\s</o:FieldCodes>
          </o:OLEObject>
        </w:object>
      </w:r>
    </w:p>
    <w:p w:rsidR="005670B6" w:rsidRDefault="0028578F" w:rsidP="00BB13F8">
      <w:pPr>
        <w:pStyle w:val="Heading2"/>
      </w:pPr>
      <w:bookmarkStart w:id="15" w:name="_Toc246846472"/>
      <w:bookmarkStart w:id="16" w:name="_Toc11950277"/>
      <w:r>
        <w:t xml:space="preserve">In </w:t>
      </w:r>
      <w:r w:rsidR="005670B6">
        <w:t>Scope</w:t>
      </w:r>
      <w:bookmarkEnd w:id="15"/>
      <w:bookmarkEnd w:id="16"/>
    </w:p>
    <w:p w:rsidR="0052010A" w:rsidRDefault="00685D3C" w:rsidP="008C3A7C">
      <w:pPr>
        <w:pStyle w:val="Bodytext"/>
        <w:numPr>
          <w:ilvl w:val="0"/>
          <w:numId w:val="17"/>
        </w:numPr>
      </w:pPr>
      <w:r>
        <w:t>Creation of Schema</w:t>
      </w:r>
    </w:p>
    <w:p w:rsidR="00685D3C" w:rsidRDefault="00685D3C" w:rsidP="008C3A7C">
      <w:pPr>
        <w:pStyle w:val="Bodytext"/>
        <w:numPr>
          <w:ilvl w:val="0"/>
          <w:numId w:val="17"/>
        </w:numPr>
      </w:pPr>
      <w:r>
        <w:t xml:space="preserve">Write SQL queries to retrieve </w:t>
      </w:r>
      <w:r w:rsidR="00D74FE7">
        <w:t>movie</w:t>
      </w:r>
      <w:r>
        <w:t xml:space="preserve"> and </w:t>
      </w:r>
      <w:r w:rsidR="00D74FE7">
        <w:t>favorite</w:t>
      </w:r>
      <w:r>
        <w:t xml:space="preserve"> data</w:t>
      </w:r>
    </w:p>
    <w:p w:rsidR="00685D3C" w:rsidRDefault="00685D3C" w:rsidP="008C3A7C">
      <w:pPr>
        <w:pStyle w:val="Bodytext"/>
        <w:numPr>
          <w:ilvl w:val="0"/>
          <w:numId w:val="17"/>
        </w:numPr>
      </w:pPr>
      <w:r>
        <w:t xml:space="preserve">Write SQL queries to save </w:t>
      </w:r>
      <w:r w:rsidR="00D74FE7">
        <w:t>movie</w:t>
      </w:r>
      <w:r>
        <w:t xml:space="preserve"> details</w:t>
      </w:r>
    </w:p>
    <w:p w:rsidR="005670B6" w:rsidRDefault="005670B6" w:rsidP="00DC7AAF">
      <w:pPr>
        <w:pStyle w:val="Heading2"/>
      </w:pPr>
      <w:bookmarkStart w:id="17" w:name="_Toc527193510"/>
      <w:bookmarkStart w:id="18" w:name="_Toc246846475"/>
      <w:bookmarkStart w:id="19" w:name="_Toc11950278"/>
      <w:bookmarkEnd w:id="12"/>
      <w:r w:rsidRPr="00DC7AAF">
        <w:t>Intended</w:t>
      </w:r>
      <w:r w:rsidRPr="008F662E">
        <w:t xml:space="preserve"> Audience</w:t>
      </w:r>
      <w:bookmarkEnd w:id="17"/>
      <w:bookmarkEnd w:id="18"/>
      <w:bookmarkEnd w:id="19"/>
    </w:p>
    <w:p w:rsidR="007E5D3C" w:rsidRDefault="007E5D3C" w:rsidP="007E5D3C">
      <w:pPr>
        <w:pStyle w:val="Bodytext"/>
        <w:numPr>
          <w:ilvl w:val="0"/>
          <w:numId w:val="15"/>
        </w:numPr>
      </w:pPr>
      <w:bookmarkStart w:id="20" w:name="_Toc246846476"/>
      <w:r>
        <w:t>Product Owner</w:t>
      </w:r>
    </w:p>
    <w:p w:rsidR="007E5D3C" w:rsidRDefault="007E5D3C" w:rsidP="007E5D3C">
      <w:pPr>
        <w:pStyle w:val="Bodytext"/>
        <w:numPr>
          <w:ilvl w:val="0"/>
          <w:numId w:val="15"/>
        </w:numPr>
      </w:pPr>
      <w:r>
        <w:t>Scrum Master</w:t>
      </w:r>
    </w:p>
    <w:p w:rsidR="007E5D3C" w:rsidRDefault="007E5D3C" w:rsidP="007E5D3C">
      <w:pPr>
        <w:pStyle w:val="Bodytext"/>
        <w:numPr>
          <w:ilvl w:val="0"/>
          <w:numId w:val="15"/>
        </w:numPr>
      </w:pPr>
      <w:r>
        <w:t>Application Architect</w:t>
      </w:r>
    </w:p>
    <w:p w:rsidR="007E5D3C" w:rsidRDefault="007E5D3C" w:rsidP="007E5D3C">
      <w:pPr>
        <w:pStyle w:val="Bodytext"/>
        <w:numPr>
          <w:ilvl w:val="0"/>
          <w:numId w:val="15"/>
        </w:numPr>
      </w:pPr>
      <w:r>
        <w:t>Project Manager</w:t>
      </w:r>
    </w:p>
    <w:p w:rsidR="007E5D3C" w:rsidRDefault="007E5D3C" w:rsidP="007E5D3C">
      <w:pPr>
        <w:pStyle w:val="Bodytext"/>
        <w:numPr>
          <w:ilvl w:val="0"/>
          <w:numId w:val="15"/>
        </w:numPr>
      </w:pPr>
      <w:r>
        <w:t>Test Manager</w:t>
      </w:r>
    </w:p>
    <w:p w:rsidR="007E5D3C" w:rsidRDefault="007E5D3C" w:rsidP="007E5D3C">
      <w:pPr>
        <w:pStyle w:val="Bodytext"/>
        <w:numPr>
          <w:ilvl w:val="0"/>
          <w:numId w:val="15"/>
        </w:numPr>
      </w:pPr>
      <w:r>
        <w:t>Development Team</w:t>
      </w:r>
    </w:p>
    <w:p w:rsidR="007E5D3C" w:rsidRPr="00BB13F8" w:rsidRDefault="007E5D3C" w:rsidP="007E5D3C">
      <w:pPr>
        <w:pStyle w:val="Bodytext"/>
        <w:numPr>
          <w:ilvl w:val="0"/>
          <w:numId w:val="15"/>
        </w:numPr>
      </w:pPr>
      <w:r>
        <w:t>Testing Team</w:t>
      </w:r>
    </w:p>
    <w:p w:rsidR="005670B6" w:rsidRDefault="005B3D30" w:rsidP="00DC7AAF">
      <w:pPr>
        <w:pStyle w:val="Heading2"/>
      </w:pPr>
      <w:bookmarkStart w:id="21" w:name="_Toc11950279"/>
      <w:bookmarkEnd w:id="20"/>
      <w:r>
        <w:lastRenderedPageBreak/>
        <w:t>Hardware and Software Requirement</w:t>
      </w:r>
      <w:bookmarkEnd w:id="21"/>
    </w:p>
    <w:p w:rsidR="00C01D89" w:rsidRDefault="00C01D89" w:rsidP="008C3A7C">
      <w:pPr>
        <w:pStyle w:val="Bodytext"/>
        <w:numPr>
          <w:ilvl w:val="0"/>
          <w:numId w:val="16"/>
        </w:numPr>
      </w:pPr>
      <w:r w:rsidRPr="00C01D89">
        <w:t>Hard</w:t>
      </w:r>
      <w:r>
        <w:t>ware Requirement:</w:t>
      </w:r>
    </w:p>
    <w:p w:rsidR="00C01D89" w:rsidRDefault="004078D0" w:rsidP="008C3A7C">
      <w:pPr>
        <w:pStyle w:val="Bodytext"/>
        <w:numPr>
          <w:ilvl w:val="1"/>
          <w:numId w:val="16"/>
        </w:numPr>
      </w:pPr>
      <w:r>
        <w:t>Developer</w:t>
      </w:r>
      <w:r w:rsidR="00C01D89">
        <w:t xml:space="preserve"> PC with </w:t>
      </w:r>
      <w:r w:rsidR="00BD1365">
        <w:t>4</w:t>
      </w:r>
      <w:r w:rsidR="00C01D89">
        <w:t>GB Ram</w:t>
      </w:r>
    </w:p>
    <w:p w:rsidR="00C01D89" w:rsidRDefault="00C01D89" w:rsidP="008C3A7C">
      <w:pPr>
        <w:pStyle w:val="Bodytext"/>
        <w:numPr>
          <w:ilvl w:val="0"/>
          <w:numId w:val="16"/>
        </w:numPr>
      </w:pPr>
      <w:r>
        <w:t>Software Requirement</w:t>
      </w:r>
    </w:p>
    <w:p w:rsidR="00366888" w:rsidRDefault="00366888" w:rsidP="008C3A7C">
      <w:pPr>
        <w:pStyle w:val="Bodytext"/>
        <w:numPr>
          <w:ilvl w:val="1"/>
          <w:numId w:val="16"/>
        </w:numPr>
      </w:pPr>
      <w:proofErr w:type="spellStart"/>
      <w:r>
        <w:t>Git</w:t>
      </w:r>
      <w:proofErr w:type="spellEnd"/>
    </w:p>
    <w:p w:rsidR="00E114E7" w:rsidRDefault="00E114E7" w:rsidP="00E114E7">
      <w:pPr>
        <w:pStyle w:val="Bodytext"/>
        <w:numPr>
          <w:ilvl w:val="1"/>
          <w:numId w:val="16"/>
        </w:numPr>
      </w:pPr>
      <w:r>
        <w:t>SQL Server 2014 Management Studio</w:t>
      </w:r>
    </w:p>
    <w:p w:rsidR="00051119" w:rsidRDefault="00685D3C" w:rsidP="00051119">
      <w:pPr>
        <w:pStyle w:val="Heading1"/>
      </w:pPr>
      <w:bookmarkStart w:id="22" w:name="_Toc81026471"/>
      <w:bookmarkStart w:id="23" w:name="_Toc246846478"/>
      <w:bookmarkStart w:id="24" w:name="_Toc11950280"/>
      <w:r>
        <w:t>Database Design</w:t>
      </w:r>
      <w:bookmarkEnd w:id="24"/>
    </w:p>
    <w:p w:rsidR="00051119" w:rsidRDefault="00685D3C" w:rsidP="00051119">
      <w:pPr>
        <w:pStyle w:val="Heading2"/>
      </w:pPr>
      <w:bookmarkStart w:id="25" w:name="_Toc11950281"/>
      <w:r>
        <w:t>ER Diagram</w:t>
      </w:r>
      <w:bookmarkEnd w:id="25"/>
    </w:p>
    <w:p w:rsidR="00AD1D6B" w:rsidRPr="0052010A" w:rsidRDefault="00AD1D6B" w:rsidP="00685D3C">
      <w:pPr>
        <w:pStyle w:val="Bodytext"/>
        <w:ind w:left="0"/>
      </w:pPr>
      <w:r>
        <w:rPr>
          <w:noProof/>
        </w:rPr>
        <w:drawing>
          <wp:inline distT="0" distB="0" distL="0" distR="0" wp14:anchorId="3D8EFB65" wp14:editId="65353E89">
            <wp:extent cx="5610225" cy="442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4429125"/>
                    </a:xfrm>
                    <a:prstGeom prst="rect">
                      <a:avLst/>
                    </a:prstGeom>
                  </pic:spPr>
                </pic:pic>
              </a:graphicData>
            </a:graphic>
          </wp:inline>
        </w:drawing>
      </w:r>
    </w:p>
    <w:p w:rsidR="00BD26B7" w:rsidRDefault="00EE7666" w:rsidP="00BD26B7">
      <w:pPr>
        <w:pStyle w:val="Heading1"/>
      </w:pPr>
      <w:bookmarkStart w:id="26" w:name="_Toc11950282"/>
      <w:bookmarkEnd w:id="22"/>
      <w:bookmarkEnd w:id="23"/>
      <w:r>
        <w:lastRenderedPageBreak/>
        <w:t>Schema creation and SQL</w:t>
      </w:r>
      <w:bookmarkEnd w:id="26"/>
    </w:p>
    <w:p w:rsidR="00685D3C" w:rsidRDefault="00685D3C" w:rsidP="00685D3C">
      <w:pPr>
        <w:pStyle w:val="Heading2"/>
      </w:pPr>
      <w:bookmarkStart w:id="27" w:name="_Toc11950283"/>
      <w:r>
        <w:t>Create Schema</w:t>
      </w:r>
      <w:bookmarkEnd w:id="27"/>
    </w:p>
    <w:p w:rsidR="00685D3C" w:rsidRDefault="00786195" w:rsidP="00685D3C">
      <w:pPr>
        <w:pStyle w:val="Bodytext"/>
      </w:pPr>
      <w:r>
        <w:t xml:space="preserve">The script to create schema is available in the </w:t>
      </w:r>
      <w:proofErr w:type="spellStart"/>
      <w:r w:rsidR="00C12F3A">
        <w:t>moviecruiser</w:t>
      </w:r>
      <w:proofErr w:type="spellEnd"/>
      <w:r>
        <w:t xml:space="preserve"> project.</w:t>
      </w:r>
    </w:p>
    <w:p w:rsidR="00786195" w:rsidRDefault="00786195" w:rsidP="00685D3C">
      <w:pPr>
        <w:pStyle w:val="Bodytext"/>
      </w:pPr>
      <w:r>
        <w:t xml:space="preserve">Execute the script file </w:t>
      </w:r>
      <w:proofErr w:type="spellStart"/>
      <w:r w:rsidR="00C12F3A">
        <w:rPr>
          <w:rFonts w:ascii="Consolas" w:hAnsi="Consolas"/>
        </w:rPr>
        <w:t>moviecruiser</w:t>
      </w:r>
      <w:proofErr w:type="spellEnd"/>
      <w:r w:rsidRPr="00786195">
        <w:rPr>
          <w:rFonts w:ascii="Consolas" w:hAnsi="Consolas"/>
        </w:rPr>
        <w:t>/</w:t>
      </w:r>
      <w:proofErr w:type="spellStart"/>
      <w:r w:rsidRPr="00786195">
        <w:rPr>
          <w:rFonts w:ascii="Consolas" w:hAnsi="Consolas"/>
        </w:rPr>
        <w:t>sql</w:t>
      </w:r>
      <w:proofErr w:type="spellEnd"/>
      <w:r w:rsidRPr="00786195">
        <w:rPr>
          <w:rFonts w:ascii="Consolas" w:hAnsi="Consolas"/>
        </w:rPr>
        <w:t>/</w:t>
      </w:r>
      <w:proofErr w:type="spellStart"/>
      <w:r w:rsidR="00C12F3A">
        <w:rPr>
          <w:rFonts w:ascii="Consolas" w:hAnsi="Consolas"/>
        </w:rPr>
        <w:t>moviecruiser</w:t>
      </w:r>
      <w:proofErr w:type="spellEnd"/>
      <w:r w:rsidRPr="00786195">
        <w:rPr>
          <w:rFonts w:ascii="Consolas" w:hAnsi="Consolas"/>
        </w:rPr>
        <w:t>-create-</w:t>
      </w:r>
      <w:proofErr w:type="spellStart"/>
      <w:r w:rsidRPr="00786195">
        <w:rPr>
          <w:rFonts w:ascii="Consolas" w:hAnsi="Consolas"/>
        </w:rPr>
        <w:t>schema.sql</w:t>
      </w:r>
      <w:proofErr w:type="spellEnd"/>
      <w:r>
        <w:t xml:space="preserve"> to create the schema.</w:t>
      </w:r>
    </w:p>
    <w:p w:rsidR="003221F9" w:rsidRDefault="003221F9" w:rsidP="003221F9">
      <w:pPr>
        <w:pStyle w:val="Heading2"/>
      </w:pPr>
      <w:bookmarkStart w:id="28" w:name="_Toc11950284"/>
      <w:r>
        <w:t xml:space="preserve">Queries for </w:t>
      </w:r>
      <w:proofErr w:type="spellStart"/>
      <w:r w:rsidR="00C12F3A">
        <w:t>moviecruiser</w:t>
      </w:r>
      <w:proofErr w:type="spellEnd"/>
      <w:r>
        <w:t xml:space="preserve"> </w:t>
      </w:r>
      <w:r w:rsidR="00800ADA">
        <w:t>Use Cases</w:t>
      </w:r>
      <w:bookmarkEnd w:id="28"/>
    </w:p>
    <w:p w:rsidR="003221F9" w:rsidRDefault="00811D85" w:rsidP="003221F9">
      <w:pPr>
        <w:pStyle w:val="Bodytext"/>
      </w:pPr>
      <w:r>
        <w:t>Write</w:t>
      </w:r>
      <w:r w:rsidR="003221F9">
        <w:t xml:space="preserve"> select queries </w:t>
      </w:r>
      <w:r w:rsidR="00947FDE">
        <w:t xml:space="preserve">all use case of </w:t>
      </w:r>
      <w:proofErr w:type="spellStart"/>
      <w:r w:rsidR="00C12F3A">
        <w:t>moviecruiser</w:t>
      </w:r>
      <w:proofErr w:type="spellEnd"/>
      <w:r w:rsidR="003221F9">
        <w:t xml:space="preserve">. </w:t>
      </w:r>
      <w:r w:rsidR="00947FDE">
        <w:t>Store all the SQL queries in the file mentioned below.</w:t>
      </w:r>
    </w:p>
    <w:p w:rsidR="00786195" w:rsidRDefault="00786195" w:rsidP="003221F9">
      <w:pPr>
        <w:pStyle w:val="Bodytext"/>
        <w:rPr>
          <w:rFonts w:ascii="Courier New" w:hAnsi="Courier New" w:cs="Courier New"/>
          <w:sz w:val="22"/>
          <w:szCs w:val="22"/>
        </w:rPr>
      </w:pPr>
      <w:r w:rsidRPr="00786195">
        <w:rPr>
          <w:rFonts w:ascii="Courier New" w:hAnsi="Courier New" w:cs="Courier New"/>
          <w:b/>
          <w:sz w:val="22"/>
          <w:szCs w:val="22"/>
        </w:rPr>
        <w:t>File Name:</w:t>
      </w:r>
      <w:r w:rsidRPr="00786195">
        <w:rPr>
          <w:rFonts w:ascii="Courier New" w:hAnsi="Courier New" w:cs="Courier New"/>
          <w:sz w:val="22"/>
          <w:szCs w:val="22"/>
        </w:rPr>
        <w:t xml:space="preserve"> </w:t>
      </w:r>
      <w:proofErr w:type="spellStart"/>
      <w:r w:rsidR="00C12F3A">
        <w:rPr>
          <w:rFonts w:ascii="Courier New" w:hAnsi="Courier New" w:cs="Courier New"/>
          <w:sz w:val="22"/>
          <w:szCs w:val="22"/>
        </w:rPr>
        <w:t>moviecruiser</w:t>
      </w:r>
      <w:proofErr w:type="spellEnd"/>
      <w:r w:rsidRPr="00786195">
        <w:rPr>
          <w:rFonts w:ascii="Courier New" w:hAnsi="Courier New" w:cs="Courier New"/>
          <w:sz w:val="22"/>
          <w:szCs w:val="22"/>
        </w:rPr>
        <w:t>\</w:t>
      </w:r>
      <w:proofErr w:type="spellStart"/>
      <w:r w:rsidRPr="00786195">
        <w:rPr>
          <w:rFonts w:ascii="Courier New" w:hAnsi="Courier New" w:cs="Courier New"/>
          <w:sz w:val="22"/>
          <w:szCs w:val="22"/>
        </w:rPr>
        <w:t>sql</w:t>
      </w:r>
      <w:proofErr w:type="spellEnd"/>
      <w:r w:rsidRPr="00786195">
        <w:rPr>
          <w:rFonts w:ascii="Courier New" w:hAnsi="Courier New" w:cs="Courier New"/>
          <w:sz w:val="22"/>
          <w:szCs w:val="22"/>
        </w:rPr>
        <w:t>\</w:t>
      </w:r>
      <w:proofErr w:type="spellStart"/>
      <w:r w:rsidR="00C12F3A">
        <w:rPr>
          <w:rFonts w:ascii="Courier New" w:hAnsi="Courier New" w:cs="Courier New"/>
          <w:sz w:val="22"/>
          <w:szCs w:val="22"/>
        </w:rPr>
        <w:t>moviecruiser</w:t>
      </w:r>
      <w:r w:rsidRPr="00786195">
        <w:rPr>
          <w:rFonts w:ascii="Courier New" w:hAnsi="Courier New" w:cs="Courier New"/>
          <w:sz w:val="22"/>
          <w:szCs w:val="22"/>
        </w:rPr>
        <w:t>-</w:t>
      </w:r>
      <w:r w:rsidR="00947FDE">
        <w:rPr>
          <w:rFonts w:ascii="Courier New" w:hAnsi="Courier New" w:cs="Courier New"/>
          <w:sz w:val="22"/>
          <w:szCs w:val="22"/>
        </w:rPr>
        <w:t>data</w:t>
      </w:r>
      <w:r w:rsidRPr="00786195">
        <w:rPr>
          <w:rFonts w:ascii="Courier New" w:hAnsi="Courier New" w:cs="Courier New"/>
          <w:sz w:val="22"/>
          <w:szCs w:val="22"/>
        </w:rPr>
        <w:t>.sql</w:t>
      </w:r>
      <w:proofErr w:type="spellEnd"/>
    </w:p>
    <w:p w:rsidR="00BD1365" w:rsidRDefault="00BD1365" w:rsidP="008C3A7C">
      <w:pPr>
        <w:pStyle w:val="Bodytext"/>
        <w:numPr>
          <w:ilvl w:val="0"/>
          <w:numId w:val="18"/>
        </w:numPr>
      </w:pPr>
      <w:r>
        <w:t xml:space="preserve">View </w:t>
      </w:r>
      <w:r w:rsidR="00D74FE7">
        <w:t>Movie</w:t>
      </w:r>
      <w:r>
        <w:t xml:space="preserve"> List Admin (EKUC001)</w:t>
      </w:r>
    </w:p>
    <w:p w:rsidR="00786195" w:rsidRDefault="00811D85" w:rsidP="008C3A7C">
      <w:pPr>
        <w:pStyle w:val="Bodytext"/>
        <w:numPr>
          <w:ilvl w:val="1"/>
          <w:numId w:val="18"/>
        </w:numPr>
      </w:pPr>
      <w:r>
        <w:t>Write</w:t>
      </w:r>
      <w:r w:rsidR="00947FDE">
        <w:t xml:space="preserve"> insert scripts to add data into </w:t>
      </w:r>
      <w:r w:rsidR="00D74FE7">
        <w:t>movie</w:t>
      </w:r>
      <w:r w:rsidR="00947FDE">
        <w:t xml:space="preserve"> table. Refer View </w:t>
      </w:r>
      <w:r w:rsidR="00D74FE7">
        <w:t>Movie</w:t>
      </w:r>
      <w:r w:rsidR="00947FDE">
        <w:t xml:space="preserve"> List Admin screen shot from Web UI Specification for sample data.</w:t>
      </w:r>
    </w:p>
    <w:p w:rsidR="003221F9" w:rsidRDefault="00811D85" w:rsidP="008C3A7C">
      <w:pPr>
        <w:pStyle w:val="Bodytext"/>
        <w:numPr>
          <w:ilvl w:val="1"/>
          <w:numId w:val="18"/>
        </w:numPr>
      </w:pPr>
      <w:r>
        <w:t>Write</w:t>
      </w:r>
      <w:r w:rsidR="00BD1365">
        <w:t xml:space="preserve"> SQL q</w:t>
      </w:r>
      <w:r w:rsidR="003221F9">
        <w:t xml:space="preserve">uery to get all </w:t>
      </w:r>
      <w:proofErr w:type="spellStart"/>
      <w:r w:rsidR="00D74FE7">
        <w:t>movie</w:t>
      </w:r>
      <w:r w:rsidR="00914C64">
        <w:t>s</w:t>
      </w:r>
      <w:r w:rsidR="003221F9">
        <w:t>s</w:t>
      </w:r>
      <w:proofErr w:type="spellEnd"/>
    </w:p>
    <w:p w:rsidR="00BD1365" w:rsidRDefault="00BD1365" w:rsidP="008C3A7C">
      <w:pPr>
        <w:pStyle w:val="Bodytext"/>
        <w:numPr>
          <w:ilvl w:val="0"/>
          <w:numId w:val="18"/>
        </w:numPr>
      </w:pPr>
      <w:r>
        <w:t xml:space="preserve">View </w:t>
      </w:r>
      <w:r w:rsidR="00D74FE7">
        <w:t>Movie</w:t>
      </w:r>
      <w:r>
        <w:t xml:space="preserve"> List Customer (EKUC002)</w:t>
      </w:r>
    </w:p>
    <w:p w:rsidR="003221F9" w:rsidRDefault="00811D85" w:rsidP="008C3A7C">
      <w:pPr>
        <w:pStyle w:val="Bodytext"/>
        <w:numPr>
          <w:ilvl w:val="1"/>
          <w:numId w:val="18"/>
        </w:numPr>
      </w:pPr>
      <w:r>
        <w:t>Write</w:t>
      </w:r>
      <w:r w:rsidR="00BD1365">
        <w:t xml:space="preserve"> SQL q</w:t>
      </w:r>
      <w:r w:rsidR="003221F9">
        <w:t xml:space="preserve">uery to get all </w:t>
      </w:r>
      <w:proofErr w:type="spellStart"/>
      <w:r w:rsidR="00D74FE7">
        <w:t>movie</w:t>
      </w:r>
      <w:r w:rsidR="00914C64">
        <w:t>s</w:t>
      </w:r>
      <w:r w:rsidR="003221F9">
        <w:t>s</w:t>
      </w:r>
      <w:proofErr w:type="spellEnd"/>
      <w:r w:rsidR="003221F9">
        <w:t xml:space="preserve"> which are in stock and not expired</w:t>
      </w:r>
    </w:p>
    <w:p w:rsidR="00BD1365" w:rsidRDefault="00BD1365" w:rsidP="008C3A7C">
      <w:pPr>
        <w:pStyle w:val="Bodytext"/>
        <w:numPr>
          <w:ilvl w:val="0"/>
          <w:numId w:val="18"/>
        </w:numPr>
      </w:pPr>
      <w:r>
        <w:t xml:space="preserve">Edit </w:t>
      </w:r>
      <w:r w:rsidR="00D74FE7">
        <w:t>Movie</w:t>
      </w:r>
      <w:r>
        <w:t xml:space="preserve"> (EKUC003)</w:t>
      </w:r>
    </w:p>
    <w:p w:rsidR="003221F9" w:rsidRDefault="00811D85" w:rsidP="008C3A7C">
      <w:pPr>
        <w:pStyle w:val="Bodytext"/>
        <w:numPr>
          <w:ilvl w:val="1"/>
          <w:numId w:val="18"/>
        </w:numPr>
      </w:pPr>
      <w:r>
        <w:t>Write</w:t>
      </w:r>
      <w:r w:rsidR="00BD1365">
        <w:t xml:space="preserve"> SQL q</w:t>
      </w:r>
      <w:r w:rsidR="003221F9">
        <w:t xml:space="preserve">uery to get a </w:t>
      </w:r>
      <w:r w:rsidR="00D74FE7">
        <w:t>movie</w:t>
      </w:r>
      <w:r w:rsidR="00914C64">
        <w:t>s</w:t>
      </w:r>
      <w:r w:rsidR="003221F9">
        <w:t xml:space="preserve"> based on </w:t>
      </w:r>
      <w:r w:rsidR="00D74FE7">
        <w:t>Movie</w:t>
      </w:r>
      <w:r w:rsidR="003221F9">
        <w:t xml:space="preserve"> Id</w:t>
      </w:r>
    </w:p>
    <w:p w:rsidR="003221F9" w:rsidRDefault="00811D85" w:rsidP="008C3A7C">
      <w:pPr>
        <w:pStyle w:val="Bodytext"/>
        <w:numPr>
          <w:ilvl w:val="1"/>
          <w:numId w:val="18"/>
        </w:numPr>
      </w:pPr>
      <w:r>
        <w:t>Write</w:t>
      </w:r>
      <w:r w:rsidR="00BD1365">
        <w:t xml:space="preserve"> </w:t>
      </w:r>
      <w:r w:rsidR="003221F9">
        <w:t xml:space="preserve">update </w:t>
      </w:r>
      <w:r w:rsidR="00BD1365">
        <w:t xml:space="preserve">SQL </w:t>
      </w:r>
      <w:r w:rsidR="00D74FE7">
        <w:t>movie</w:t>
      </w:r>
      <w:r w:rsidR="00914C64">
        <w:t>s</w:t>
      </w:r>
      <w:r w:rsidR="003221F9">
        <w:t xml:space="preserve"> table</w:t>
      </w:r>
      <w:r w:rsidR="00BD1365">
        <w:t xml:space="preserve"> to update</w:t>
      </w:r>
      <w:r w:rsidR="003221F9">
        <w:t xml:space="preserve"> </w:t>
      </w:r>
      <w:r w:rsidR="00BD1365">
        <w:t xml:space="preserve">all the columns values </w:t>
      </w:r>
      <w:r w:rsidR="003221F9">
        <w:t xml:space="preserve">based on </w:t>
      </w:r>
      <w:r w:rsidR="00D74FE7">
        <w:t>Movie</w:t>
      </w:r>
      <w:r w:rsidR="003221F9">
        <w:t xml:space="preserve"> Id</w:t>
      </w:r>
    </w:p>
    <w:p w:rsidR="00BD1365" w:rsidRDefault="00BD1365" w:rsidP="008C3A7C">
      <w:pPr>
        <w:pStyle w:val="Bodytext"/>
        <w:numPr>
          <w:ilvl w:val="0"/>
          <w:numId w:val="18"/>
        </w:numPr>
      </w:pPr>
      <w:r>
        <w:t xml:space="preserve">Add to </w:t>
      </w:r>
      <w:r w:rsidR="00541E0B">
        <w:t>Favorite</w:t>
      </w:r>
      <w:r>
        <w:t xml:space="preserve"> (EKUC004)</w:t>
      </w:r>
    </w:p>
    <w:p w:rsidR="00947FDE" w:rsidRDefault="00811D85" w:rsidP="008C3A7C">
      <w:pPr>
        <w:pStyle w:val="Bodytext"/>
        <w:numPr>
          <w:ilvl w:val="1"/>
          <w:numId w:val="18"/>
        </w:numPr>
      </w:pPr>
      <w:r>
        <w:t>Write</w:t>
      </w:r>
      <w:r w:rsidR="00947FDE">
        <w:t xml:space="preserve"> insert scripts for adding data into user and </w:t>
      </w:r>
      <w:r w:rsidR="00541E0B">
        <w:t>favorite</w:t>
      </w:r>
      <w:r w:rsidR="00947FDE">
        <w:t xml:space="preserve"> </w:t>
      </w:r>
      <w:proofErr w:type="spellStart"/>
      <w:r w:rsidR="00947FDE">
        <w:t>tables.In</w:t>
      </w:r>
      <w:proofErr w:type="spellEnd"/>
      <w:r w:rsidR="00947FDE">
        <w:t xml:space="preserve"> user table create two users. Once user will not have any entries in </w:t>
      </w:r>
      <w:r w:rsidR="00541E0B">
        <w:t>favorite</w:t>
      </w:r>
      <w:r w:rsidR="00947FDE">
        <w:t xml:space="preserve">, while the other will have at least </w:t>
      </w:r>
      <w:proofErr w:type="gramStart"/>
      <w:r w:rsidR="00947FDE">
        <w:t>3</w:t>
      </w:r>
      <w:proofErr w:type="gramEnd"/>
      <w:r w:rsidR="00947FDE">
        <w:t xml:space="preserve"> items in the </w:t>
      </w:r>
      <w:r w:rsidR="00541E0B">
        <w:t>favorite</w:t>
      </w:r>
      <w:r w:rsidR="00947FDE">
        <w:t>.</w:t>
      </w:r>
    </w:p>
    <w:p w:rsidR="00BD1365" w:rsidRDefault="00BD1365" w:rsidP="008C3A7C">
      <w:pPr>
        <w:pStyle w:val="Bodytext"/>
        <w:numPr>
          <w:ilvl w:val="0"/>
          <w:numId w:val="18"/>
        </w:numPr>
      </w:pPr>
      <w:r>
        <w:t xml:space="preserve">View </w:t>
      </w:r>
      <w:r w:rsidR="00541E0B">
        <w:t>Favorite</w:t>
      </w:r>
      <w:r>
        <w:t xml:space="preserve"> (EKUC005)</w:t>
      </w:r>
    </w:p>
    <w:p w:rsidR="00BD1365" w:rsidRDefault="00811D85" w:rsidP="008C3A7C">
      <w:pPr>
        <w:pStyle w:val="Bodytext"/>
        <w:numPr>
          <w:ilvl w:val="1"/>
          <w:numId w:val="18"/>
        </w:numPr>
      </w:pPr>
      <w:r>
        <w:t>Write</w:t>
      </w:r>
      <w:r w:rsidR="00BD1365">
        <w:t xml:space="preserve"> SQL query to g</w:t>
      </w:r>
      <w:r w:rsidR="00786195">
        <w:t xml:space="preserve">et all </w:t>
      </w:r>
      <w:proofErr w:type="spellStart"/>
      <w:r w:rsidR="00D74FE7">
        <w:t>movie</w:t>
      </w:r>
      <w:r w:rsidR="00914C64">
        <w:t>s</w:t>
      </w:r>
      <w:r w:rsidR="00786195">
        <w:t>s</w:t>
      </w:r>
      <w:proofErr w:type="spellEnd"/>
      <w:r w:rsidR="00786195">
        <w:t xml:space="preserve"> in a particular user’s </w:t>
      </w:r>
      <w:r w:rsidR="00541E0B">
        <w:t>favorite</w:t>
      </w:r>
    </w:p>
    <w:p w:rsidR="00786195" w:rsidRDefault="00811D85" w:rsidP="008C3A7C">
      <w:pPr>
        <w:pStyle w:val="Bodytext"/>
        <w:numPr>
          <w:ilvl w:val="1"/>
          <w:numId w:val="18"/>
        </w:numPr>
      </w:pPr>
      <w:r>
        <w:t>Write</w:t>
      </w:r>
      <w:r w:rsidR="00786195">
        <w:t xml:space="preserve"> SQL query to get the total price of all </w:t>
      </w:r>
      <w:proofErr w:type="spellStart"/>
      <w:r w:rsidR="00D74FE7">
        <w:t>movie</w:t>
      </w:r>
      <w:r w:rsidR="00914C64">
        <w:t>s</w:t>
      </w:r>
      <w:r w:rsidR="00786195">
        <w:t>s</w:t>
      </w:r>
      <w:proofErr w:type="spellEnd"/>
      <w:r w:rsidR="00786195">
        <w:t xml:space="preserve"> in a particular user’s </w:t>
      </w:r>
      <w:r w:rsidR="00541E0B">
        <w:t>favorite</w:t>
      </w:r>
    </w:p>
    <w:p w:rsidR="00BD1365" w:rsidRDefault="00BD1365" w:rsidP="008C3A7C">
      <w:pPr>
        <w:pStyle w:val="Bodytext"/>
        <w:numPr>
          <w:ilvl w:val="0"/>
          <w:numId w:val="18"/>
        </w:numPr>
      </w:pPr>
      <w:r>
        <w:t xml:space="preserve">Remove </w:t>
      </w:r>
      <w:r w:rsidR="003E2CA5">
        <w:t>movie</w:t>
      </w:r>
      <w:r>
        <w:t xml:space="preserve"> from </w:t>
      </w:r>
      <w:r w:rsidR="00541E0B">
        <w:t>Favorite</w:t>
      </w:r>
      <w:r>
        <w:t xml:space="preserve"> (EKUC006)</w:t>
      </w:r>
    </w:p>
    <w:p w:rsidR="003221F9" w:rsidRDefault="00811D85" w:rsidP="008C3A7C">
      <w:pPr>
        <w:pStyle w:val="Bodytext"/>
        <w:numPr>
          <w:ilvl w:val="1"/>
          <w:numId w:val="18"/>
        </w:numPr>
      </w:pPr>
      <w:r>
        <w:t>Write</w:t>
      </w:r>
      <w:r w:rsidR="00BD1365">
        <w:t xml:space="preserve"> SQL query to r</w:t>
      </w:r>
      <w:r w:rsidR="003221F9">
        <w:t xml:space="preserve">emove a </w:t>
      </w:r>
      <w:r w:rsidR="00D74FE7">
        <w:t>movie</w:t>
      </w:r>
      <w:r w:rsidR="00AC429C">
        <w:t xml:space="preserve"> </w:t>
      </w:r>
      <w:r w:rsidR="003221F9">
        <w:t xml:space="preserve">from </w:t>
      </w:r>
      <w:r w:rsidR="00541E0B">
        <w:t>Favorite</w:t>
      </w:r>
      <w:r w:rsidR="003221F9">
        <w:t xml:space="preserve"> based on User Id and </w:t>
      </w:r>
      <w:r w:rsidR="00D74FE7">
        <w:t>Movie</w:t>
      </w:r>
      <w:r w:rsidR="003221F9">
        <w:t xml:space="preserve"> Id</w:t>
      </w:r>
    </w:p>
    <w:p w:rsidR="00181AAE" w:rsidRDefault="00181AAE" w:rsidP="00181AAE">
      <w:pPr>
        <w:pStyle w:val="Heading1"/>
      </w:pPr>
      <w:bookmarkStart w:id="29" w:name="_Toc11950285"/>
      <w:r>
        <w:lastRenderedPageBreak/>
        <w:t>Submission</w:t>
      </w:r>
      <w:bookmarkEnd w:id="29"/>
    </w:p>
    <w:p w:rsidR="00181AAE" w:rsidRDefault="00EE41C2" w:rsidP="00181AAE">
      <w:pPr>
        <w:pStyle w:val="Heading2"/>
      </w:pPr>
      <w:bookmarkStart w:id="30" w:name="_Toc11950286"/>
      <w:r>
        <w:t>Code submission instructions</w:t>
      </w:r>
      <w:bookmarkEnd w:id="30"/>
    </w:p>
    <w:p w:rsidR="00947FDE" w:rsidRDefault="00947FDE" w:rsidP="00947FDE">
      <w:pPr>
        <w:pStyle w:val="Bodytext"/>
      </w:pPr>
      <w:r>
        <w:t xml:space="preserve">Once </w:t>
      </w:r>
      <w:proofErr w:type="gramStart"/>
      <w:r>
        <w:t>your code is evaluated by the trainer</w:t>
      </w:r>
      <w:proofErr w:type="gramEnd"/>
      <w:r>
        <w:t xml:space="preserve"> and all the issues reported by the trainer are corrected, the code needs to be submitted to the remote repository. Follow the steps below to submit the code to remote repository.</w:t>
      </w:r>
    </w:p>
    <w:p w:rsidR="00947FDE" w:rsidRDefault="00947FDE" w:rsidP="008C3A7C">
      <w:pPr>
        <w:pStyle w:val="Bodytext"/>
        <w:numPr>
          <w:ilvl w:val="0"/>
          <w:numId w:val="19"/>
        </w:numPr>
      </w:pPr>
      <w:r>
        <w:t xml:space="preserve">In Windows Explorer go to the </w:t>
      </w:r>
      <w:proofErr w:type="spellStart"/>
      <w:r w:rsidR="00C12F3A">
        <w:t>moviecruiser</w:t>
      </w:r>
      <w:proofErr w:type="spellEnd"/>
      <w:r>
        <w:t xml:space="preserve"> folder</w:t>
      </w:r>
    </w:p>
    <w:p w:rsidR="00947FDE" w:rsidRDefault="00947FDE" w:rsidP="008C3A7C">
      <w:pPr>
        <w:pStyle w:val="Bodytext"/>
        <w:numPr>
          <w:ilvl w:val="0"/>
          <w:numId w:val="19"/>
        </w:numPr>
      </w:pPr>
      <w:r>
        <w:t>Right click on the empty space in the right hand side of Windows Explorer and select “</w:t>
      </w:r>
      <w:proofErr w:type="spellStart"/>
      <w:r>
        <w:t>Git</w:t>
      </w:r>
      <w:proofErr w:type="spellEnd"/>
      <w:r>
        <w:t xml:space="preserve"> Bash here”</w:t>
      </w:r>
    </w:p>
    <w:p w:rsidR="00947FDE" w:rsidRDefault="00947FDE" w:rsidP="008C3A7C">
      <w:pPr>
        <w:pStyle w:val="Bodytext"/>
        <w:numPr>
          <w:ilvl w:val="0"/>
          <w:numId w:val="19"/>
        </w:numPr>
      </w:pPr>
      <w:r>
        <w:t>Execute the following commands</w:t>
      </w:r>
    </w:p>
    <w:p w:rsidR="00947FDE" w:rsidRPr="00222B62" w:rsidRDefault="00947FDE" w:rsidP="00947FDE">
      <w:pPr>
        <w:pStyle w:val="Bodytext"/>
        <w:spacing w:before="0" w:after="0" w:line="240" w:lineRule="auto"/>
        <w:ind w:left="1440"/>
        <w:rPr>
          <w:rFonts w:cs="Arial"/>
        </w:rPr>
      </w:pPr>
      <w:r w:rsidRPr="00222B62">
        <w:rPr>
          <w:rFonts w:cs="Arial"/>
        </w:rPr>
        <w:t>To display the added or modified files</w:t>
      </w:r>
    </w:p>
    <w:p w:rsidR="00947FDE" w:rsidRDefault="00947FDE" w:rsidP="00947FDE">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947FDE" w:rsidRPr="000B4ADC" w:rsidRDefault="00947FDE" w:rsidP="00947FDE">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add .</w:t>
      </w:r>
    </w:p>
    <w:p w:rsidR="00947FDE" w:rsidRPr="00222B62" w:rsidRDefault="00947FDE" w:rsidP="00947FDE">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947FDE" w:rsidRDefault="00947FDE" w:rsidP="00947FDE">
      <w:pPr>
        <w:pStyle w:val="Bodytext"/>
        <w:ind w:left="1440"/>
        <w:rPr>
          <w:rFonts w:ascii="Consolas" w:hAnsi="Consolas"/>
        </w:rPr>
      </w:pPr>
      <w:proofErr w:type="spellStart"/>
      <w:proofErr w:type="gramStart"/>
      <w:r>
        <w:rPr>
          <w:rFonts w:ascii="Consolas" w:hAnsi="Consolas"/>
        </w:rPr>
        <w:t>git</w:t>
      </w:r>
      <w:proofErr w:type="spellEnd"/>
      <w:proofErr w:type="gramEnd"/>
      <w:r>
        <w:rPr>
          <w:rFonts w:ascii="Consolas" w:hAnsi="Consolas"/>
        </w:rPr>
        <w:t xml:space="preserve"> status</w:t>
      </w:r>
    </w:p>
    <w:p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947FDE" w:rsidRPr="000B4ADC" w:rsidRDefault="00947FDE" w:rsidP="00947FDE">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commit -m "</w:t>
      </w:r>
      <w:proofErr w:type="spellStart"/>
      <w:r>
        <w:rPr>
          <w:rFonts w:ascii="Consolas" w:hAnsi="Consolas"/>
        </w:rPr>
        <w:t>sql</w:t>
      </w:r>
      <w:proofErr w:type="spellEnd"/>
      <w:r w:rsidRPr="000B4ADC">
        <w:rPr>
          <w:rFonts w:ascii="Consolas" w:hAnsi="Consolas"/>
        </w:rPr>
        <w:t>"</w:t>
      </w:r>
    </w:p>
    <w:p w:rsidR="00947FDE" w:rsidRPr="00222B62" w:rsidRDefault="00947FDE" w:rsidP="00947FDE">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947FDE" w:rsidRPr="000B4ADC" w:rsidRDefault="00947FDE" w:rsidP="00947FDE">
      <w:pPr>
        <w:pStyle w:val="Bodytext"/>
        <w:ind w:left="1440"/>
        <w:rPr>
          <w:rFonts w:ascii="Consolas" w:hAnsi="Consolas"/>
        </w:rPr>
      </w:pPr>
      <w:proofErr w:type="spellStart"/>
      <w:proofErr w:type="gramStart"/>
      <w:r w:rsidRPr="000B4ADC">
        <w:rPr>
          <w:rFonts w:ascii="Consolas" w:hAnsi="Consolas"/>
        </w:rPr>
        <w:t>git</w:t>
      </w:r>
      <w:proofErr w:type="spellEnd"/>
      <w:proofErr w:type="gramEnd"/>
      <w:r w:rsidRPr="000B4ADC">
        <w:rPr>
          <w:rFonts w:ascii="Consolas" w:hAnsi="Consolas"/>
        </w:rPr>
        <w:t xml:space="preserve"> push origin master</w:t>
      </w:r>
    </w:p>
    <w:p w:rsidR="00947FDE" w:rsidRDefault="00947FDE" w:rsidP="008C3A7C">
      <w:pPr>
        <w:pStyle w:val="Bodytext"/>
        <w:numPr>
          <w:ilvl w:val="0"/>
          <w:numId w:val="19"/>
        </w:numPr>
      </w:pPr>
      <w:r>
        <w:t>Successful execution of the above commands will upload the files to the server repository.</w:t>
      </w:r>
    </w:p>
    <w:p w:rsidR="00947FDE" w:rsidRDefault="00947FDE" w:rsidP="008C3A7C">
      <w:pPr>
        <w:pStyle w:val="Bodytext"/>
        <w:numPr>
          <w:ilvl w:val="0"/>
          <w:numId w:val="19"/>
        </w:numPr>
      </w:pPr>
      <w:r>
        <w:t xml:space="preserve">Login into </w:t>
      </w:r>
      <w:hyperlink r:id="rId15" w:history="1">
        <w:r w:rsidRPr="006265FE">
          <w:rPr>
            <w:rStyle w:val="Hyperlink"/>
          </w:rPr>
          <w:t>https://code.cognizant.com</w:t>
        </w:r>
      </w:hyperlink>
    </w:p>
    <w:p w:rsidR="00947FDE" w:rsidRDefault="00947FDE" w:rsidP="008C3A7C">
      <w:pPr>
        <w:pStyle w:val="Bodytext"/>
        <w:numPr>
          <w:ilvl w:val="0"/>
          <w:numId w:val="19"/>
        </w:numPr>
      </w:pPr>
      <w:r>
        <w:t xml:space="preserve">Click on the project </w:t>
      </w:r>
      <w:proofErr w:type="spellStart"/>
      <w:r w:rsidR="00C12F3A">
        <w:t>moviecruiser</w:t>
      </w:r>
      <w:proofErr w:type="spellEnd"/>
    </w:p>
    <w:p w:rsidR="00947FDE" w:rsidRPr="00E90FA0" w:rsidRDefault="00947FDE" w:rsidP="008C3A7C">
      <w:pPr>
        <w:pStyle w:val="Bodytext"/>
        <w:numPr>
          <w:ilvl w:val="0"/>
          <w:numId w:val="19"/>
        </w:numPr>
      </w:pPr>
      <w:r>
        <w:t xml:space="preserve">Check if the files that </w:t>
      </w:r>
      <w:proofErr w:type="gramStart"/>
      <w:r>
        <w:t>are uploaded</w:t>
      </w:r>
      <w:proofErr w:type="gramEnd"/>
      <w:r>
        <w:t xml:space="preserve"> correctly with appropriate folder structure.</w:t>
      </w:r>
    </w:p>
    <w:p w:rsidR="009A63CD" w:rsidRDefault="00E0550A" w:rsidP="00457085">
      <w:pPr>
        <w:pStyle w:val="Heading1"/>
      </w:pPr>
      <w:bookmarkStart w:id="31" w:name="_Toc11950287"/>
      <w:r w:rsidRPr="00457085">
        <w:t>C</w:t>
      </w:r>
      <w:r>
        <w:t>hange Log</w:t>
      </w:r>
      <w:bookmarkEnd w:id="31"/>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A40616">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A40616">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 xml:space="preserve">Initial baseline created on </w:t>
            </w:r>
            <w:r w:rsidR="004761D7">
              <w:rPr>
                <w:sz w:val="20"/>
              </w:rPr>
              <w:t>25</w:t>
            </w:r>
            <w:r w:rsidR="00B925EF" w:rsidRPr="00B925EF">
              <w:rPr>
                <w:sz w:val="20"/>
              </w:rPr>
              <w:t>-May-19 by Ramamoorthy Selvam</w:t>
            </w:r>
          </w:p>
        </w:tc>
      </w:tr>
      <w:tr w:rsidR="00E0550A" w:rsidTr="00A40616">
        <w:trPr>
          <w:cantSplit/>
        </w:trPr>
        <w:tc>
          <w:tcPr>
            <w:tcW w:w="1087" w:type="dxa"/>
            <w:vMerge w:val="restart"/>
          </w:tcPr>
          <w:p w:rsidR="00E0550A" w:rsidRPr="00106E5F" w:rsidRDefault="00E0550A" w:rsidP="00457085">
            <w:pPr>
              <w:pStyle w:val="tabletext"/>
              <w:spacing w:before="0" w:after="60"/>
              <w:ind w:left="-14" w:firstLine="14"/>
              <w:jc w:val="both"/>
              <w:rPr>
                <w:sz w:val="20"/>
              </w:rPr>
            </w:pPr>
            <w:proofErr w:type="spellStart"/>
            <w:r w:rsidRPr="00106E5F">
              <w:rPr>
                <w:sz w:val="20"/>
              </w:rPr>
              <w:t>V</w:t>
            </w:r>
            <w:r w:rsidR="005670B6">
              <w:rPr>
                <w:sz w:val="20"/>
              </w:rPr>
              <w:t>x</w:t>
            </w:r>
            <w:r w:rsidRPr="00106E5F">
              <w:rPr>
                <w:sz w:val="20"/>
              </w:rPr>
              <w:t>.</w:t>
            </w:r>
            <w:r w:rsidR="005670B6">
              <w:rPr>
                <w:sz w:val="20"/>
              </w:rPr>
              <w:t>y</w:t>
            </w:r>
            <w:r>
              <w:rPr>
                <w:sz w:val="20"/>
              </w:rPr>
              <w:t>.</w:t>
            </w:r>
            <w:r w:rsidR="005670B6">
              <w:rPr>
                <w:sz w:val="20"/>
              </w:rPr>
              <w:t>z</w:t>
            </w:r>
            <w:proofErr w:type="spellEnd"/>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 xml:space="preserve">&lt;Please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A40616">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A40616">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16"/>
      <w:headerReference w:type="first" r:id="rId17"/>
      <w:footerReference w:type="first" r:id="rId18"/>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3A5" w:rsidRDefault="00A023A5">
      <w:r>
        <w:separator/>
      </w:r>
    </w:p>
  </w:endnote>
  <w:endnote w:type="continuationSeparator" w:id="0">
    <w:p w:rsidR="00A023A5" w:rsidRDefault="00A0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26495E" w:rsidTr="00A40616">
      <w:trPr>
        <w:trHeight w:val="540"/>
      </w:trPr>
      <w:tc>
        <w:tcPr>
          <w:tcW w:w="7891" w:type="dxa"/>
          <w:gridSpan w:val="3"/>
          <w:shd w:val="clear" w:color="auto" w:fill="auto"/>
          <w:tcMar>
            <w:bottom w:w="115" w:type="dxa"/>
          </w:tcMar>
          <w:vAlign w:val="bottom"/>
        </w:tcPr>
        <w:p w:rsidR="0026495E" w:rsidRPr="00A40616" w:rsidRDefault="0026495E"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26495E" w:rsidRDefault="007E5D3C"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2" name="Picture 2"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26495E" w:rsidTr="00BC557C">
      <w:tc>
        <w:tcPr>
          <w:tcW w:w="1440" w:type="dxa"/>
          <w:shd w:val="clear" w:color="auto" w:fill="auto"/>
          <w:tcMar>
            <w:top w:w="115" w:type="dxa"/>
          </w:tcMar>
          <w:vAlign w:val="bottom"/>
        </w:tcPr>
        <w:p w:rsidR="0026495E" w:rsidRPr="00594865" w:rsidRDefault="0026495E"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26495E" w:rsidRPr="00594865" w:rsidRDefault="0026495E" w:rsidP="00A40616">
          <w:pPr>
            <w:pStyle w:val="Footer"/>
            <w:tabs>
              <w:tab w:val="clear" w:pos="8640"/>
              <w:tab w:val="right" w:pos="9900"/>
            </w:tabs>
            <w:spacing w:before="0" w:after="0" w:line="240" w:lineRule="auto"/>
          </w:pPr>
          <w:r w:rsidRPr="00A40616">
            <w:rPr>
              <w:sz w:val="18"/>
              <w:szCs w:val="18"/>
            </w:rPr>
            <w:t xml:space="preserve">Project ID : </w:t>
          </w:r>
          <w:r w:rsidR="007E5D3C" w:rsidRPr="00590DA6">
            <w:rPr>
              <w:sz w:val="18"/>
              <w:szCs w:val="18"/>
            </w:rPr>
            <w:t>1000180469</w:t>
          </w:r>
          <w:r w:rsidR="007E5D3C" w:rsidRPr="00A40616">
            <w:rPr>
              <w:color w:val="92D050"/>
              <w:sz w:val="18"/>
              <w:szCs w:val="18"/>
            </w:rPr>
            <w:t xml:space="preserve"> </w:t>
          </w:r>
          <w:r w:rsidR="007E5D3C" w:rsidRPr="00A40616">
            <w:rPr>
              <w:color w:val="598D31"/>
              <w:sz w:val="18"/>
              <w:szCs w:val="18"/>
            </w:rPr>
            <w:t>|</w:t>
          </w:r>
          <w:r w:rsidR="007E5D3C" w:rsidRPr="00A40616">
            <w:rPr>
              <w:sz w:val="18"/>
              <w:szCs w:val="18"/>
            </w:rPr>
            <w:t xml:space="preserve"> </w:t>
          </w:r>
          <w:r w:rsidR="007E5D3C">
            <w:rPr>
              <w:sz w:val="18"/>
              <w:szCs w:val="18"/>
            </w:rPr>
            <w:t>1.0</w:t>
          </w:r>
          <w:r w:rsidR="007E5D3C" w:rsidRPr="00A40616">
            <w:rPr>
              <w:sz w:val="18"/>
              <w:szCs w:val="18"/>
            </w:rPr>
            <w:t xml:space="preserve"> / </w:t>
          </w:r>
          <w:proofErr w:type="spellStart"/>
          <w:r w:rsidR="007E5D3C" w:rsidRPr="00A40616">
            <w:rPr>
              <w:sz w:val="18"/>
              <w:szCs w:val="18"/>
            </w:rPr>
            <w:t>Ver</w:t>
          </w:r>
          <w:proofErr w:type="spellEnd"/>
          <w:r w:rsidR="007E5D3C" w:rsidRPr="00A40616">
            <w:rPr>
              <w:sz w:val="18"/>
              <w:szCs w:val="18"/>
            </w:rPr>
            <w:t xml:space="preserve">: </w:t>
          </w:r>
          <w:r w:rsidR="007E5D3C">
            <w:rPr>
              <w:sz w:val="18"/>
              <w:szCs w:val="18"/>
            </w:rPr>
            <w:t>1.0</w:t>
          </w:r>
        </w:p>
      </w:tc>
      <w:tc>
        <w:tcPr>
          <w:tcW w:w="1591" w:type="dxa"/>
          <w:shd w:val="clear" w:color="auto" w:fill="auto"/>
          <w:tcMar>
            <w:top w:w="115" w:type="dxa"/>
          </w:tcMar>
          <w:vAlign w:val="bottom"/>
        </w:tcPr>
        <w:p w:rsidR="0026495E" w:rsidRPr="00594865" w:rsidRDefault="0026495E"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3E126A">
            <w:rPr>
              <w:noProof/>
              <w:sz w:val="18"/>
              <w:szCs w:val="18"/>
            </w:rPr>
            <w:t>4</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3E126A">
            <w:rPr>
              <w:noProof/>
              <w:sz w:val="18"/>
              <w:szCs w:val="18"/>
            </w:rPr>
            <w:t>7</w:t>
          </w:r>
          <w:r w:rsidRPr="00A40616">
            <w:rPr>
              <w:noProof/>
              <w:sz w:val="18"/>
              <w:szCs w:val="18"/>
            </w:rPr>
            <w:fldChar w:fldCharType="end"/>
          </w:r>
        </w:p>
      </w:tc>
      <w:tc>
        <w:tcPr>
          <w:tcW w:w="2459" w:type="dxa"/>
          <w:vMerge/>
          <w:shd w:val="clear" w:color="auto" w:fill="auto"/>
        </w:tcPr>
        <w:p w:rsidR="0026495E" w:rsidRDefault="0026495E" w:rsidP="00A40616">
          <w:pPr>
            <w:pStyle w:val="Footer"/>
            <w:tabs>
              <w:tab w:val="clear" w:pos="8640"/>
              <w:tab w:val="right" w:pos="9900"/>
            </w:tabs>
            <w:spacing w:before="0" w:after="0" w:line="240" w:lineRule="auto"/>
          </w:pPr>
        </w:p>
      </w:tc>
    </w:tr>
  </w:tbl>
  <w:p w:rsidR="0026495E" w:rsidRDefault="0026495E"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26495E" w:rsidTr="00A40616">
      <w:trPr>
        <w:trHeight w:val="540"/>
      </w:trPr>
      <w:tc>
        <w:tcPr>
          <w:tcW w:w="7891" w:type="dxa"/>
          <w:gridSpan w:val="2"/>
          <w:shd w:val="clear" w:color="auto" w:fill="auto"/>
          <w:tcMar>
            <w:bottom w:w="115" w:type="dxa"/>
          </w:tcMar>
          <w:vAlign w:val="bottom"/>
        </w:tcPr>
        <w:p w:rsidR="0026495E" w:rsidRPr="00A40616" w:rsidRDefault="0026495E"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26495E" w:rsidRDefault="0026495E"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26495E" w:rsidTr="00A40616">
      <w:tc>
        <w:tcPr>
          <w:tcW w:w="1440" w:type="dxa"/>
          <w:shd w:val="clear" w:color="auto" w:fill="auto"/>
          <w:tcMar>
            <w:top w:w="115" w:type="dxa"/>
          </w:tcMar>
          <w:vAlign w:val="bottom"/>
        </w:tcPr>
        <w:p w:rsidR="0026495E" w:rsidRPr="00594865" w:rsidRDefault="0026495E"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26495E" w:rsidRPr="00594865" w:rsidRDefault="0026495E"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26495E" w:rsidRDefault="0026495E" w:rsidP="00A40616">
          <w:pPr>
            <w:pStyle w:val="Footer"/>
            <w:tabs>
              <w:tab w:val="clear" w:pos="8640"/>
              <w:tab w:val="right" w:pos="9900"/>
            </w:tabs>
            <w:spacing w:before="0" w:after="0" w:line="240" w:lineRule="auto"/>
          </w:pPr>
        </w:p>
      </w:tc>
    </w:tr>
  </w:tbl>
  <w:p w:rsidR="0026495E" w:rsidRPr="002B50D0" w:rsidRDefault="0026495E"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3A5" w:rsidRDefault="00A023A5">
      <w:r>
        <w:separator/>
      </w:r>
    </w:p>
  </w:footnote>
  <w:footnote w:type="continuationSeparator" w:id="0">
    <w:p w:rsidR="00A023A5" w:rsidRDefault="00A02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495E" w:rsidRDefault="0026495E"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4A211B"/>
    <w:multiLevelType w:val="hybridMultilevel"/>
    <w:tmpl w:val="8A88F7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11"/>
  </w:num>
  <w:num w:numId="19">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1592"/>
    <w:rsid w:val="0000322C"/>
    <w:rsid w:val="000038B2"/>
    <w:rsid w:val="00003961"/>
    <w:rsid w:val="00003B58"/>
    <w:rsid w:val="00003C9F"/>
    <w:rsid w:val="00004470"/>
    <w:rsid w:val="00004C2B"/>
    <w:rsid w:val="00005177"/>
    <w:rsid w:val="00005689"/>
    <w:rsid w:val="00007AA1"/>
    <w:rsid w:val="00010ECE"/>
    <w:rsid w:val="000111EF"/>
    <w:rsid w:val="0001439D"/>
    <w:rsid w:val="0001672A"/>
    <w:rsid w:val="00017E6F"/>
    <w:rsid w:val="00020990"/>
    <w:rsid w:val="00026767"/>
    <w:rsid w:val="0003118C"/>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C6221"/>
    <w:rsid w:val="000D0731"/>
    <w:rsid w:val="000D3C30"/>
    <w:rsid w:val="000D7C2C"/>
    <w:rsid w:val="000E2295"/>
    <w:rsid w:val="000E2E69"/>
    <w:rsid w:val="000E48F5"/>
    <w:rsid w:val="000E69B3"/>
    <w:rsid w:val="000E722E"/>
    <w:rsid w:val="000F2173"/>
    <w:rsid w:val="000F5209"/>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3F1"/>
    <w:rsid w:val="001E253B"/>
    <w:rsid w:val="001E2F09"/>
    <w:rsid w:val="001E3159"/>
    <w:rsid w:val="001E64F7"/>
    <w:rsid w:val="001F0002"/>
    <w:rsid w:val="001F0CCA"/>
    <w:rsid w:val="001F3992"/>
    <w:rsid w:val="001F439B"/>
    <w:rsid w:val="001F469F"/>
    <w:rsid w:val="001F4950"/>
    <w:rsid w:val="001F6AF7"/>
    <w:rsid w:val="00200615"/>
    <w:rsid w:val="00202B41"/>
    <w:rsid w:val="00204B30"/>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95E"/>
    <w:rsid w:val="00264E5A"/>
    <w:rsid w:val="00267CE2"/>
    <w:rsid w:val="00271AE1"/>
    <w:rsid w:val="00271F8D"/>
    <w:rsid w:val="002730A5"/>
    <w:rsid w:val="0027338D"/>
    <w:rsid w:val="00273729"/>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1F9"/>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895"/>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126A"/>
    <w:rsid w:val="003E2382"/>
    <w:rsid w:val="003E2CA5"/>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78D0"/>
    <w:rsid w:val="00413402"/>
    <w:rsid w:val="00415297"/>
    <w:rsid w:val="00420BE8"/>
    <w:rsid w:val="004221E0"/>
    <w:rsid w:val="004231A4"/>
    <w:rsid w:val="004234B1"/>
    <w:rsid w:val="00423E6D"/>
    <w:rsid w:val="004247EE"/>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61D7"/>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1E0B"/>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6C6D"/>
    <w:rsid w:val="005970DD"/>
    <w:rsid w:val="0059717D"/>
    <w:rsid w:val="005A01AB"/>
    <w:rsid w:val="005A2105"/>
    <w:rsid w:val="005A52F9"/>
    <w:rsid w:val="005A75BD"/>
    <w:rsid w:val="005B1C6E"/>
    <w:rsid w:val="005B29F5"/>
    <w:rsid w:val="005B32D2"/>
    <w:rsid w:val="005B3C66"/>
    <w:rsid w:val="005B3D30"/>
    <w:rsid w:val="005B3E58"/>
    <w:rsid w:val="005B4289"/>
    <w:rsid w:val="005B4576"/>
    <w:rsid w:val="005B687B"/>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5D85"/>
    <w:rsid w:val="005D6ABB"/>
    <w:rsid w:val="005D7267"/>
    <w:rsid w:val="005D78E0"/>
    <w:rsid w:val="005E3043"/>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1671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3B7"/>
    <w:rsid w:val="00674E22"/>
    <w:rsid w:val="00676348"/>
    <w:rsid w:val="00677948"/>
    <w:rsid w:val="00677FF0"/>
    <w:rsid w:val="00680731"/>
    <w:rsid w:val="006817B0"/>
    <w:rsid w:val="00683C60"/>
    <w:rsid w:val="006850FA"/>
    <w:rsid w:val="00685D3C"/>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6195"/>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5D3C"/>
    <w:rsid w:val="007E60C6"/>
    <w:rsid w:val="007E6EEF"/>
    <w:rsid w:val="007E6FCA"/>
    <w:rsid w:val="007F188C"/>
    <w:rsid w:val="007F2F65"/>
    <w:rsid w:val="007F33A1"/>
    <w:rsid w:val="007F391B"/>
    <w:rsid w:val="007F7C65"/>
    <w:rsid w:val="00800ADA"/>
    <w:rsid w:val="00803234"/>
    <w:rsid w:val="0080324E"/>
    <w:rsid w:val="00803DC8"/>
    <w:rsid w:val="00803DE0"/>
    <w:rsid w:val="0080425C"/>
    <w:rsid w:val="0080442B"/>
    <w:rsid w:val="00806092"/>
    <w:rsid w:val="00807975"/>
    <w:rsid w:val="00811D85"/>
    <w:rsid w:val="00812AA8"/>
    <w:rsid w:val="008131CA"/>
    <w:rsid w:val="00813CCE"/>
    <w:rsid w:val="0081551F"/>
    <w:rsid w:val="0081562A"/>
    <w:rsid w:val="0081755D"/>
    <w:rsid w:val="00817EDA"/>
    <w:rsid w:val="00824205"/>
    <w:rsid w:val="00824BC3"/>
    <w:rsid w:val="00825624"/>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3A7C"/>
    <w:rsid w:val="008C5EE5"/>
    <w:rsid w:val="008C7252"/>
    <w:rsid w:val="008D290A"/>
    <w:rsid w:val="008D2EC2"/>
    <w:rsid w:val="008D318D"/>
    <w:rsid w:val="008D3598"/>
    <w:rsid w:val="008D5A9E"/>
    <w:rsid w:val="008D77AB"/>
    <w:rsid w:val="008E3881"/>
    <w:rsid w:val="008E477D"/>
    <w:rsid w:val="008E531D"/>
    <w:rsid w:val="008E694A"/>
    <w:rsid w:val="008E7423"/>
    <w:rsid w:val="008E7E43"/>
    <w:rsid w:val="008F0708"/>
    <w:rsid w:val="008F0C23"/>
    <w:rsid w:val="009008AA"/>
    <w:rsid w:val="00901641"/>
    <w:rsid w:val="0090194A"/>
    <w:rsid w:val="00903FD5"/>
    <w:rsid w:val="0090687F"/>
    <w:rsid w:val="0090735F"/>
    <w:rsid w:val="0091091B"/>
    <w:rsid w:val="0091138C"/>
    <w:rsid w:val="0091232D"/>
    <w:rsid w:val="009128FE"/>
    <w:rsid w:val="009143DF"/>
    <w:rsid w:val="00914C38"/>
    <w:rsid w:val="00914C64"/>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47FDE"/>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23A5"/>
    <w:rsid w:val="00A0401B"/>
    <w:rsid w:val="00A04B30"/>
    <w:rsid w:val="00A04B46"/>
    <w:rsid w:val="00A05C52"/>
    <w:rsid w:val="00A06EF2"/>
    <w:rsid w:val="00A0767E"/>
    <w:rsid w:val="00A10E88"/>
    <w:rsid w:val="00A1132D"/>
    <w:rsid w:val="00A11FE9"/>
    <w:rsid w:val="00A16711"/>
    <w:rsid w:val="00A169F6"/>
    <w:rsid w:val="00A16B32"/>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6B8"/>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4E35"/>
    <w:rsid w:val="00A96AF2"/>
    <w:rsid w:val="00AA19E8"/>
    <w:rsid w:val="00AA21B0"/>
    <w:rsid w:val="00AA45E3"/>
    <w:rsid w:val="00AA6CC2"/>
    <w:rsid w:val="00AA77DC"/>
    <w:rsid w:val="00AB008F"/>
    <w:rsid w:val="00AB08C0"/>
    <w:rsid w:val="00AB09DD"/>
    <w:rsid w:val="00AB0E4C"/>
    <w:rsid w:val="00AB17AA"/>
    <w:rsid w:val="00AB24A6"/>
    <w:rsid w:val="00AB55DF"/>
    <w:rsid w:val="00AB6BC6"/>
    <w:rsid w:val="00AB7AC8"/>
    <w:rsid w:val="00AC0B83"/>
    <w:rsid w:val="00AC271E"/>
    <w:rsid w:val="00AC2900"/>
    <w:rsid w:val="00AC3DED"/>
    <w:rsid w:val="00AC429C"/>
    <w:rsid w:val="00AC432A"/>
    <w:rsid w:val="00AC5444"/>
    <w:rsid w:val="00AC6775"/>
    <w:rsid w:val="00AC67E2"/>
    <w:rsid w:val="00AC79CB"/>
    <w:rsid w:val="00AD0A76"/>
    <w:rsid w:val="00AD0C2F"/>
    <w:rsid w:val="00AD0D91"/>
    <w:rsid w:val="00AD1046"/>
    <w:rsid w:val="00AD131F"/>
    <w:rsid w:val="00AD1D6B"/>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F3C"/>
    <w:rsid w:val="00B37D1C"/>
    <w:rsid w:val="00B40E81"/>
    <w:rsid w:val="00B40ED8"/>
    <w:rsid w:val="00B411B4"/>
    <w:rsid w:val="00B41462"/>
    <w:rsid w:val="00B425E5"/>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48D3"/>
    <w:rsid w:val="00B75EB3"/>
    <w:rsid w:val="00B76AE0"/>
    <w:rsid w:val="00B76D93"/>
    <w:rsid w:val="00B81C3E"/>
    <w:rsid w:val="00B82E8F"/>
    <w:rsid w:val="00B869EC"/>
    <w:rsid w:val="00B9055D"/>
    <w:rsid w:val="00B91E45"/>
    <w:rsid w:val="00B924AE"/>
    <w:rsid w:val="00B925EF"/>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1365"/>
    <w:rsid w:val="00BD26B7"/>
    <w:rsid w:val="00BD7101"/>
    <w:rsid w:val="00BD7D24"/>
    <w:rsid w:val="00BE078D"/>
    <w:rsid w:val="00BE230E"/>
    <w:rsid w:val="00BE53E8"/>
    <w:rsid w:val="00BF0512"/>
    <w:rsid w:val="00BF41DB"/>
    <w:rsid w:val="00BF4B43"/>
    <w:rsid w:val="00BF54F3"/>
    <w:rsid w:val="00C0092E"/>
    <w:rsid w:val="00C01429"/>
    <w:rsid w:val="00C01D89"/>
    <w:rsid w:val="00C02BA0"/>
    <w:rsid w:val="00C05065"/>
    <w:rsid w:val="00C06706"/>
    <w:rsid w:val="00C07C81"/>
    <w:rsid w:val="00C10C5B"/>
    <w:rsid w:val="00C121D0"/>
    <w:rsid w:val="00C12F3A"/>
    <w:rsid w:val="00C1323C"/>
    <w:rsid w:val="00C13D75"/>
    <w:rsid w:val="00C154F0"/>
    <w:rsid w:val="00C15676"/>
    <w:rsid w:val="00C15A6A"/>
    <w:rsid w:val="00C20983"/>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02D3"/>
    <w:rsid w:val="00CE132D"/>
    <w:rsid w:val="00CE28CE"/>
    <w:rsid w:val="00CF3084"/>
    <w:rsid w:val="00CF43DA"/>
    <w:rsid w:val="00CF4AC6"/>
    <w:rsid w:val="00CF548F"/>
    <w:rsid w:val="00CF74FE"/>
    <w:rsid w:val="00D021A5"/>
    <w:rsid w:val="00D02518"/>
    <w:rsid w:val="00D053E8"/>
    <w:rsid w:val="00D07D20"/>
    <w:rsid w:val="00D1706B"/>
    <w:rsid w:val="00D1765D"/>
    <w:rsid w:val="00D20740"/>
    <w:rsid w:val="00D21762"/>
    <w:rsid w:val="00D23845"/>
    <w:rsid w:val="00D23E8F"/>
    <w:rsid w:val="00D24432"/>
    <w:rsid w:val="00D24D72"/>
    <w:rsid w:val="00D26685"/>
    <w:rsid w:val="00D27007"/>
    <w:rsid w:val="00D31F1E"/>
    <w:rsid w:val="00D342B2"/>
    <w:rsid w:val="00D367A5"/>
    <w:rsid w:val="00D377A7"/>
    <w:rsid w:val="00D427FE"/>
    <w:rsid w:val="00D436A3"/>
    <w:rsid w:val="00D45DE6"/>
    <w:rsid w:val="00D474FC"/>
    <w:rsid w:val="00D5065D"/>
    <w:rsid w:val="00D5370F"/>
    <w:rsid w:val="00D53881"/>
    <w:rsid w:val="00D53E12"/>
    <w:rsid w:val="00D55C91"/>
    <w:rsid w:val="00D55F46"/>
    <w:rsid w:val="00D56278"/>
    <w:rsid w:val="00D57188"/>
    <w:rsid w:val="00D60122"/>
    <w:rsid w:val="00D6616A"/>
    <w:rsid w:val="00D6632A"/>
    <w:rsid w:val="00D67352"/>
    <w:rsid w:val="00D67668"/>
    <w:rsid w:val="00D70116"/>
    <w:rsid w:val="00D74643"/>
    <w:rsid w:val="00D74FE7"/>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2FC3"/>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14E7"/>
    <w:rsid w:val="00E13FCD"/>
    <w:rsid w:val="00E14F44"/>
    <w:rsid w:val="00E1751F"/>
    <w:rsid w:val="00E176DF"/>
    <w:rsid w:val="00E23F39"/>
    <w:rsid w:val="00E306FB"/>
    <w:rsid w:val="00E30BF4"/>
    <w:rsid w:val="00E30E95"/>
    <w:rsid w:val="00E32719"/>
    <w:rsid w:val="00E3277B"/>
    <w:rsid w:val="00E3457B"/>
    <w:rsid w:val="00E34C6B"/>
    <w:rsid w:val="00E34C9B"/>
    <w:rsid w:val="00E364BD"/>
    <w:rsid w:val="00E3650E"/>
    <w:rsid w:val="00E3680D"/>
    <w:rsid w:val="00E37335"/>
    <w:rsid w:val="00E4187F"/>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5AEA"/>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77B8"/>
    <w:rsid w:val="00ED0AE1"/>
    <w:rsid w:val="00ED15A4"/>
    <w:rsid w:val="00ED4C19"/>
    <w:rsid w:val="00ED5E23"/>
    <w:rsid w:val="00ED6EED"/>
    <w:rsid w:val="00ED72BC"/>
    <w:rsid w:val="00EE1EFB"/>
    <w:rsid w:val="00EE267A"/>
    <w:rsid w:val="00EE33CF"/>
    <w:rsid w:val="00EE4189"/>
    <w:rsid w:val="00EE41C2"/>
    <w:rsid w:val="00EE4F22"/>
    <w:rsid w:val="00EE5B1B"/>
    <w:rsid w:val="00EE7666"/>
    <w:rsid w:val="00EF08F8"/>
    <w:rsid w:val="00EF161A"/>
    <w:rsid w:val="00EF2CCF"/>
    <w:rsid w:val="00EF3096"/>
    <w:rsid w:val="00EF4CD8"/>
    <w:rsid w:val="00EF5590"/>
    <w:rsid w:val="00EF5BE6"/>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0D5"/>
    <w:rsid w:val="00F849CB"/>
    <w:rsid w:val="00F84E2A"/>
    <w:rsid w:val="00F86173"/>
    <w:rsid w:val="00F92101"/>
    <w:rsid w:val="00F92523"/>
    <w:rsid w:val="00F93D37"/>
    <w:rsid w:val="00F9432C"/>
    <w:rsid w:val="00F9443E"/>
    <w:rsid w:val="00F94A2C"/>
    <w:rsid w:val="00F950A1"/>
    <w:rsid w:val="00F9570A"/>
    <w:rsid w:val="00F95F28"/>
    <w:rsid w:val="00F97993"/>
    <w:rsid w:val="00FA0649"/>
    <w:rsid w:val="00FA0902"/>
    <w:rsid w:val="00FA4836"/>
    <w:rsid w:val="00FA5304"/>
    <w:rsid w:val="00FA54D5"/>
    <w:rsid w:val="00FA7AE1"/>
    <w:rsid w:val="00FB193C"/>
    <w:rsid w:val="00FB31E9"/>
    <w:rsid w:val="00FB432A"/>
    <w:rsid w:val="00FB449C"/>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ode.cognizant.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8" ma:contentTypeDescription="Create a new document." ma:contentTypeScope="" ma:versionID="3c81b4706ce66aef51d7e5ff86a14741">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5b7a08be4b984a782348ed6d73d60f18"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C0D6DB-6120-44A9-AA2D-83C7608FF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0c8a6-e5a4-43ce-b67f-ee4bc8ad8584"/>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A6E7EC5D-1E11-477C-AD95-1DBD4EC05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21</TotalTime>
  <Pages>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5394</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Ramamoorthy, Selvam (Cognizant)</cp:lastModifiedBy>
  <cp:revision>12</cp:revision>
  <cp:lastPrinted>2015-06-18T10:03:00Z</cp:lastPrinted>
  <dcterms:created xsi:type="dcterms:W3CDTF">2019-06-17T05:50:00Z</dcterms:created>
  <dcterms:modified xsi:type="dcterms:W3CDTF">2019-06-20T13:41:00Z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ContentTypeId">
    <vt:lpwstr>0x0101009638BFDE8F139840BAEEC6E7A932ED0C</vt:lpwstr>
  </property>
</Properties>
</file>